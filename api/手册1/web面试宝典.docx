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59B108" w14:textId="659F4D10" w:rsidR="007A0FF2" w:rsidRDefault="008D37D0" w:rsidP="00BA600D">
      <w:pPr>
        <w:pStyle w:val="1"/>
      </w:pPr>
      <w:r>
        <w:rPr>
          <w:rFonts w:hint="eastAsia"/>
        </w:rPr>
        <w:t>Se</w:t>
      </w:r>
      <w:r>
        <w:t>rvlet</w:t>
      </w:r>
    </w:p>
    <w:p w14:paraId="70B9EC00" w14:textId="01A536D1" w:rsidR="00121E85" w:rsidRDefault="00121E85" w:rsidP="00121E85">
      <w:pPr>
        <w:pStyle w:val="2"/>
      </w:pPr>
      <w:r>
        <w:t>面试题</w:t>
      </w:r>
    </w:p>
    <w:p w14:paraId="11121FB4" w14:textId="2BED7F2D" w:rsidR="00121E85" w:rsidRDefault="00121E85" w:rsidP="00121E85">
      <w:pPr>
        <w:pStyle w:val="3"/>
      </w:pPr>
      <w:r>
        <w:rPr>
          <w:rFonts w:hint="eastAsia"/>
        </w:rPr>
        <w:t>Servlet</w:t>
      </w:r>
      <w:r>
        <w:rPr>
          <w:rFonts w:hint="eastAsia"/>
        </w:rPr>
        <w:t>是什么？</w:t>
      </w:r>
    </w:p>
    <w:p w14:paraId="7F56FD5A" w14:textId="77777777" w:rsidR="00121E85" w:rsidRDefault="00121E85" w:rsidP="00121E85">
      <w:r>
        <w:rPr>
          <w:rFonts w:hint="eastAsia"/>
        </w:rPr>
        <w:t>Servlet</w:t>
      </w:r>
      <w:r>
        <w:rPr>
          <w:rFonts w:hint="eastAsia"/>
        </w:rPr>
        <w:t>是</w:t>
      </w:r>
      <w:r>
        <w:rPr>
          <w:rFonts w:hint="eastAsia"/>
        </w:rPr>
        <w:t>sun</w:t>
      </w:r>
      <w:r>
        <w:rPr>
          <w:rFonts w:hint="eastAsia"/>
        </w:rPr>
        <w:t>公司提供的一门用于开发动态</w:t>
      </w:r>
      <w:r>
        <w:rPr>
          <w:rFonts w:hint="eastAsia"/>
        </w:rPr>
        <w:t>web</w:t>
      </w:r>
      <w:r>
        <w:rPr>
          <w:rFonts w:hint="eastAsia"/>
        </w:rPr>
        <w:t>资源的技术。</w:t>
      </w:r>
    </w:p>
    <w:p w14:paraId="3A34B263" w14:textId="4742520B" w:rsidR="00121E85" w:rsidRDefault="00121E85" w:rsidP="00121E85">
      <w:r>
        <w:rPr>
          <w:rFonts w:hint="eastAsia"/>
        </w:rPr>
        <w:t>按照这套规范写出来的</w:t>
      </w:r>
      <w:r>
        <w:rPr>
          <w:rFonts w:hint="eastAsia"/>
        </w:rPr>
        <w:t>Servlet</w:t>
      </w:r>
      <w:r>
        <w:rPr>
          <w:rFonts w:hint="eastAsia"/>
        </w:rPr>
        <w:t>可以放置到</w:t>
      </w:r>
      <w:r>
        <w:rPr>
          <w:rFonts w:hint="eastAsia"/>
        </w:rPr>
        <w:t>web</w:t>
      </w:r>
      <w:r>
        <w:rPr>
          <w:rFonts w:hint="eastAsia"/>
        </w:rPr>
        <w:t>应用中在</w:t>
      </w:r>
      <w:r>
        <w:rPr>
          <w:rFonts w:hint="eastAsia"/>
        </w:rPr>
        <w:t>Servlet</w:t>
      </w:r>
      <w:r>
        <w:rPr>
          <w:rFonts w:hint="eastAsia"/>
        </w:rPr>
        <w:t>容器中运行。</w:t>
      </w:r>
    </w:p>
    <w:p w14:paraId="7D3A6111" w14:textId="20711EBF" w:rsidR="00121E85" w:rsidRDefault="00121E85" w:rsidP="00121E85">
      <w:pPr>
        <w:pStyle w:val="3"/>
      </w:pPr>
      <w:r>
        <w:rPr>
          <w:rFonts w:hint="eastAsia"/>
        </w:rPr>
        <w:t>说明</w:t>
      </w:r>
      <w:r>
        <w:rPr>
          <w:rFonts w:hint="eastAsia"/>
        </w:rPr>
        <w:t>Serv</w:t>
      </w:r>
      <w:r>
        <w:t>let</w:t>
      </w:r>
      <w:r>
        <w:t>接口</w:t>
      </w:r>
      <w:r>
        <w:rPr>
          <w:rFonts w:hint="eastAsia"/>
        </w:rPr>
        <w:t>中方法及方法的作用</w:t>
      </w:r>
      <w:r>
        <w:t>？</w:t>
      </w:r>
    </w:p>
    <w:p w14:paraId="46FBE7B1" w14:textId="77777777" w:rsidR="00121E85" w:rsidRDefault="00121E85" w:rsidP="00121E85">
      <w:proofErr w:type="spellStart"/>
      <w:proofErr w:type="gramStart"/>
      <w:r>
        <w:t>init</w:t>
      </w:r>
      <w:proofErr w:type="spellEnd"/>
      <w:r>
        <w:t>(</w:t>
      </w:r>
      <w:proofErr w:type="spellStart"/>
      <w:proofErr w:type="gramEnd"/>
      <w:r>
        <w:t>ServletConfig</w:t>
      </w:r>
      <w:proofErr w:type="spellEnd"/>
      <w:r>
        <w:t xml:space="preserve"> </w:t>
      </w:r>
      <w:proofErr w:type="spellStart"/>
      <w:r>
        <w:t>config</w:t>
      </w:r>
      <w:proofErr w:type="spellEnd"/>
      <w:r>
        <w:t>)</w:t>
      </w:r>
    </w:p>
    <w:p w14:paraId="48F44E36" w14:textId="77777777" w:rsidR="00121E85" w:rsidRDefault="00121E85" w:rsidP="00121E85">
      <w:r>
        <w:rPr>
          <w:rFonts w:hint="eastAsia"/>
        </w:rPr>
        <w:t>初始化方法，会在</w:t>
      </w:r>
      <w:r>
        <w:rPr>
          <w:rFonts w:hint="eastAsia"/>
        </w:rPr>
        <w:t>Servlet</w:t>
      </w:r>
      <w:r>
        <w:rPr>
          <w:rFonts w:hint="eastAsia"/>
        </w:rPr>
        <w:t>被创建出来后立即执行，做一些初始化的工作</w:t>
      </w:r>
    </w:p>
    <w:p w14:paraId="5F695072" w14:textId="77777777" w:rsidR="00121E85" w:rsidRDefault="00121E85" w:rsidP="00121E85">
      <w:proofErr w:type="gramStart"/>
      <w:r>
        <w:t>destroy()</w:t>
      </w:r>
      <w:proofErr w:type="gramEnd"/>
    </w:p>
    <w:p w14:paraId="664015A8" w14:textId="77777777" w:rsidR="00121E85" w:rsidRDefault="00121E85" w:rsidP="00121E85">
      <w:r>
        <w:rPr>
          <w:rFonts w:hint="eastAsia"/>
        </w:rPr>
        <w:t>销毁方法，会在</w:t>
      </w:r>
      <w:r>
        <w:rPr>
          <w:rFonts w:hint="eastAsia"/>
        </w:rPr>
        <w:t>Servlet</w:t>
      </w:r>
      <w:r>
        <w:rPr>
          <w:rFonts w:hint="eastAsia"/>
        </w:rPr>
        <w:t>被销毁之前执行，做一些善后工作</w:t>
      </w:r>
    </w:p>
    <w:p w14:paraId="438BAB9E" w14:textId="77777777" w:rsidR="00121E85" w:rsidRDefault="00121E85" w:rsidP="00121E85">
      <w:proofErr w:type="gramStart"/>
      <w:r>
        <w:t>service(</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w:t>
      </w:r>
    </w:p>
    <w:p w14:paraId="5134B724" w14:textId="6043A137" w:rsidR="00121E85" w:rsidRDefault="00121E85" w:rsidP="00121E85">
      <w:r>
        <w:rPr>
          <w:rFonts w:hint="eastAsia"/>
        </w:rPr>
        <w:t>服务方法，每当有请求访问</w:t>
      </w:r>
      <w:r>
        <w:rPr>
          <w:rFonts w:hint="eastAsia"/>
        </w:rPr>
        <w:t>Servlet</w:t>
      </w:r>
      <w:r>
        <w:rPr>
          <w:rFonts w:hint="eastAsia"/>
        </w:rPr>
        <w:t>时，此方法执行，处理请求的代码要写到这个方法里。</w:t>
      </w:r>
    </w:p>
    <w:p w14:paraId="2EB54DEB" w14:textId="395138C8" w:rsidR="00121E85" w:rsidRDefault="003124E1" w:rsidP="003124E1">
      <w:pPr>
        <w:pStyle w:val="3"/>
      </w:pPr>
      <w:r>
        <w:rPr>
          <w:rFonts w:hint="eastAsia"/>
        </w:rPr>
        <w:t>描述</w:t>
      </w:r>
      <w:r>
        <w:rPr>
          <w:rFonts w:hint="eastAsia"/>
        </w:rPr>
        <w:t>S</w:t>
      </w:r>
      <w:r w:rsidRPr="003124E1">
        <w:rPr>
          <w:rFonts w:hint="eastAsia"/>
        </w:rPr>
        <w:t>ervlet</w:t>
      </w:r>
      <w:r w:rsidRPr="003124E1">
        <w:rPr>
          <w:rFonts w:hint="eastAsia"/>
        </w:rPr>
        <w:t>调用过程</w:t>
      </w:r>
      <w:r>
        <w:rPr>
          <w:rFonts w:hint="eastAsia"/>
        </w:rPr>
        <w:t>？</w:t>
      </w:r>
    </w:p>
    <w:p w14:paraId="2775B957" w14:textId="77777777" w:rsidR="003124E1" w:rsidRDefault="003124E1" w:rsidP="003124E1">
      <w:r>
        <w:rPr>
          <w:rFonts w:hint="eastAsia"/>
        </w:rPr>
        <w:t>（</w:t>
      </w:r>
      <w:r>
        <w:rPr>
          <w:rFonts w:hint="eastAsia"/>
        </w:rPr>
        <w:t>1</w:t>
      </w:r>
      <w:r>
        <w:rPr>
          <w:rFonts w:hint="eastAsia"/>
        </w:rPr>
        <w:t>）在浏览器输入地址，浏览器先去查找</w:t>
      </w:r>
      <w:r>
        <w:rPr>
          <w:rFonts w:hint="eastAsia"/>
        </w:rPr>
        <w:t>hosts</w:t>
      </w:r>
      <w:r>
        <w:rPr>
          <w:rFonts w:hint="eastAsia"/>
        </w:rPr>
        <w:t>文件，将主机名翻译为</w:t>
      </w:r>
      <w:proofErr w:type="spellStart"/>
      <w:r>
        <w:rPr>
          <w:rFonts w:hint="eastAsia"/>
        </w:rPr>
        <w:t>ip</w:t>
      </w:r>
      <w:proofErr w:type="spellEnd"/>
      <w:r>
        <w:rPr>
          <w:rFonts w:hint="eastAsia"/>
        </w:rPr>
        <w:t>地址，如果找不到就再去查询</w:t>
      </w:r>
      <w:proofErr w:type="spellStart"/>
      <w:r>
        <w:rPr>
          <w:rFonts w:hint="eastAsia"/>
        </w:rPr>
        <w:t>dns</w:t>
      </w:r>
      <w:proofErr w:type="spellEnd"/>
      <w:r>
        <w:rPr>
          <w:rFonts w:hint="eastAsia"/>
        </w:rPr>
        <w:t>服务器将主机名翻译成</w:t>
      </w:r>
      <w:proofErr w:type="spellStart"/>
      <w:r>
        <w:rPr>
          <w:rFonts w:hint="eastAsia"/>
        </w:rPr>
        <w:t>ip</w:t>
      </w:r>
      <w:proofErr w:type="spellEnd"/>
      <w:r>
        <w:rPr>
          <w:rFonts w:hint="eastAsia"/>
        </w:rPr>
        <w:t>地址。</w:t>
      </w:r>
    </w:p>
    <w:p w14:paraId="6A5416CB" w14:textId="77777777" w:rsidR="003124E1" w:rsidRDefault="003124E1" w:rsidP="003124E1">
      <w:r>
        <w:rPr>
          <w:rFonts w:hint="eastAsia"/>
        </w:rPr>
        <w:t>（</w:t>
      </w:r>
      <w:r>
        <w:rPr>
          <w:rFonts w:hint="eastAsia"/>
        </w:rPr>
        <w:t>2</w:t>
      </w:r>
      <w:r>
        <w:rPr>
          <w:rFonts w:hint="eastAsia"/>
        </w:rPr>
        <w:t>）浏览器根据</w:t>
      </w:r>
      <w:proofErr w:type="spellStart"/>
      <w:r>
        <w:rPr>
          <w:rFonts w:hint="eastAsia"/>
        </w:rPr>
        <w:t>ip</w:t>
      </w:r>
      <w:proofErr w:type="spellEnd"/>
      <w:r>
        <w:rPr>
          <w:rFonts w:hint="eastAsia"/>
        </w:rPr>
        <w:t>地址和端口</w:t>
      </w:r>
      <w:proofErr w:type="gramStart"/>
      <w:r>
        <w:rPr>
          <w:rFonts w:hint="eastAsia"/>
        </w:rPr>
        <w:t>号访问</w:t>
      </w:r>
      <w:proofErr w:type="gramEnd"/>
      <w:r>
        <w:rPr>
          <w:rFonts w:hint="eastAsia"/>
        </w:rPr>
        <w:t>服务器，组织</w:t>
      </w:r>
      <w:r>
        <w:rPr>
          <w:rFonts w:hint="eastAsia"/>
        </w:rPr>
        <w:t>http</w:t>
      </w:r>
      <w:r>
        <w:rPr>
          <w:rFonts w:hint="eastAsia"/>
        </w:rPr>
        <w:t>请求信息发送给服务器。</w:t>
      </w:r>
    </w:p>
    <w:p w14:paraId="36FB61EF" w14:textId="77777777" w:rsidR="003124E1" w:rsidRDefault="003124E1" w:rsidP="003124E1">
      <w:r>
        <w:rPr>
          <w:rFonts w:hint="eastAsia"/>
        </w:rPr>
        <w:t>（</w:t>
      </w:r>
      <w:r>
        <w:rPr>
          <w:rFonts w:hint="eastAsia"/>
        </w:rPr>
        <w:t>3</w:t>
      </w:r>
      <w:r>
        <w:rPr>
          <w:rFonts w:hint="eastAsia"/>
        </w:rPr>
        <w:t>）服务器收到请求后首先根据</w:t>
      </w:r>
      <w:r>
        <w:rPr>
          <w:rFonts w:hint="eastAsia"/>
        </w:rPr>
        <w:t>Host</w:t>
      </w:r>
      <w:r>
        <w:rPr>
          <w:rFonts w:hint="eastAsia"/>
        </w:rPr>
        <w:t>请求</w:t>
      </w:r>
      <w:proofErr w:type="gramStart"/>
      <w:r>
        <w:rPr>
          <w:rFonts w:hint="eastAsia"/>
        </w:rPr>
        <w:t>头判断</w:t>
      </w:r>
      <w:proofErr w:type="gramEnd"/>
      <w:r>
        <w:rPr>
          <w:rFonts w:hint="eastAsia"/>
        </w:rPr>
        <w:t>当前访问的是哪台虚拟主机。</w:t>
      </w:r>
    </w:p>
    <w:p w14:paraId="64E8CEC9" w14:textId="77777777" w:rsidR="003124E1" w:rsidRDefault="003124E1" w:rsidP="003124E1">
      <w:r>
        <w:rPr>
          <w:rFonts w:hint="eastAsia"/>
        </w:rPr>
        <w:t>（</w:t>
      </w:r>
      <w:r>
        <w:rPr>
          <w:rFonts w:hint="eastAsia"/>
        </w:rPr>
        <w:t>4</w:t>
      </w:r>
      <w:r>
        <w:rPr>
          <w:rFonts w:hint="eastAsia"/>
        </w:rPr>
        <w:t>）服务器根据</w:t>
      </w:r>
      <w:r>
        <w:rPr>
          <w:rFonts w:hint="eastAsia"/>
        </w:rPr>
        <w:t>http</w:t>
      </w:r>
      <w:r>
        <w:rPr>
          <w:rFonts w:hint="eastAsia"/>
        </w:rPr>
        <w:t>请求头中的请求</w:t>
      </w:r>
      <w:r>
        <w:rPr>
          <w:rFonts w:hint="eastAsia"/>
        </w:rPr>
        <w:t>URI</w:t>
      </w:r>
      <w:r>
        <w:rPr>
          <w:rFonts w:hint="eastAsia"/>
        </w:rPr>
        <w:t>判断当前访问的是哪个</w:t>
      </w:r>
      <w:r>
        <w:rPr>
          <w:rFonts w:hint="eastAsia"/>
        </w:rPr>
        <w:t>web</w:t>
      </w:r>
      <w:r>
        <w:rPr>
          <w:rFonts w:hint="eastAsia"/>
        </w:rPr>
        <w:t>应用。</w:t>
      </w:r>
    </w:p>
    <w:p w14:paraId="5251E15D" w14:textId="77777777" w:rsidR="003124E1" w:rsidRDefault="003124E1" w:rsidP="003124E1">
      <w:r>
        <w:rPr>
          <w:rFonts w:hint="eastAsia"/>
        </w:rPr>
        <w:t>（</w:t>
      </w:r>
      <w:r>
        <w:rPr>
          <w:rFonts w:hint="eastAsia"/>
        </w:rPr>
        <w:t>5</w:t>
      </w:r>
      <w:r>
        <w:rPr>
          <w:rFonts w:hint="eastAsia"/>
        </w:rPr>
        <w:t>）服务器根据</w:t>
      </w:r>
      <w:r>
        <w:rPr>
          <w:rFonts w:hint="eastAsia"/>
        </w:rPr>
        <w:t>http</w:t>
      </w:r>
      <w:r>
        <w:rPr>
          <w:rFonts w:hint="eastAsia"/>
        </w:rPr>
        <w:t>请求头中的请求</w:t>
      </w:r>
      <w:r>
        <w:rPr>
          <w:rFonts w:hint="eastAsia"/>
        </w:rPr>
        <w:t>URI</w:t>
      </w:r>
      <w:r>
        <w:rPr>
          <w:rFonts w:hint="eastAsia"/>
        </w:rPr>
        <w:t>判断当前访问的是</w:t>
      </w:r>
      <w:r>
        <w:rPr>
          <w:rFonts w:hint="eastAsia"/>
        </w:rPr>
        <w:t>web</w:t>
      </w:r>
      <w:r>
        <w:rPr>
          <w:rFonts w:hint="eastAsia"/>
        </w:rPr>
        <w:t>应用中的哪个</w:t>
      </w:r>
      <w:r>
        <w:rPr>
          <w:rFonts w:hint="eastAsia"/>
        </w:rPr>
        <w:t>web</w:t>
      </w:r>
      <w:r>
        <w:rPr>
          <w:rFonts w:hint="eastAsia"/>
        </w:rPr>
        <w:t>资源。</w:t>
      </w:r>
    </w:p>
    <w:p w14:paraId="2A3F9FA7" w14:textId="77777777" w:rsidR="003124E1" w:rsidRDefault="003124E1" w:rsidP="003124E1">
      <w:r>
        <w:rPr>
          <w:rFonts w:hint="eastAsia"/>
        </w:rPr>
        <w:t>（</w:t>
      </w:r>
      <w:r>
        <w:rPr>
          <w:rFonts w:hint="eastAsia"/>
        </w:rPr>
        <w:t>6</w:t>
      </w:r>
      <w:r>
        <w:rPr>
          <w:rFonts w:hint="eastAsia"/>
        </w:rPr>
        <w:t>）检查</w:t>
      </w:r>
      <w:r>
        <w:rPr>
          <w:rFonts w:hint="eastAsia"/>
        </w:rPr>
        <w:t>web</w:t>
      </w:r>
      <w:r>
        <w:rPr>
          <w:rFonts w:hint="eastAsia"/>
        </w:rPr>
        <w:t>应用的</w:t>
      </w:r>
      <w:r>
        <w:rPr>
          <w:rFonts w:hint="eastAsia"/>
        </w:rPr>
        <w:t>web.xml</w:t>
      </w:r>
      <w:r>
        <w:rPr>
          <w:rFonts w:hint="eastAsia"/>
        </w:rPr>
        <w:t>文件，如果根据路径找到具体的</w:t>
      </w:r>
      <w:r>
        <w:rPr>
          <w:rFonts w:hint="eastAsia"/>
        </w:rPr>
        <w:t>servlet</w:t>
      </w:r>
      <w:r>
        <w:rPr>
          <w:rFonts w:hint="eastAsia"/>
        </w:rPr>
        <w:t>处理类的全路径名交给该</w:t>
      </w:r>
      <w:r>
        <w:rPr>
          <w:rFonts w:hint="eastAsia"/>
        </w:rPr>
        <w:t>servlet</w:t>
      </w:r>
      <w:r>
        <w:rPr>
          <w:rFonts w:hint="eastAsia"/>
        </w:rPr>
        <w:t>处理</w:t>
      </w:r>
      <w:r>
        <w:rPr>
          <w:rFonts w:hint="eastAsia"/>
        </w:rPr>
        <w:t>,</w:t>
      </w:r>
      <w:r>
        <w:rPr>
          <w:rFonts w:hint="eastAsia"/>
        </w:rPr>
        <w:t>如果找不到就交给缺省</w:t>
      </w:r>
      <w:r>
        <w:rPr>
          <w:rFonts w:hint="eastAsia"/>
        </w:rPr>
        <w:t>servlet</w:t>
      </w:r>
      <w:r>
        <w:rPr>
          <w:rFonts w:hint="eastAsia"/>
        </w:rPr>
        <w:t>处理。</w:t>
      </w:r>
    </w:p>
    <w:p w14:paraId="65DC8E9A" w14:textId="77777777" w:rsidR="003124E1" w:rsidRDefault="003124E1" w:rsidP="003124E1">
      <w:r>
        <w:rPr>
          <w:rFonts w:hint="eastAsia"/>
        </w:rPr>
        <w:t>（</w:t>
      </w:r>
      <w:r>
        <w:rPr>
          <w:rFonts w:hint="eastAsia"/>
        </w:rPr>
        <w:t>7</w:t>
      </w:r>
      <w:r>
        <w:rPr>
          <w:rFonts w:hint="eastAsia"/>
        </w:rPr>
        <w:t>）这个过程中浏览器只知道自己发出来</w:t>
      </w:r>
      <w:r>
        <w:rPr>
          <w:rFonts w:hint="eastAsia"/>
        </w:rPr>
        <w:t>http</w:t>
      </w:r>
      <w:r>
        <w:rPr>
          <w:rFonts w:hint="eastAsia"/>
        </w:rPr>
        <w:t>请求，不久就收到了</w:t>
      </w:r>
      <w:r>
        <w:rPr>
          <w:rFonts w:hint="eastAsia"/>
        </w:rPr>
        <w:t>http</w:t>
      </w:r>
      <w:r>
        <w:rPr>
          <w:rFonts w:hint="eastAsia"/>
        </w:rPr>
        <w:t>响应，浏览器不知道也不关心服务器内部是如何处理的。浏览器和服务器之间的关系是非常单纯的，只有</w:t>
      </w:r>
      <w:r>
        <w:rPr>
          <w:rFonts w:hint="eastAsia"/>
        </w:rPr>
        <w:t>HTTP</w:t>
      </w:r>
      <w:r>
        <w:rPr>
          <w:rFonts w:hint="eastAsia"/>
        </w:rPr>
        <w:t>协议。</w:t>
      </w:r>
    </w:p>
    <w:p w14:paraId="7BFC1896" w14:textId="595787FB" w:rsidR="003124E1" w:rsidRDefault="003124E1" w:rsidP="003124E1">
      <w:r>
        <w:rPr>
          <w:rFonts w:hint="eastAsia"/>
        </w:rPr>
        <w:t>（</w:t>
      </w:r>
      <w:r>
        <w:rPr>
          <w:rFonts w:hint="eastAsia"/>
        </w:rPr>
        <w:t>8</w:t>
      </w:r>
      <w:r>
        <w:rPr>
          <w:rFonts w:hint="eastAsia"/>
        </w:rPr>
        <w:t>）解析请求、封装</w:t>
      </w:r>
      <w:proofErr w:type="spellStart"/>
      <w:r>
        <w:rPr>
          <w:rFonts w:hint="eastAsia"/>
        </w:rPr>
        <w:t>RequestResponse</w:t>
      </w:r>
      <w:proofErr w:type="spellEnd"/>
      <w:r>
        <w:rPr>
          <w:rFonts w:hint="eastAsia"/>
        </w:rPr>
        <w:t>对象、创建</w:t>
      </w:r>
      <w:r>
        <w:rPr>
          <w:rFonts w:hint="eastAsia"/>
        </w:rPr>
        <w:t>Servlet</w:t>
      </w:r>
      <w:r>
        <w:rPr>
          <w:rFonts w:hint="eastAsia"/>
        </w:rPr>
        <w:t>、调用</w:t>
      </w:r>
      <w:r>
        <w:rPr>
          <w:rFonts w:hint="eastAsia"/>
        </w:rPr>
        <w:t>Service</w:t>
      </w:r>
      <w:r>
        <w:rPr>
          <w:rFonts w:hint="eastAsia"/>
        </w:rPr>
        <w:t>方法都是服务器自动进行的，开发人员只需要写好</w:t>
      </w:r>
      <w:r>
        <w:rPr>
          <w:rFonts w:hint="eastAsia"/>
        </w:rPr>
        <w:t>Servlet</w:t>
      </w:r>
      <w:r>
        <w:rPr>
          <w:rFonts w:hint="eastAsia"/>
        </w:rPr>
        <w:t>配置进容器中即可，无需操心具体的</w:t>
      </w:r>
      <w:r>
        <w:rPr>
          <w:rFonts w:hint="eastAsia"/>
        </w:rPr>
        <w:lastRenderedPageBreak/>
        <w:t>底层实现。</w:t>
      </w:r>
    </w:p>
    <w:p w14:paraId="07910550" w14:textId="54BCF89F" w:rsidR="003124E1" w:rsidRDefault="009D204C" w:rsidP="003124E1">
      <w:pPr>
        <w:pStyle w:val="3"/>
      </w:pPr>
      <w:r>
        <w:rPr>
          <w:rFonts w:hint="eastAsia"/>
        </w:rPr>
        <w:t>简述</w:t>
      </w:r>
      <w:r w:rsidR="003124E1">
        <w:rPr>
          <w:rFonts w:hint="eastAsia"/>
        </w:rPr>
        <w:t>Servlet</w:t>
      </w:r>
      <w:r w:rsidR="003124E1">
        <w:rPr>
          <w:rFonts w:hint="eastAsia"/>
        </w:rPr>
        <w:t>生命周期？</w:t>
      </w:r>
    </w:p>
    <w:p w14:paraId="61857672" w14:textId="77777777" w:rsidR="003124E1" w:rsidRDefault="003124E1" w:rsidP="003124E1">
      <w:r>
        <w:rPr>
          <w:rFonts w:hint="eastAsia"/>
        </w:rPr>
        <w:t>（</w:t>
      </w:r>
      <w:r>
        <w:rPr>
          <w:rFonts w:hint="eastAsia"/>
        </w:rPr>
        <w:t>1</w:t>
      </w:r>
      <w:r>
        <w:rPr>
          <w:rFonts w:hint="eastAsia"/>
        </w:rPr>
        <w:t>）</w:t>
      </w:r>
      <w:r>
        <w:rPr>
          <w:rFonts w:hint="eastAsia"/>
        </w:rPr>
        <w:t>Servlet</w:t>
      </w:r>
      <w:r>
        <w:rPr>
          <w:rFonts w:hint="eastAsia"/>
        </w:rPr>
        <w:t>第一次被访问到时创建对象，创建出来后立即执行</w:t>
      </w:r>
      <w:proofErr w:type="spellStart"/>
      <w:r>
        <w:rPr>
          <w:rFonts w:hint="eastAsia"/>
        </w:rPr>
        <w:t>init</w:t>
      </w:r>
      <w:proofErr w:type="spellEnd"/>
      <w:r>
        <w:rPr>
          <w:rFonts w:hint="eastAsia"/>
        </w:rPr>
        <w:t>方法执行初始化的操作。</w:t>
      </w:r>
    </w:p>
    <w:p w14:paraId="581DEFF2" w14:textId="77777777" w:rsidR="003124E1" w:rsidRDefault="003124E1" w:rsidP="003124E1">
      <w:r>
        <w:rPr>
          <w:rFonts w:hint="eastAsia"/>
        </w:rPr>
        <w:t>（</w:t>
      </w:r>
      <w:r>
        <w:rPr>
          <w:rFonts w:hint="eastAsia"/>
        </w:rPr>
        <w:t>2</w:t>
      </w:r>
      <w:r>
        <w:rPr>
          <w:rFonts w:hint="eastAsia"/>
        </w:rPr>
        <w:t>）从此以后该对象一直驻留在内存中为后续的对这个</w:t>
      </w:r>
      <w:r>
        <w:rPr>
          <w:rFonts w:hint="eastAsia"/>
        </w:rPr>
        <w:t>Servlet</w:t>
      </w:r>
      <w:r>
        <w:rPr>
          <w:rFonts w:hint="eastAsia"/>
        </w:rPr>
        <w:t>的请求进行服务。</w:t>
      </w:r>
    </w:p>
    <w:p w14:paraId="0F8AEC69" w14:textId="77777777" w:rsidR="003124E1" w:rsidRDefault="003124E1" w:rsidP="003124E1">
      <w:r>
        <w:rPr>
          <w:rFonts w:hint="eastAsia"/>
        </w:rPr>
        <w:t>（</w:t>
      </w:r>
      <w:r>
        <w:rPr>
          <w:rFonts w:hint="eastAsia"/>
        </w:rPr>
        <w:t>3</w:t>
      </w:r>
      <w:r>
        <w:rPr>
          <w:rFonts w:hint="eastAsia"/>
        </w:rPr>
        <w:t>）直到服务器关闭或</w:t>
      </w:r>
      <w:r>
        <w:rPr>
          <w:rFonts w:hint="eastAsia"/>
        </w:rPr>
        <w:t>web</w:t>
      </w:r>
      <w:r>
        <w:rPr>
          <w:rFonts w:hint="eastAsia"/>
        </w:rPr>
        <w:t>应用移除出容器时，随着</w:t>
      </w:r>
      <w:r>
        <w:rPr>
          <w:rFonts w:hint="eastAsia"/>
        </w:rPr>
        <w:t>web</w:t>
      </w:r>
      <w:r>
        <w:rPr>
          <w:rFonts w:hint="eastAsia"/>
        </w:rPr>
        <w:t>应用的销毁</w:t>
      </w:r>
      <w:r>
        <w:rPr>
          <w:rFonts w:hint="eastAsia"/>
        </w:rPr>
        <w:t>Servlet</w:t>
      </w:r>
      <w:r>
        <w:rPr>
          <w:rFonts w:hint="eastAsia"/>
        </w:rPr>
        <w:t>对象销毁掉，在销毁之前调用</w:t>
      </w:r>
      <w:proofErr w:type="spellStart"/>
      <w:r>
        <w:rPr>
          <w:rFonts w:hint="eastAsia"/>
        </w:rPr>
        <w:t>destory</w:t>
      </w:r>
      <w:proofErr w:type="spellEnd"/>
      <w:r>
        <w:rPr>
          <w:rFonts w:hint="eastAsia"/>
        </w:rPr>
        <w:t>方法执行善后工作。</w:t>
      </w:r>
    </w:p>
    <w:p w14:paraId="6B63AE2C" w14:textId="6B88CEC8" w:rsidR="00703A56" w:rsidRDefault="003124E1" w:rsidP="003124E1">
      <w:r>
        <w:rPr>
          <w:rFonts w:hint="eastAsia"/>
        </w:rPr>
        <w:t>（</w:t>
      </w:r>
      <w:r>
        <w:rPr>
          <w:rFonts w:hint="eastAsia"/>
        </w:rPr>
        <w:t>4</w:t>
      </w:r>
      <w:r>
        <w:rPr>
          <w:rFonts w:hint="eastAsia"/>
        </w:rPr>
        <w:t>）在存活期间，每次对</w:t>
      </w:r>
      <w:r>
        <w:rPr>
          <w:rFonts w:hint="eastAsia"/>
        </w:rPr>
        <w:t xml:space="preserve">Servlet </w:t>
      </w:r>
      <w:r>
        <w:rPr>
          <w:rFonts w:hint="eastAsia"/>
        </w:rPr>
        <w:t>的调用都会导致</w:t>
      </w:r>
      <w:r>
        <w:rPr>
          <w:rFonts w:hint="eastAsia"/>
        </w:rPr>
        <w:t>Service</w:t>
      </w:r>
      <w:r>
        <w:rPr>
          <w:rFonts w:hint="eastAsia"/>
        </w:rPr>
        <w:t>方法的执行。</w:t>
      </w:r>
    </w:p>
    <w:p w14:paraId="05C159D1" w14:textId="0E93F236" w:rsidR="008D37D0" w:rsidRDefault="008D37D0" w:rsidP="00BA600D">
      <w:pPr>
        <w:pStyle w:val="1"/>
      </w:pPr>
      <w:r>
        <w:rPr>
          <w:rFonts w:hint="eastAsia"/>
        </w:rPr>
        <w:t>HTTP</w:t>
      </w:r>
    </w:p>
    <w:p w14:paraId="7C36F448" w14:textId="4614C31B" w:rsidR="00BA600D" w:rsidRPr="00BA600D" w:rsidRDefault="00BA600D" w:rsidP="00BA600D">
      <w:pPr>
        <w:pStyle w:val="2"/>
      </w:pPr>
      <w:r>
        <w:t>面试题</w:t>
      </w:r>
    </w:p>
    <w:p w14:paraId="2B5C4A1D" w14:textId="71289BB1" w:rsidR="008D37D0" w:rsidRDefault="008D37D0" w:rsidP="00BA600D">
      <w:pPr>
        <w:pStyle w:val="3"/>
      </w:pPr>
      <w:r>
        <w:rPr>
          <w:rFonts w:hint="eastAsia"/>
        </w:rPr>
        <w:t>什么是</w:t>
      </w:r>
      <w:r>
        <w:rPr>
          <w:rFonts w:hint="eastAsia"/>
        </w:rPr>
        <w:t>h</w:t>
      </w:r>
      <w:r>
        <w:t>ttp</w:t>
      </w:r>
      <w:r>
        <w:t>协议？</w:t>
      </w:r>
    </w:p>
    <w:p w14:paraId="3DE9D2BB" w14:textId="6B5ED380" w:rsidR="008D37D0" w:rsidRDefault="008D37D0" w:rsidP="008D37D0">
      <w:pPr>
        <w:ind w:firstLineChars="0" w:firstLine="0"/>
      </w:pPr>
      <w:r>
        <w:rPr>
          <w:rFonts w:hint="eastAsia"/>
        </w:rPr>
        <w:t>HTTP</w:t>
      </w:r>
      <w:r>
        <w:rPr>
          <w:rFonts w:hint="eastAsia"/>
        </w:rPr>
        <w:t>协议就</w:t>
      </w:r>
      <w:r w:rsidR="008139C5">
        <w:rPr>
          <w:rFonts w:hint="eastAsia"/>
        </w:rPr>
        <w:t>是一</w:t>
      </w:r>
      <w:r>
        <w:rPr>
          <w:rFonts w:hint="eastAsia"/>
        </w:rPr>
        <w:t>套基于</w:t>
      </w:r>
      <w:proofErr w:type="spellStart"/>
      <w:r>
        <w:rPr>
          <w:rFonts w:hint="eastAsia"/>
        </w:rPr>
        <w:t>tcp</w:t>
      </w:r>
      <w:proofErr w:type="spellEnd"/>
      <w:r>
        <w:rPr>
          <w:rFonts w:hint="eastAsia"/>
        </w:rPr>
        <w:t>/</w:t>
      </w:r>
      <w:proofErr w:type="spellStart"/>
      <w:r>
        <w:rPr>
          <w:rFonts w:hint="eastAsia"/>
        </w:rPr>
        <w:t>ip</w:t>
      </w:r>
      <w:proofErr w:type="spellEnd"/>
      <w:r>
        <w:rPr>
          <w:rFonts w:hint="eastAsia"/>
        </w:rPr>
        <w:t>协议的应用层协议</w:t>
      </w:r>
      <w:r>
        <w:rPr>
          <w:rFonts w:hint="eastAsia"/>
        </w:rPr>
        <w:t xml:space="preserve"> </w:t>
      </w:r>
      <w:r>
        <w:rPr>
          <w:rFonts w:hint="eastAsia"/>
        </w:rPr>
        <w:t>。</w:t>
      </w:r>
      <w:r w:rsidR="008139C5" w:rsidRPr="008139C5">
        <w:rPr>
          <w:rFonts w:hint="eastAsia"/>
        </w:rPr>
        <w:t>简单来说，就是一个基于应用层的通信规范</w:t>
      </w:r>
      <w:r w:rsidR="008139C5">
        <w:rPr>
          <w:rFonts w:hint="eastAsia"/>
        </w:rPr>
        <w:t>，</w:t>
      </w:r>
      <w:r w:rsidR="008139C5" w:rsidRPr="008139C5">
        <w:rPr>
          <w:rFonts w:hint="eastAsia"/>
        </w:rPr>
        <w:t>双方要进行通信，大家都要遵守一个规范，这个规范就是</w:t>
      </w:r>
      <w:r w:rsidR="008139C5" w:rsidRPr="008139C5">
        <w:rPr>
          <w:rFonts w:hint="eastAsia"/>
        </w:rPr>
        <w:t>HTTP</w:t>
      </w:r>
      <w:r w:rsidR="008139C5" w:rsidRPr="008139C5">
        <w:rPr>
          <w:rFonts w:hint="eastAsia"/>
        </w:rPr>
        <w:t>协议。</w:t>
      </w:r>
      <w:r>
        <w:rPr>
          <w:rFonts w:hint="eastAsia"/>
        </w:rPr>
        <w:t>它规定了客户端（通常是浏览器）和服务器之间的通信方式。</w:t>
      </w:r>
    </w:p>
    <w:p w14:paraId="1F7B7D1D" w14:textId="03BE1B50" w:rsidR="0040064C" w:rsidRDefault="0040064C" w:rsidP="0040064C">
      <w:pPr>
        <w:pStyle w:val="3"/>
      </w:pPr>
      <w:r>
        <w:rPr>
          <w:rFonts w:hint="eastAsia"/>
        </w:rPr>
        <w:t>HTTP</w:t>
      </w:r>
      <w:r>
        <w:rPr>
          <w:rFonts w:hint="eastAsia"/>
        </w:rPr>
        <w:t>协议</w:t>
      </w:r>
      <w:r w:rsidR="00DA15C7">
        <w:rPr>
          <w:rFonts w:hint="eastAsia"/>
        </w:rPr>
        <w:t>工作原理</w:t>
      </w:r>
      <w:r>
        <w:rPr>
          <w:rFonts w:hint="eastAsia"/>
        </w:rPr>
        <w:t>？</w:t>
      </w:r>
    </w:p>
    <w:p w14:paraId="1E918C81" w14:textId="77777777" w:rsidR="00641BFD" w:rsidRDefault="00641BFD" w:rsidP="00641BFD">
      <w:pPr>
        <w:ind w:firstLineChars="0" w:firstLine="0"/>
      </w:pPr>
      <w:r>
        <w:rPr>
          <w:rFonts w:hint="eastAsia"/>
        </w:rPr>
        <w:t>HTTP</w:t>
      </w:r>
      <w:r>
        <w:rPr>
          <w:rFonts w:hint="eastAsia"/>
        </w:rPr>
        <w:t>协议基于请求响应模型。</w:t>
      </w:r>
    </w:p>
    <w:p w14:paraId="2005EE3E" w14:textId="6DF94756" w:rsidR="00641BFD" w:rsidRPr="00641BFD" w:rsidRDefault="00641BFD" w:rsidP="0040064C">
      <w:pPr>
        <w:ind w:firstLineChars="0" w:firstLine="0"/>
      </w:pPr>
      <w:r>
        <w:rPr>
          <w:rFonts w:hint="eastAsia"/>
        </w:rPr>
        <w:t>一次请求对应一次响应。</w:t>
      </w:r>
    </w:p>
    <w:p w14:paraId="39D92981" w14:textId="3902793F" w:rsidR="0040064C" w:rsidRDefault="0040064C" w:rsidP="0040064C">
      <w:pPr>
        <w:ind w:firstLineChars="0" w:firstLine="0"/>
      </w:pPr>
      <w:r>
        <w:rPr>
          <w:rFonts w:hint="eastAsia"/>
        </w:rPr>
        <w:t>首先客户端发送一个请求</w:t>
      </w:r>
      <w:r>
        <w:rPr>
          <w:rFonts w:hint="eastAsia"/>
        </w:rPr>
        <w:t>(request)</w:t>
      </w:r>
      <w:r>
        <w:rPr>
          <w:rFonts w:hint="eastAsia"/>
        </w:rPr>
        <w:t>给服务器，服务器在接收到这个请求后将生成一个响应</w:t>
      </w:r>
      <w:r>
        <w:rPr>
          <w:rFonts w:hint="eastAsia"/>
        </w:rPr>
        <w:t>(response)</w:t>
      </w:r>
      <w:r>
        <w:rPr>
          <w:rFonts w:hint="eastAsia"/>
        </w:rPr>
        <w:t>返回给客户端。</w:t>
      </w:r>
    </w:p>
    <w:p w14:paraId="11AAFF33" w14:textId="54B6C9BD" w:rsidR="0086628C" w:rsidRDefault="00EE2AFE" w:rsidP="00EE2AFE">
      <w:pPr>
        <w:pStyle w:val="3"/>
      </w:pPr>
      <w:r w:rsidRPr="00EE2AFE">
        <w:rPr>
          <w:rFonts w:hint="eastAsia"/>
        </w:rPr>
        <w:t>HTTP</w:t>
      </w:r>
      <w:r w:rsidRPr="00EE2AFE">
        <w:rPr>
          <w:rFonts w:hint="eastAsia"/>
        </w:rPr>
        <w:t>协议的特点</w:t>
      </w:r>
      <w:r w:rsidR="0086628C">
        <w:rPr>
          <w:rFonts w:hint="eastAsia"/>
        </w:rPr>
        <w:t>是什么</w:t>
      </w:r>
      <w:r w:rsidR="0086628C">
        <w:rPr>
          <w:rFonts w:hint="eastAsia"/>
        </w:rPr>
        <w:t xml:space="preserve"> ?</w:t>
      </w:r>
    </w:p>
    <w:p w14:paraId="6EA5B5E1" w14:textId="6A66D450" w:rsidR="00B96F52" w:rsidRDefault="00B96F52" w:rsidP="00B96F52">
      <w:pPr>
        <w:pStyle w:val="af2"/>
        <w:numPr>
          <w:ilvl w:val="0"/>
          <w:numId w:val="15"/>
        </w:numPr>
        <w:ind w:firstLineChars="0"/>
      </w:pPr>
      <w:r>
        <w:rPr>
          <w:rFonts w:hint="eastAsia"/>
        </w:rPr>
        <w:t>它是一个无状态的协议，服务器端在处理相应请求后不会保留任何客户端的信息，</w:t>
      </w:r>
      <w:r w:rsidRPr="0086628C">
        <w:rPr>
          <w:rFonts w:hint="eastAsia"/>
        </w:rPr>
        <w:t>每次请求都是独立的</w:t>
      </w:r>
    </w:p>
    <w:p w14:paraId="2A23FD57" w14:textId="2B6F371E" w:rsidR="00B96F52" w:rsidRDefault="00B96F52" w:rsidP="00B96F52">
      <w:pPr>
        <w:pStyle w:val="af2"/>
        <w:numPr>
          <w:ilvl w:val="0"/>
          <w:numId w:val="15"/>
        </w:numPr>
        <w:ind w:firstLineChars="0"/>
      </w:pPr>
      <w:r>
        <w:rPr>
          <w:rFonts w:hint="eastAsia"/>
        </w:rPr>
        <w:t>客户端与服务器</w:t>
      </w:r>
      <w:proofErr w:type="gramStart"/>
      <w:r>
        <w:rPr>
          <w:rFonts w:hint="eastAsia"/>
        </w:rPr>
        <w:t>端的每</w:t>
      </w:r>
      <w:proofErr w:type="gramEnd"/>
      <w:r>
        <w:rPr>
          <w:rFonts w:hint="eastAsia"/>
        </w:rPr>
        <w:t>一次数据交互，都要经过一次请求</w:t>
      </w:r>
      <w:r>
        <w:rPr>
          <w:rFonts w:hint="eastAsia"/>
        </w:rPr>
        <w:t>/</w:t>
      </w:r>
      <w:r>
        <w:rPr>
          <w:rFonts w:hint="eastAsia"/>
        </w:rPr>
        <w:t>响应的过程。</w:t>
      </w:r>
    </w:p>
    <w:p w14:paraId="47FDD796" w14:textId="64A24D5E" w:rsidR="00B96F52" w:rsidRDefault="00B96F52" w:rsidP="00B96F52">
      <w:pPr>
        <w:pStyle w:val="af2"/>
        <w:numPr>
          <w:ilvl w:val="0"/>
          <w:numId w:val="15"/>
        </w:numPr>
        <w:ind w:firstLineChars="0"/>
      </w:pPr>
      <w:r>
        <w:rPr>
          <w:rFonts w:hint="eastAsia"/>
        </w:rPr>
        <w:t>服务器</w:t>
      </w:r>
      <w:proofErr w:type="gramStart"/>
      <w:r>
        <w:rPr>
          <w:rFonts w:hint="eastAsia"/>
        </w:rPr>
        <w:t>端无法</w:t>
      </w:r>
      <w:proofErr w:type="gramEnd"/>
      <w:r>
        <w:rPr>
          <w:rFonts w:hint="eastAsia"/>
        </w:rPr>
        <w:t>识别能够出发客户端请求的方法。</w:t>
      </w:r>
    </w:p>
    <w:p w14:paraId="55695B01" w14:textId="34866A73" w:rsidR="00D0567B" w:rsidRPr="0086628C" w:rsidRDefault="00D0567B" w:rsidP="006479B8">
      <w:pPr>
        <w:pStyle w:val="af2"/>
        <w:numPr>
          <w:ilvl w:val="0"/>
          <w:numId w:val="15"/>
        </w:numPr>
        <w:ind w:firstLineChars="0"/>
      </w:pPr>
      <w:r>
        <w:rPr>
          <w:rFonts w:hint="eastAsia"/>
        </w:rPr>
        <w:t>一个典型的</w:t>
      </w:r>
      <w:r>
        <w:rPr>
          <w:rFonts w:hint="eastAsia"/>
        </w:rPr>
        <w:t>HTTP</w:t>
      </w:r>
      <w:r>
        <w:rPr>
          <w:rFonts w:hint="eastAsia"/>
        </w:rPr>
        <w:t>请求分为</w:t>
      </w:r>
      <w:r>
        <w:rPr>
          <w:rFonts w:hint="eastAsia"/>
        </w:rPr>
        <w:t xml:space="preserve"> </w:t>
      </w:r>
      <w:r>
        <w:rPr>
          <w:rFonts w:hint="eastAsia"/>
        </w:rPr>
        <w:t>一个请求行</w:t>
      </w:r>
      <w:r>
        <w:rPr>
          <w:rFonts w:hint="eastAsia"/>
        </w:rPr>
        <w:t xml:space="preserve"> </w:t>
      </w:r>
      <w:r>
        <w:rPr>
          <w:rFonts w:hint="eastAsia"/>
        </w:rPr>
        <w:t>若干请求头</w:t>
      </w:r>
      <w:r>
        <w:rPr>
          <w:rFonts w:hint="eastAsia"/>
        </w:rPr>
        <w:t xml:space="preserve"> </w:t>
      </w:r>
      <w:r>
        <w:rPr>
          <w:rFonts w:hint="eastAsia"/>
        </w:rPr>
        <w:t>一个空行</w:t>
      </w:r>
      <w:r>
        <w:rPr>
          <w:rFonts w:hint="eastAsia"/>
        </w:rPr>
        <w:t xml:space="preserve"> </w:t>
      </w:r>
      <w:r>
        <w:rPr>
          <w:rFonts w:hint="eastAsia"/>
        </w:rPr>
        <w:t>实体内容。</w:t>
      </w:r>
    </w:p>
    <w:p w14:paraId="7F25CBE0" w14:textId="77777777" w:rsidR="008244EB" w:rsidRDefault="008244EB" w:rsidP="00BA600D">
      <w:pPr>
        <w:pStyle w:val="3"/>
      </w:pPr>
      <w:r w:rsidRPr="008244EB">
        <w:rPr>
          <w:rFonts w:hint="eastAsia"/>
        </w:rPr>
        <w:lastRenderedPageBreak/>
        <w:t>请求方式</w:t>
      </w:r>
      <w:r>
        <w:rPr>
          <w:rFonts w:hint="eastAsia"/>
        </w:rPr>
        <w:t>有几种？</w:t>
      </w:r>
    </w:p>
    <w:p w14:paraId="01921AB7" w14:textId="043478CA" w:rsidR="008244EB" w:rsidRDefault="008244EB" w:rsidP="008244EB">
      <w:pPr>
        <w:ind w:firstLineChars="0" w:firstLine="0"/>
      </w:pPr>
      <w:r w:rsidRPr="008244EB">
        <w:rPr>
          <w:rFonts w:hint="eastAsia"/>
        </w:rPr>
        <w:t>一共有</w:t>
      </w:r>
      <w:r w:rsidRPr="008244EB">
        <w:rPr>
          <w:rFonts w:hint="eastAsia"/>
        </w:rPr>
        <w:t>7</w:t>
      </w:r>
      <w:r w:rsidRPr="008244EB">
        <w:rPr>
          <w:rFonts w:hint="eastAsia"/>
        </w:rPr>
        <w:t>种请求方式</w:t>
      </w:r>
      <w:r w:rsidRPr="008244EB">
        <w:rPr>
          <w:rFonts w:hint="eastAsia"/>
        </w:rPr>
        <w:t>:GET</w:t>
      </w:r>
      <w:r w:rsidRPr="008244EB">
        <w:rPr>
          <w:rFonts w:hint="eastAsia"/>
        </w:rPr>
        <w:t>、</w:t>
      </w:r>
      <w:r w:rsidRPr="008244EB">
        <w:rPr>
          <w:rFonts w:hint="eastAsia"/>
        </w:rPr>
        <w:t>POST</w:t>
      </w:r>
      <w:r w:rsidRPr="008244EB">
        <w:rPr>
          <w:rFonts w:hint="eastAsia"/>
        </w:rPr>
        <w:t>、</w:t>
      </w:r>
      <w:r w:rsidRPr="008244EB">
        <w:rPr>
          <w:rFonts w:hint="eastAsia"/>
        </w:rPr>
        <w:t>HEAD</w:t>
      </w:r>
      <w:r w:rsidRPr="008244EB">
        <w:rPr>
          <w:rFonts w:hint="eastAsia"/>
        </w:rPr>
        <w:t>、</w:t>
      </w:r>
      <w:r w:rsidRPr="008244EB">
        <w:rPr>
          <w:rFonts w:hint="eastAsia"/>
        </w:rPr>
        <w:t>OPTIONS</w:t>
      </w:r>
      <w:r w:rsidRPr="008244EB">
        <w:rPr>
          <w:rFonts w:hint="eastAsia"/>
        </w:rPr>
        <w:t>、</w:t>
      </w:r>
      <w:r w:rsidRPr="008244EB">
        <w:rPr>
          <w:rFonts w:hint="eastAsia"/>
        </w:rPr>
        <w:t>PUT</w:t>
      </w:r>
      <w:r w:rsidRPr="008244EB">
        <w:rPr>
          <w:rFonts w:hint="eastAsia"/>
        </w:rPr>
        <w:t>、</w:t>
      </w:r>
      <w:r w:rsidRPr="008244EB">
        <w:rPr>
          <w:rFonts w:hint="eastAsia"/>
        </w:rPr>
        <w:t>DELETE</w:t>
      </w:r>
      <w:r w:rsidRPr="008244EB">
        <w:rPr>
          <w:rFonts w:hint="eastAsia"/>
        </w:rPr>
        <w:t>和</w:t>
      </w:r>
      <w:r w:rsidRPr="008244EB">
        <w:rPr>
          <w:rFonts w:hint="eastAsia"/>
        </w:rPr>
        <w:t>TARCE</w:t>
      </w:r>
    </w:p>
    <w:p w14:paraId="3BFF13A3" w14:textId="77777777" w:rsidR="00E5419B" w:rsidRDefault="00E5419B" w:rsidP="008244EB">
      <w:pPr>
        <w:ind w:firstLineChars="0" w:firstLine="0"/>
      </w:pPr>
      <w:r w:rsidRPr="00E5419B">
        <w:rPr>
          <w:rFonts w:hint="eastAsia"/>
        </w:rPr>
        <w:t>HTTP/1.1</w:t>
      </w:r>
      <w:r w:rsidRPr="00E5419B">
        <w:rPr>
          <w:rFonts w:hint="eastAsia"/>
        </w:rPr>
        <w:t>协议中共定义了八种方法（有时也叫“动作”）来表明</w:t>
      </w:r>
      <w:r w:rsidRPr="00E5419B">
        <w:rPr>
          <w:rFonts w:hint="eastAsia"/>
        </w:rPr>
        <w:t>Request-URI</w:t>
      </w:r>
      <w:r w:rsidRPr="00E5419B">
        <w:rPr>
          <w:rFonts w:hint="eastAsia"/>
        </w:rPr>
        <w:t>指定的资源的不同操作方式：</w:t>
      </w:r>
    </w:p>
    <w:p w14:paraId="512407F8" w14:textId="77777777" w:rsidR="00A0014F" w:rsidRDefault="00A0014F" w:rsidP="00A0014F">
      <w:pPr>
        <w:pStyle w:val="af2"/>
        <w:numPr>
          <w:ilvl w:val="0"/>
          <w:numId w:val="16"/>
        </w:numPr>
        <w:ind w:firstLineChars="0"/>
      </w:pPr>
      <w:r w:rsidRPr="00E5419B">
        <w:rPr>
          <w:rFonts w:hint="eastAsia"/>
        </w:rPr>
        <w:t xml:space="preserve">GET </w:t>
      </w:r>
      <w:r w:rsidRPr="00E5419B">
        <w:rPr>
          <w:rFonts w:hint="eastAsia"/>
        </w:rPr>
        <w:t>向特定的资源发出请求。注意：</w:t>
      </w:r>
      <w:r w:rsidRPr="00E5419B">
        <w:rPr>
          <w:rFonts w:hint="eastAsia"/>
        </w:rPr>
        <w:t>GET</w:t>
      </w:r>
      <w:r w:rsidRPr="00E5419B">
        <w:rPr>
          <w:rFonts w:hint="eastAsia"/>
        </w:rPr>
        <w:t>方法不应当被用于产生“副作用”的操作中，例如在</w:t>
      </w:r>
      <w:r w:rsidRPr="00E5419B">
        <w:rPr>
          <w:rFonts w:hint="eastAsia"/>
        </w:rPr>
        <w:t>web app.</w:t>
      </w:r>
      <w:r w:rsidRPr="00E5419B">
        <w:rPr>
          <w:rFonts w:hint="eastAsia"/>
        </w:rPr>
        <w:t>中。其中一个原因是</w:t>
      </w:r>
      <w:r w:rsidRPr="00E5419B">
        <w:rPr>
          <w:rFonts w:hint="eastAsia"/>
        </w:rPr>
        <w:t>GET</w:t>
      </w:r>
      <w:r w:rsidRPr="00E5419B">
        <w:rPr>
          <w:rFonts w:hint="eastAsia"/>
        </w:rPr>
        <w:t xml:space="preserve">可能会被网络蜘蛛等随意访问。　</w:t>
      </w:r>
    </w:p>
    <w:p w14:paraId="1A36F7D6" w14:textId="3BB6088B" w:rsidR="00E5419B" w:rsidRDefault="00A0014F" w:rsidP="00441FAC">
      <w:pPr>
        <w:pStyle w:val="af2"/>
        <w:numPr>
          <w:ilvl w:val="0"/>
          <w:numId w:val="16"/>
        </w:numPr>
        <w:ind w:firstLineChars="0"/>
      </w:pPr>
      <w:r w:rsidRPr="00E5419B">
        <w:rPr>
          <w:rFonts w:hint="eastAsia"/>
        </w:rPr>
        <w:t xml:space="preserve">POST </w:t>
      </w:r>
      <w:r w:rsidRPr="00E5419B">
        <w:rPr>
          <w:rFonts w:hint="eastAsia"/>
        </w:rPr>
        <w:t>向指定资源提交数据进行处理请求（例如提交表单或者上传文件）。数据被包含在请求体中。</w:t>
      </w:r>
      <w:r w:rsidRPr="00E5419B">
        <w:rPr>
          <w:rFonts w:hint="eastAsia"/>
        </w:rPr>
        <w:t>POST</w:t>
      </w:r>
      <w:r w:rsidRPr="00E5419B">
        <w:rPr>
          <w:rFonts w:hint="eastAsia"/>
        </w:rPr>
        <w:t>请求可能会导致新的资源的建立和</w:t>
      </w:r>
      <w:r w:rsidRPr="00E5419B">
        <w:rPr>
          <w:rFonts w:hint="eastAsia"/>
        </w:rPr>
        <w:t>/</w:t>
      </w:r>
      <w:r w:rsidRPr="00E5419B">
        <w:rPr>
          <w:rFonts w:hint="eastAsia"/>
        </w:rPr>
        <w:t>或已有资源的修改。</w:t>
      </w:r>
    </w:p>
    <w:p w14:paraId="1569AFDE" w14:textId="77777777" w:rsidR="00E5419B" w:rsidRDefault="00E5419B" w:rsidP="00E5419B">
      <w:pPr>
        <w:pStyle w:val="af2"/>
        <w:numPr>
          <w:ilvl w:val="0"/>
          <w:numId w:val="16"/>
        </w:numPr>
        <w:ind w:firstLineChars="0"/>
      </w:pPr>
      <w:r w:rsidRPr="00E5419B">
        <w:rPr>
          <w:rFonts w:hint="eastAsia"/>
        </w:rPr>
        <w:t xml:space="preserve">HEAD </w:t>
      </w:r>
      <w:r w:rsidRPr="00E5419B">
        <w:rPr>
          <w:rFonts w:hint="eastAsia"/>
        </w:rPr>
        <w:t>向服务器索要与</w:t>
      </w:r>
      <w:r w:rsidRPr="00E5419B">
        <w:rPr>
          <w:rFonts w:hint="eastAsia"/>
        </w:rPr>
        <w:t>GET</w:t>
      </w:r>
      <w:r w:rsidRPr="00E5419B">
        <w:rPr>
          <w:rFonts w:hint="eastAsia"/>
        </w:rPr>
        <w:t xml:space="preserve">请求相一致的响应，只不过响应体将不会被返回。这一方法可以在不必传输整个响应内容的情况下，就可以获取包含在响应消息头中的元信息。　</w:t>
      </w:r>
    </w:p>
    <w:p w14:paraId="2398E240" w14:textId="720DEE9D" w:rsidR="00E5419B" w:rsidRDefault="00B33999" w:rsidP="00E5419B">
      <w:pPr>
        <w:pStyle w:val="af2"/>
        <w:numPr>
          <w:ilvl w:val="0"/>
          <w:numId w:val="16"/>
        </w:numPr>
        <w:ind w:firstLineChars="0"/>
      </w:pPr>
      <w:r w:rsidRPr="00E5419B">
        <w:rPr>
          <w:rFonts w:hint="eastAsia"/>
        </w:rPr>
        <w:t xml:space="preserve">OPTIONS </w:t>
      </w:r>
      <w:r w:rsidRPr="00E5419B">
        <w:rPr>
          <w:rFonts w:hint="eastAsia"/>
        </w:rPr>
        <w:t>返回服务器针对特定资源所支持的</w:t>
      </w:r>
      <w:r w:rsidRPr="00E5419B">
        <w:rPr>
          <w:rFonts w:hint="eastAsia"/>
        </w:rPr>
        <w:t>HTTP</w:t>
      </w:r>
      <w:r w:rsidRPr="00E5419B">
        <w:rPr>
          <w:rFonts w:hint="eastAsia"/>
        </w:rPr>
        <w:t>请求方法。也可以利用向</w:t>
      </w:r>
      <w:r w:rsidRPr="00E5419B">
        <w:rPr>
          <w:rFonts w:hint="eastAsia"/>
        </w:rPr>
        <w:t>Web</w:t>
      </w:r>
      <w:r w:rsidRPr="00E5419B">
        <w:rPr>
          <w:rFonts w:hint="eastAsia"/>
        </w:rPr>
        <w:t>服务器发送</w:t>
      </w:r>
      <w:r w:rsidRPr="00E5419B">
        <w:rPr>
          <w:rFonts w:hint="eastAsia"/>
        </w:rPr>
        <w:t>'*'</w:t>
      </w:r>
      <w:r w:rsidRPr="00E5419B">
        <w:rPr>
          <w:rFonts w:hint="eastAsia"/>
        </w:rPr>
        <w:t>的请求来测试服务器的功能性。</w:t>
      </w:r>
    </w:p>
    <w:p w14:paraId="34851E30" w14:textId="77777777" w:rsidR="00E5419B" w:rsidRDefault="00E5419B" w:rsidP="00E5419B">
      <w:pPr>
        <w:pStyle w:val="af2"/>
        <w:numPr>
          <w:ilvl w:val="0"/>
          <w:numId w:val="16"/>
        </w:numPr>
        <w:ind w:firstLineChars="0"/>
      </w:pPr>
      <w:r w:rsidRPr="00E5419B">
        <w:rPr>
          <w:rFonts w:hint="eastAsia"/>
        </w:rPr>
        <w:t xml:space="preserve">PUT </w:t>
      </w:r>
      <w:r w:rsidRPr="00E5419B">
        <w:rPr>
          <w:rFonts w:hint="eastAsia"/>
        </w:rPr>
        <w:t xml:space="preserve">向指定资源位置上传其最新内容。　</w:t>
      </w:r>
    </w:p>
    <w:p w14:paraId="4E112078" w14:textId="77777777" w:rsidR="00E5419B" w:rsidRDefault="00E5419B" w:rsidP="00E5419B">
      <w:pPr>
        <w:pStyle w:val="af2"/>
        <w:numPr>
          <w:ilvl w:val="0"/>
          <w:numId w:val="16"/>
        </w:numPr>
        <w:ind w:firstLineChars="0"/>
      </w:pPr>
      <w:r w:rsidRPr="00E5419B">
        <w:rPr>
          <w:rFonts w:hint="eastAsia"/>
        </w:rPr>
        <w:t xml:space="preserve">DELETE </w:t>
      </w:r>
      <w:r w:rsidRPr="00E5419B">
        <w:rPr>
          <w:rFonts w:hint="eastAsia"/>
        </w:rPr>
        <w:t>请求服务器删除</w:t>
      </w:r>
      <w:r w:rsidRPr="00E5419B">
        <w:rPr>
          <w:rFonts w:hint="eastAsia"/>
        </w:rPr>
        <w:t>Request-URI</w:t>
      </w:r>
      <w:r w:rsidRPr="00E5419B">
        <w:rPr>
          <w:rFonts w:hint="eastAsia"/>
        </w:rPr>
        <w:t xml:space="preserve">所标识的资源。　</w:t>
      </w:r>
    </w:p>
    <w:p w14:paraId="58827AAF" w14:textId="77777777" w:rsidR="00E5419B" w:rsidRDefault="00E5419B" w:rsidP="00E5419B">
      <w:pPr>
        <w:pStyle w:val="af2"/>
        <w:numPr>
          <w:ilvl w:val="0"/>
          <w:numId w:val="16"/>
        </w:numPr>
        <w:ind w:firstLineChars="0"/>
      </w:pPr>
      <w:r w:rsidRPr="00E5419B">
        <w:rPr>
          <w:rFonts w:hint="eastAsia"/>
        </w:rPr>
        <w:t xml:space="preserve">TRACE </w:t>
      </w:r>
      <w:r w:rsidRPr="00E5419B">
        <w:rPr>
          <w:rFonts w:hint="eastAsia"/>
        </w:rPr>
        <w:t xml:space="preserve">回显服务器收到的请求，主要用于测试或诊断。　</w:t>
      </w:r>
    </w:p>
    <w:p w14:paraId="0E5555B1" w14:textId="20A980D7" w:rsidR="00E5419B" w:rsidRDefault="00E5419B" w:rsidP="00E5419B">
      <w:pPr>
        <w:pStyle w:val="af2"/>
        <w:numPr>
          <w:ilvl w:val="0"/>
          <w:numId w:val="16"/>
        </w:numPr>
        <w:ind w:firstLineChars="0"/>
      </w:pPr>
      <w:r w:rsidRPr="00E5419B">
        <w:rPr>
          <w:rFonts w:hint="eastAsia"/>
        </w:rPr>
        <w:t>CONNECT HTTP/1.1</w:t>
      </w:r>
      <w:r w:rsidRPr="00E5419B">
        <w:rPr>
          <w:rFonts w:hint="eastAsia"/>
        </w:rPr>
        <w:t>协议中预留给能够将连接改为管道方式的代理服务器。</w:t>
      </w:r>
    </w:p>
    <w:p w14:paraId="4DC11FDF" w14:textId="77777777" w:rsidR="003D0C09" w:rsidRDefault="003D0C09" w:rsidP="003D0C09">
      <w:pPr>
        <w:pStyle w:val="3"/>
      </w:pPr>
      <w:r>
        <w:rPr>
          <w:rFonts w:hint="eastAsia"/>
        </w:rPr>
        <w:t>get</w:t>
      </w:r>
      <w:r>
        <w:rPr>
          <w:rFonts w:hint="eastAsia"/>
        </w:rPr>
        <w:t>和</w:t>
      </w:r>
      <w:r>
        <w:rPr>
          <w:rFonts w:hint="eastAsia"/>
        </w:rPr>
        <w:t>post</w:t>
      </w:r>
      <w:r>
        <w:rPr>
          <w:rFonts w:hint="eastAsia"/>
        </w:rPr>
        <w:t>请求的区别？</w:t>
      </w:r>
    </w:p>
    <w:p w14:paraId="1BE8D8BD" w14:textId="3019DE89" w:rsidR="003D0C09" w:rsidRDefault="003D0C09" w:rsidP="0031482B">
      <w:pPr>
        <w:pStyle w:val="af2"/>
        <w:numPr>
          <w:ilvl w:val="0"/>
          <w:numId w:val="14"/>
        </w:numPr>
        <w:ind w:firstLineChars="0"/>
      </w:pPr>
      <w:r>
        <w:rPr>
          <w:rFonts w:hint="eastAsia"/>
        </w:rPr>
        <w:t>get</w:t>
      </w:r>
      <w:r>
        <w:rPr>
          <w:rFonts w:hint="eastAsia"/>
        </w:rPr>
        <w:t>请求用来从服务器上获得资源，而</w:t>
      </w:r>
      <w:r>
        <w:rPr>
          <w:rFonts w:hint="eastAsia"/>
        </w:rPr>
        <w:t>post</w:t>
      </w:r>
      <w:r>
        <w:rPr>
          <w:rFonts w:hint="eastAsia"/>
        </w:rPr>
        <w:t>是用来向服务器提交数据；</w:t>
      </w:r>
    </w:p>
    <w:p w14:paraId="4ECF8E3F" w14:textId="4BF5C29C" w:rsidR="003D0C09" w:rsidRDefault="003D0C09" w:rsidP="0031482B">
      <w:pPr>
        <w:pStyle w:val="af2"/>
        <w:numPr>
          <w:ilvl w:val="0"/>
          <w:numId w:val="14"/>
        </w:numPr>
        <w:ind w:firstLineChars="0"/>
      </w:pPr>
      <w:r>
        <w:rPr>
          <w:rFonts w:hint="eastAsia"/>
        </w:rPr>
        <w:t>get</w:t>
      </w:r>
      <w:r>
        <w:rPr>
          <w:rFonts w:hint="eastAsia"/>
        </w:rPr>
        <w:t>将表单中数据按照</w:t>
      </w:r>
      <w:r>
        <w:rPr>
          <w:rFonts w:hint="eastAsia"/>
        </w:rPr>
        <w:t>name=value</w:t>
      </w:r>
      <w:r>
        <w:rPr>
          <w:rFonts w:hint="eastAsia"/>
        </w:rPr>
        <w:t>的形式，添加到</w:t>
      </w:r>
      <w:r>
        <w:rPr>
          <w:rFonts w:hint="eastAsia"/>
        </w:rPr>
        <w:t xml:space="preserve">action </w:t>
      </w:r>
      <w:r>
        <w:rPr>
          <w:rFonts w:hint="eastAsia"/>
        </w:rPr>
        <w:t>所指向的</w:t>
      </w:r>
      <w:r>
        <w:rPr>
          <w:rFonts w:hint="eastAsia"/>
        </w:rPr>
        <w:t xml:space="preserve">URL </w:t>
      </w:r>
      <w:r>
        <w:rPr>
          <w:rFonts w:hint="eastAsia"/>
        </w:rPr>
        <w:t>后面，并且两者使用</w:t>
      </w:r>
      <w:r>
        <w:rPr>
          <w:rFonts w:hint="eastAsia"/>
        </w:rPr>
        <w:t>"?"</w:t>
      </w:r>
      <w:r>
        <w:rPr>
          <w:rFonts w:hint="eastAsia"/>
        </w:rPr>
        <w:t>连接，而各个变量之间使用</w:t>
      </w:r>
      <w:r>
        <w:rPr>
          <w:rFonts w:hint="eastAsia"/>
        </w:rPr>
        <w:t>"&amp;"</w:t>
      </w:r>
      <w:r>
        <w:rPr>
          <w:rFonts w:hint="eastAsia"/>
        </w:rPr>
        <w:t>连接；</w:t>
      </w:r>
      <w:r>
        <w:rPr>
          <w:rFonts w:hint="eastAsia"/>
        </w:rPr>
        <w:t>post</w:t>
      </w:r>
      <w:r>
        <w:rPr>
          <w:rFonts w:hint="eastAsia"/>
        </w:rPr>
        <w:t>是将表单中的数据放在</w:t>
      </w:r>
      <w:r>
        <w:rPr>
          <w:rFonts w:hint="eastAsia"/>
        </w:rPr>
        <w:t>HTTP</w:t>
      </w:r>
      <w:r>
        <w:rPr>
          <w:rFonts w:hint="eastAsia"/>
        </w:rPr>
        <w:t>协议的请求头或消息体中，传递到</w:t>
      </w:r>
      <w:r>
        <w:rPr>
          <w:rFonts w:hint="eastAsia"/>
        </w:rPr>
        <w:t>action</w:t>
      </w:r>
      <w:r>
        <w:rPr>
          <w:rFonts w:hint="eastAsia"/>
        </w:rPr>
        <w:t>所指向</w:t>
      </w:r>
      <w:r>
        <w:rPr>
          <w:rFonts w:hint="eastAsia"/>
        </w:rPr>
        <w:t>URL</w:t>
      </w:r>
      <w:r>
        <w:rPr>
          <w:rFonts w:hint="eastAsia"/>
        </w:rPr>
        <w:t>；</w:t>
      </w:r>
    </w:p>
    <w:p w14:paraId="0B90DA96" w14:textId="4496269C" w:rsidR="003D0C09" w:rsidRDefault="003D0C09" w:rsidP="00C905A6">
      <w:pPr>
        <w:pStyle w:val="af2"/>
        <w:numPr>
          <w:ilvl w:val="0"/>
          <w:numId w:val="14"/>
        </w:numPr>
        <w:ind w:firstLineChars="0"/>
      </w:pPr>
      <w:r>
        <w:rPr>
          <w:rFonts w:hint="eastAsia"/>
        </w:rPr>
        <w:t>get</w:t>
      </w:r>
      <w:r>
        <w:rPr>
          <w:rFonts w:hint="eastAsia"/>
        </w:rPr>
        <w:t>传输的数据要受到</w:t>
      </w:r>
      <w:r>
        <w:rPr>
          <w:rFonts w:hint="eastAsia"/>
        </w:rPr>
        <w:t>URL</w:t>
      </w:r>
      <w:r>
        <w:rPr>
          <w:rFonts w:hint="eastAsia"/>
        </w:rPr>
        <w:t>长度限制（</w:t>
      </w:r>
      <w:r>
        <w:rPr>
          <w:rFonts w:hint="eastAsia"/>
        </w:rPr>
        <w:t>1024</w:t>
      </w:r>
      <w:r>
        <w:rPr>
          <w:rFonts w:hint="eastAsia"/>
        </w:rPr>
        <w:t>字节）；而</w:t>
      </w:r>
      <w:r>
        <w:rPr>
          <w:rFonts w:hint="eastAsia"/>
        </w:rPr>
        <w:t>post</w:t>
      </w:r>
      <w:r>
        <w:rPr>
          <w:rFonts w:hint="eastAsia"/>
        </w:rPr>
        <w:t>可以传输大量的数据</w:t>
      </w:r>
      <w:r w:rsidR="00C905A6">
        <w:rPr>
          <w:rFonts w:hint="eastAsia"/>
        </w:rPr>
        <w:t>，</w:t>
      </w:r>
      <w:r w:rsidR="00C905A6" w:rsidRPr="00C905A6">
        <w:rPr>
          <w:rFonts w:hint="eastAsia"/>
        </w:rPr>
        <w:t xml:space="preserve"> POST</w:t>
      </w:r>
      <w:r w:rsidR="00C905A6">
        <w:rPr>
          <w:rFonts w:hint="eastAsia"/>
        </w:rPr>
        <w:t>数据是没有限制的</w:t>
      </w:r>
      <w:r>
        <w:rPr>
          <w:rFonts w:hint="eastAsia"/>
        </w:rPr>
        <w:t>，上传文件通常要使用</w:t>
      </w:r>
      <w:r>
        <w:rPr>
          <w:rFonts w:hint="eastAsia"/>
        </w:rPr>
        <w:t>post</w:t>
      </w:r>
      <w:r>
        <w:rPr>
          <w:rFonts w:hint="eastAsia"/>
        </w:rPr>
        <w:t>方式；</w:t>
      </w:r>
    </w:p>
    <w:p w14:paraId="4F1E5BD9" w14:textId="7D86C6CF" w:rsidR="003D0C09" w:rsidRDefault="003D0C09" w:rsidP="0031482B">
      <w:pPr>
        <w:pStyle w:val="af2"/>
        <w:numPr>
          <w:ilvl w:val="0"/>
          <w:numId w:val="14"/>
        </w:numPr>
        <w:ind w:firstLineChars="0"/>
      </w:pPr>
      <w:r>
        <w:rPr>
          <w:rFonts w:hint="eastAsia"/>
        </w:rPr>
        <w:t>使用</w:t>
      </w:r>
      <w:r>
        <w:rPr>
          <w:rFonts w:hint="eastAsia"/>
        </w:rPr>
        <w:t>get</w:t>
      </w:r>
      <w:r>
        <w:rPr>
          <w:rFonts w:hint="eastAsia"/>
        </w:rPr>
        <w:t>时参数会显示在地址栏上，如果这些数据不是敏感数据，那么可以使用</w:t>
      </w:r>
      <w:r>
        <w:rPr>
          <w:rFonts w:hint="eastAsia"/>
        </w:rPr>
        <w:t>get</w:t>
      </w:r>
      <w:r>
        <w:rPr>
          <w:rFonts w:hint="eastAsia"/>
        </w:rPr>
        <w:t>；对于敏感数据还是应用使用</w:t>
      </w:r>
      <w:r>
        <w:rPr>
          <w:rFonts w:hint="eastAsia"/>
        </w:rPr>
        <w:t>post</w:t>
      </w:r>
      <w:r>
        <w:rPr>
          <w:rFonts w:hint="eastAsia"/>
        </w:rPr>
        <w:t>；</w:t>
      </w:r>
    </w:p>
    <w:p w14:paraId="75CAE771" w14:textId="12EEB52D" w:rsidR="003D0C09" w:rsidRDefault="003D0C09" w:rsidP="0031482B">
      <w:pPr>
        <w:pStyle w:val="af2"/>
        <w:numPr>
          <w:ilvl w:val="0"/>
          <w:numId w:val="14"/>
        </w:numPr>
        <w:ind w:firstLineChars="0"/>
      </w:pPr>
      <w:r>
        <w:rPr>
          <w:rFonts w:hint="eastAsia"/>
        </w:rPr>
        <w:t>get</w:t>
      </w:r>
      <w:r>
        <w:rPr>
          <w:rFonts w:hint="eastAsia"/>
        </w:rPr>
        <w:t>使用</w:t>
      </w:r>
      <w:r>
        <w:rPr>
          <w:rFonts w:hint="eastAsia"/>
        </w:rPr>
        <w:t>MIME</w:t>
      </w:r>
      <w:r>
        <w:rPr>
          <w:rFonts w:hint="eastAsia"/>
        </w:rPr>
        <w:t>类型</w:t>
      </w:r>
      <w:r>
        <w:rPr>
          <w:rFonts w:hint="eastAsia"/>
        </w:rPr>
        <w:t>application/x-www-form-</w:t>
      </w:r>
      <w:proofErr w:type="spellStart"/>
      <w:r>
        <w:rPr>
          <w:rFonts w:hint="eastAsia"/>
        </w:rPr>
        <w:t>urlencoded</w:t>
      </w:r>
      <w:proofErr w:type="spellEnd"/>
      <w:r>
        <w:rPr>
          <w:rFonts w:hint="eastAsia"/>
        </w:rPr>
        <w:t>的</w:t>
      </w:r>
      <w:r>
        <w:rPr>
          <w:rFonts w:hint="eastAsia"/>
        </w:rPr>
        <w:t>URL</w:t>
      </w:r>
      <w:r>
        <w:rPr>
          <w:rFonts w:hint="eastAsia"/>
        </w:rPr>
        <w:t>编码（也叫百分号编码）文本的格式传递参数，保证被传送的参数由遵循规范的文本组成，例如一个空格的编码是</w:t>
      </w:r>
      <w:r>
        <w:rPr>
          <w:rFonts w:hint="eastAsia"/>
        </w:rPr>
        <w:t>"%20"</w:t>
      </w:r>
      <w:r>
        <w:rPr>
          <w:rFonts w:hint="eastAsia"/>
        </w:rPr>
        <w:t>。</w:t>
      </w:r>
    </w:p>
    <w:p w14:paraId="13ACFA7D" w14:textId="3FB63D06" w:rsidR="0040064C" w:rsidRDefault="0040064C" w:rsidP="0040064C">
      <w:pPr>
        <w:pStyle w:val="af2"/>
        <w:numPr>
          <w:ilvl w:val="0"/>
          <w:numId w:val="14"/>
        </w:numPr>
        <w:ind w:firstLineChars="0"/>
      </w:pPr>
      <w:proofErr w:type="spellStart"/>
      <w:r w:rsidRPr="0040064C">
        <w:rPr>
          <w:rFonts w:hint="eastAsia"/>
        </w:rPr>
        <w:t>Jsp</w:t>
      </w:r>
      <w:proofErr w:type="spellEnd"/>
      <w:r w:rsidRPr="0040064C">
        <w:rPr>
          <w:rFonts w:hint="eastAsia"/>
        </w:rPr>
        <w:t>页面中的</w:t>
      </w:r>
      <w:r w:rsidRPr="0040064C">
        <w:rPr>
          <w:rFonts w:hint="eastAsia"/>
        </w:rPr>
        <w:t>FORM</w:t>
      </w:r>
      <w:r w:rsidRPr="0040064C">
        <w:rPr>
          <w:rFonts w:hint="eastAsia"/>
        </w:rPr>
        <w:t>标签里的</w:t>
      </w:r>
      <w:r w:rsidRPr="0040064C">
        <w:rPr>
          <w:rFonts w:hint="eastAsia"/>
        </w:rPr>
        <w:t>method</w:t>
      </w:r>
      <w:r w:rsidRPr="0040064C">
        <w:rPr>
          <w:rFonts w:hint="eastAsia"/>
        </w:rPr>
        <w:t>属性为</w:t>
      </w:r>
      <w:r w:rsidRPr="0040064C">
        <w:rPr>
          <w:rFonts w:hint="eastAsia"/>
        </w:rPr>
        <w:t>get</w:t>
      </w:r>
      <w:r w:rsidRPr="0040064C">
        <w:rPr>
          <w:rFonts w:hint="eastAsia"/>
        </w:rPr>
        <w:t>时调用</w:t>
      </w:r>
      <w:proofErr w:type="spellStart"/>
      <w:r w:rsidRPr="0040064C">
        <w:rPr>
          <w:rFonts w:hint="eastAsia"/>
        </w:rPr>
        <w:t>doGet</w:t>
      </w:r>
      <w:proofErr w:type="spellEnd"/>
      <w:r w:rsidRPr="0040064C">
        <w:rPr>
          <w:rFonts w:hint="eastAsia"/>
        </w:rPr>
        <w:t>()</w:t>
      </w:r>
      <w:r w:rsidRPr="0040064C">
        <w:rPr>
          <w:rFonts w:hint="eastAsia"/>
        </w:rPr>
        <w:t>，为</w:t>
      </w:r>
      <w:r w:rsidRPr="0040064C">
        <w:rPr>
          <w:rFonts w:hint="eastAsia"/>
        </w:rPr>
        <w:t>post</w:t>
      </w:r>
      <w:r w:rsidRPr="0040064C">
        <w:rPr>
          <w:rFonts w:hint="eastAsia"/>
        </w:rPr>
        <w:t>时调用</w:t>
      </w:r>
      <w:proofErr w:type="spellStart"/>
      <w:r w:rsidRPr="0040064C">
        <w:rPr>
          <w:rFonts w:hint="eastAsia"/>
        </w:rPr>
        <w:t>doPost</w:t>
      </w:r>
      <w:proofErr w:type="spellEnd"/>
      <w:r w:rsidRPr="0040064C">
        <w:rPr>
          <w:rFonts w:hint="eastAsia"/>
        </w:rPr>
        <w:t>()</w:t>
      </w:r>
      <w:r w:rsidRPr="0040064C">
        <w:rPr>
          <w:rFonts w:hint="eastAsia"/>
        </w:rPr>
        <w:t>。</w:t>
      </w:r>
    </w:p>
    <w:p w14:paraId="6C0AA277" w14:textId="1F79C71B" w:rsidR="008244EB" w:rsidRDefault="008244EB" w:rsidP="00BA600D">
      <w:pPr>
        <w:pStyle w:val="3"/>
      </w:pPr>
      <w:r w:rsidRPr="008244EB">
        <w:rPr>
          <w:rFonts w:hint="eastAsia"/>
        </w:rPr>
        <w:t>列出常见的请求头及其功能</w:t>
      </w:r>
      <w:r>
        <w:rPr>
          <w:rFonts w:hint="eastAsia"/>
        </w:rPr>
        <w:t>？</w:t>
      </w:r>
    </w:p>
    <w:p w14:paraId="6D22C18D" w14:textId="77777777" w:rsidR="008244EB" w:rsidRDefault="008244EB" w:rsidP="008244EB">
      <w:pPr>
        <w:ind w:firstLineChars="0" w:firstLine="0"/>
      </w:pPr>
      <w:r>
        <w:t xml:space="preserve">Accept-Charset: ISO-8859-1  </w:t>
      </w:r>
    </w:p>
    <w:p w14:paraId="69683E7F" w14:textId="77777777" w:rsidR="008244EB" w:rsidRDefault="008244EB" w:rsidP="008244EB">
      <w:pPr>
        <w:ind w:firstLineChars="0" w:firstLine="0"/>
      </w:pPr>
      <w:r>
        <w:rPr>
          <w:rFonts w:hint="eastAsia"/>
        </w:rPr>
        <w:t xml:space="preserve">-- </w:t>
      </w:r>
      <w:r>
        <w:rPr>
          <w:rFonts w:hint="eastAsia"/>
        </w:rPr>
        <w:t>浏览器可以接受的字符集编码</w:t>
      </w:r>
    </w:p>
    <w:p w14:paraId="5F328D23" w14:textId="77777777" w:rsidR="008244EB" w:rsidRDefault="008244EB" w:rsidP="008244EB">
      <w:pPr>
        <w:ind w:firstLineChars="0" w:firstLine="0"/>
      </w:pPr>
      <w:r>
        <w:lastRenderedPageBreak/>
        <w:t xml:space="preserve">Accept-Encoding: </w:t>
      </w:r>
      <w:proofErr w:type="spellStart"/>
      <w:r>
        <w:t>gzip</w:t>
      </w:r>
      <w:proofErr w:type="gramStart"/>
      <w:r>
        <w:t>,compress</w:t>
      </w:r>
      <w:proofErr w:type="spellEnd"/>
      <w:proofErr w:type="gramEnd"/>
      <w:r>
        <w:t xml:space="preserve"> </w:t>
      </w:r>
    </w:p>
    <w:p w14:paraId="315D7359" w14:textId="77777777" w:rsidR="008244EB" w:rsidRDefault="008244EB" w:rsidP="008244EB">
      <w:pPr>
        <w:ind w:firstLineChars="0" w:firstLine="0"/>
      </w:pPr>
      <w:r>
        <w:rPr>
          <w:rFonts w:hint="eastAsia"/>
        </w:rPr>
        <w:t xml:space="preserve">-- </w:t>
      </w:r>
      <w:r>
        <w:rPr>
          <w:rFonts w:hint="eastAsia"/>
        </w:rPr>
        <w:t>浏览器可以接受的压缩格式</w:t>
      </w:r>
    </w:p>
    <w:p w14:paraId="7463343E" w14:textId="77777777" w:rsidR="008244EB" w:rsidRDefault="008244EB" w:rsidP="008244EB">
      <w:pPr>
        <w:ind w:firstLineChars="0" w:firstLine="0"/>
      </w:pPr>
      <w:proofErr w:type="spellStart"/>
      <w:r>
        <w:t>Referer</w:t>
      </w:r>
      <w:proofErr w:type="spellEnd"/>
      <w:r>
        <w:t xml:space="preserve">: http://www.it315.org/index.jsp </w:t>
      </w:r>
    </w:p>
    <w:p w14:paraId="1CD81F71" w14:textId="77777777" w:rsidR="008244EB" w:rsidRDefault="008244EB" w:rsidP="008244EB">
      <w:pPr>
        <w:ind w:firstLineChars="0" w:firstLine="0"/>
      </w:pPr>
      <w:r>
        <w:rPr>
          <w:rFonts w:hint="eastAsia"/>
        </w:rPr>
        <w:t xml:space="preserve">-- </w:t>
      </w:r>
      <w:r>
        <w:rPr>
          <w:rFonts w:hint="eastAsia"/>
        </w:rPr>
        <w:t>这是和防盗链相关的头</w:t>
      </w:r>
      <w:r>
        <w:rPr>
          <w:rFonts w:hint="eastAsia"/>
        </w:rPr>
        <w:t>,</w:t>
      </w:r>
      <w:r>
        <w:rPr>
          <w:rFonts w:hint="eastAsia"/>
        </w:rPr>
        <w:t>对当前资源的访问来自哪个页面的超链接</w:t>
      </w:r>
    </w:p>
    <w:p w14:paraId="114DBD7C" w14:textId="1602E766" w:rsidR="008244EB" w:rsidRDefault="008244EB" w:rsidP="008244EB">
      <w:pPr>
        <w:ind w:firstLineChars="0" w:firstLine="0"/>
      </w:pPr>
      <w:r>
        <w:t>H</w:t>
      </w:r>
      <w:r>
        <w:rPr>
          <w:rFonts w:hint="eastAsia"/>
        </w:rPr>
        <w:t>TTP</w:t>
      </w:r>
      <w:r>
        <w:rPr>
          <w:rFonts w:hint="eastAsia"/>
        </w:rPr>
        <w:t>响应结构</w:t>
      </w:r>
    </w:p>
    <w:p w14:paraId="1F1FA592" w14:textId="6E6AE5E8" w:rsidR="008244EB" w:rsidRDefault="008244EB" w:rsidP="008244EB">
      <w:pPr>
        <w:ind w:firstLineChars="0" w:firstLine="0"/>
      </w:pPr>
      <w:r>
        <w:rPr>
          <w:rFonts w:hint="eastAsia"/>
        </w:rPr>
        <w:t>一个典型的</w:t>
      </w:r>
      <w:r>
        <w:rPr>
          <w:rFonts w:hint="eastAsia"/>
        </w:rPr>
        <w:t>HTTP</w:t>
      </w:r>
      <w:r>
        <w:rPr>
          <w:rFonts w:hint="eastAsia"/>
        </w:rPr>
        <w:t>响应分为</w:t>
      </w:r>
      <w:r>
        <w:rPr>
          <w:rFonts w:hint="eastAsia"/>
        </w:rPr>
        <w:t xml:space="preserve"> </w:t>
      </w:r>
      <w:r>
        <w:rPr>
          <w:rFonts w:hint="eastAsia"/>
        </w:rPr>
        <w:t>一个状态行</w:t>
      </w:r>
      <w:r>
        <w:rPr>
          <w:rFonts w:hint="eastAsia"/>
        </w:rPr>
        <w:t xml:space="preserve"> </w:t>
      </w:r>
      <w:r>
        <w:rPr>
          <w:rFonts w:hint="eastAsia"/>
        </w:rPr>
        <w:t>若干响应头</w:t>
      </w:r>
      <w:r>
        <w:rPr>
          <w:rFonts w:hint="eastAsia"/>
        </w:rPr>
        <w:t xml:space="preserve"> </w:t>
      </w:r>
      <w:r>
        <w:rPr>
          <w:rFonts w:hint="eastAsia"/>
        </w:rPr>
        <w:t>一个空行</w:t>
      </w:r>
      <w:r>
        <w:rPr>
          <w:rFonts w:hint="eastAsia"/>
        </w:rPr>
        <w:t xml:space="preserve"> </w:t>
      </w:r>
      <w:r>
        <w:rPr>
          <w:rFonts w:hint="eastAsia"/>
        </w:rPr>
        <w:t>实体内容。</w:t>
      </w:r>
    </w:p>
    <w:p w14:paraId="1C1F8A50" w14:textId="7FF872E2" w:rsidR="008244EB" w:rsidRDefault="008244EB" w:rsidP="00BA600D">
      <w:pPr>
        <w:pStyle w:val="3"/>
      </w:pPr>
      <w:proofErr w:type="gramStart"/>
      <w:r>
        <w:rPr>
          <w:rFonts w:hint="eastAsia"/>
        </w:rPr>
        <w:t>状态码及表示</w:t>
      </w:r>
      <w:proofErr w:type="gramEnd"/>
      <w:r>
        <w:rPr>
          <w:rFonts w:hint="eastAsia"/>
        </w:rPr>
        <w:t>的含义？</w:t>
      </w:r>
    </w:p>
    <w:p w14:paraId="2E6B883C" w14:textId="77777777" w:rsidR="008244EB" w:rsidRDefault="008244EB" w:rsidP="008244EB">
      <w:pPr>
        <w:ind w:firstLineChars="0" w:firstLine="0"/>
      </w:pPr>
      <w:r>
        <w:rPr>
          <w:rFonts w:hint="eastAsia"/>
        </w:rPr>
        <w:t xml:space="preserve">200 </w:t>
      </w:r>
      <w:r>
        <w:rPr>
          <w:rFonts w:hint="eastAsia"/>
        </w:rPr>
        <w:t>表示成功处理完成请求</w:t>
      </w:r>
    </w:p>
    <w:p w14:paraId="6E563345" w14:textId="77777777" w:rsidR="008244EB" w:rsidRDefault="008244EB" w:rsidP="008244EB">
      <w:pPr>
        <w:ind w:firstLineChars="0" w:firstLine="0"/>
      </w:pPr>
      <w:r>
        <w:rPr>
          <w:rFonts w:hint="eastAsia"/>
        </w:rPr>
        <w:t xml:space="preserve">302 </w:t>
      </w:r>
      <w:r>
        <w:rPr>
          <w:rFonts w:hint="eastAsia"/>
        </w:rPr>
        <w:t>表示重定向</w:t>
      </w:r>
    </w:p>
    <w:p w14:paraId="7BF9D739" w14:textId="77777777" w:rsidR="008244EB" w:rsidRDefault="008244EB" w:rsidP="008244EB">
      <w:pPr>
        <w:ind w:firstLineChars="0" w:firstLine="0"/>
      </w:pPr>
      <w:r>
        <w:rPr>
          <w:rFonts w:hint="eastAsia"/>
        </w:rPr>
        <w:t xml:space="preserve">304 </w:t>
      </w:r>
      <w:r>
        <w:rPr>
          <w:rFonts w:hint="eastAsia"/>
        </w:rPr>
        <w:t>表示通知浏览器使用缓存中的资源</w:t>
      </w:r>
    </w:p>
    <w:p w14:paraId="3AC29AF8" w14:textId="77777777" w:rsidR="008244EB" w:rsidRDefault="008244EB" w:rsidP="008244EB">
      <w:pPr>
        <w:ind w:firstLineChars="0" w:firstLine="0"/>
      </w:pPr>
      <w:r>
        <w:rPr>
          <w:rFonts w:hint="eastAsia"/>
        </w:rPr>
        <w:t xml:space="preserve">307 </w:t>
      </w:r>
      <w:r>
        <w:rPr>
          <w:rFonts w:hint="eastAsia"/>
        </w:rPr>
        <w:t>表示通知浏览器使用缓存中的资源</w:t>
      </w:r>
    </w:p>
    <w:p w14:paraId="56C00046" w14:textId="77777777" w:rsidR="008244EB" w:rsidRDefault="008244EB" w:rsidP="008244EB">
      <w:pPr>
        <w:ind w:firstLineChars="0" w:firstLine="0"/>
      </w:pPr>
      <w:r>
        <w:rPr>
          <w:rFonts w:hint="eastAsia"/>
        </w:rPr>
        <w:t xml:space="preserve">404 </w:t>
      </w:r>
      <w:r>
        <w:rPr>
          <w:rFonts w:hint="eastAsia"/>
        </w:rPr>
        <w:t>找不到资源</w:t>
      </w:r>
    </w:p>
    <w:p w14:paraId="795C53EA" w14:textId="1ED751A7" w:rsidR="008244EB" w:rsidRDefault="008244EB" w:rsidP="008244EB">
      <w:pPr>
        <w:ind w:firstLineChars="0" w:firstLine="0"/>
      </w:pPr>
      <w:r>
        <w:rPr>
          <w:rFonts w:hint="eastAsia"/>
        </w:rPr>
        <w:t xml:space="preserve">500 </w:t>
      </w:r>
      <w:r>
        <w:rPr>
          <w:rFonts w:hint="eastAsia"/>
        </w:rPr>
        <w:t>服务器端错误</w:t>
      </w:r>
    </w:p>
    <w:p w14:paraId="6F079B33" w14:textId="7833DCCF" w:rsidR="008244EB" w:rsidRDefault="00BE5F88" w:rsidP="00BA600D">
      <w:pPr>
        <w:pStyle w:val="3"/>
      </w:pPr>
      <w:r w:rsidRPr="00BE5F88">
        <w:rPr>
          <w:rFonts w:hint="eastAsia"/>
        </w:rPr>
        <w:t>列出常见的响应头及其功能</w:t>
      </w:r>
      <w:r>
        <w:rPr>
          <w:rFonts w:hint="eastAsia"/>
        </w:rPr>
        <w:t>？</w:t>
      </w:r>
    </w:p>
    <w:p w14:paraId="05D7CF63" w14:textId="77777777" w:rsidR="00BE5F88" w:rsidRDefault="00BE5F88" w:rsidP="00BE5F88">
      <w:pPr>
        <w:ind w:firstLineChars="0" w:firstLine="0"/>
      </w:pPr>
      <w:r>
        <w:t xml:space="preserve">Content-Type: text/html; charset=GB2312 </w:t>
      </w:r>
    </w:p>
    <w:p w14:paraId="433BB09A" w14:textId="77777777" w:rsidR="00BE5F88" w:rsidRDefault="00BE5F88" w:rsidP="00BE5F88">
      <w:pPr>
        <w:ind w:firstLineChars="0" w:firstLine="0"/>
      </w:pPr>
      <w:r>
        <w:rPr>
          <w:rFonts w:hint="eastAsia"/>
        </w:rPr>
        <w:t xml:space="preserve">-- </w:t>
      </w:r>
      <w:r>
        <w:rPr>
          <w:rFonts w:hint="eastAsia"/>
        </w:rPr>
        <w:t>服务器发送的数据是什么格式的</w:t>
      </w:r>
      <w:r>
        <w:rPr>
          <w:rFonts w:hint="eastAsia"/>
        </w:rPr>
        <w:t>,</w:t>
      </w:r>
      <w:r>
        <w:rPr>
          <w:rFonts w:hint="eastAsia"/>
        </w:rPr>
        <w:t>如果是字符格式的数据</w:t>
      </w:r>
      <w:r>
        <w:rPr>
          <w:rFonts w:hint="eastAsia"/>
        </w:rPr>
        <w:t>,</w:t>
      </w:r>
      <w:r>
        <w:rPr>
          <w:rFonts w:hint="eastAsia"/>
        </w:rPr>
        <w:t>则还可以通知服务器发送的数据使用的是什么编码</w:t>
      </w:r>
      <w:r>
        <w:rPr>
          <w:rFonts w:hint="eastAsia"/>
        </w:rPr>
        <w:t>,</w:t>
      </w:r>
      <w:r>
        <w:rPr>
          <w:rFonts w:hint="eastAsia"/>
        </w:rPr>
        <w:t>浏览器会根据这个头指定的编码决定使用哪个编码来打开收到的数据</w:t>
      </w:r>
    </w:p>
    <w:p w14:paraId="6599B1C5" w14:textId="77777777" w:rsidR="00BE5F88" w:rsidRDefault="00BE5F88" w:rsidP="00BE5F88">
      <w:pPr>
        <w:ind w:firstLineChars="0" w:firstLine="0"/>
      </w:pPr>
      <w:r>
        <w:t xml:space="preserve">Refresh: 1;url=http://www.it315.org </w:t>
      </w:r>
    </w:p>
    <w:p w14:paraId="5445B1CD" w14:textId="77777777" w:rsidR="00BE5F88" w:rsidRDefault="00BE5F88" w:rsidP="00BE5F88">
      <w:pPr>
        <w:ind w:firstLineChars="0" w:firstLine="0"/>
      </w:pPr>
      <w:r>
        <w:rPr>
          <w:rFonts w:hint="eastAsia"/>
        </w:rPr>
        <w:t xml:space="preserve">-- </w:t>
      </w:r>
      <w:r>
        <w:rPr>
          <w:rFonts w:hint="eastAsia"/>
        </w:rPr>
        <w:t>定时刷新相关的头</w:t>
      </w:r>
      <w:r>
        <w:rPr>
          <w:rFonts w:hint="eastAsia"/>
        </w:rPr>
        <w:t>,</w:t>
      </w:r>
      <w:r>
        <w:rPr>
          <w:rFonts w:hint="eastAsia"/>
        </w:rPr>
        <w:t>通知浏览器</w:t>
      </w:r>
      <w:r>
        <w:rPr>
          <w:rFonts w:hint="eastAsia"/>
        </w:rPr>
        <w:t>,</w:t>
      </w:r>
      <w:r>
        <w:rPr>
          <w:rFonts w:hint="eastAsia"/>
        </w:rPr>
        <w:t>过几秒后自动刷新访问哪个地址</w:t>
      </w:r>
    </w:p>
    <w:p w14:paraId="10C2DA25" w14:textId="77777777" w:rsidR="00BE5F88" w:rsidRDefault="00BE5F88" w:rsidP="00BE5F88">
      <w:pPr>
        <w:ind w:firstLineChars="0" w:firstLine="0"/>
      </w:pPr>
      <w:r>
        <w:t>Content-Disposition: attachment</w:t>
      </w:r>
      <w:proofErr w:type="gramStart"/>
      <w:r>
        <w:t>;filename</w:t>
      </w:r>
      <w:proofErr w:type="gramEnd"/>
      <w:r>
        <w:t xml:space="preserve">=aaa.zip </w:t>
      </w:r>
    </w:p>
    <w:p w14:paraId="1E377AA9" w14:textId="77777777" w:rsidR="00BE5F88" w:rsidRDefault="00BE5F88" w:rsidP="00BE5F88">
      <w:pPr>
        <w:ind w:firstLineChars="0" w:firstLine="0"/>
      </w:pPr>
      <w:r>
        <w:rPr>
          <w:rFonts w:hint="eastAsia"/>
        </w:rPr>
        <w:t xml:space="preserve">-- </w:t>
      </w:r>
      <w:r>
        <w:rPr>
          <w:rFonts w:hint="eastAsia"/>
        </w:rPr>
        <w:t>通知浏览器以附件的形式打开发送过去的数据</w:t>
      </w:r>
      <w:r>
        <w:rPr>
          <w:rFonts w:hint="eastAsia"/>
        </w:rPr>
        <w:t>,</w:t>
      </w:r>
      <w:r>
        <w:rPr>
          <w:rFonts w:hint="eastAsia"/>
        </w:rPr>
        <w:t>是和文件下载相关的头</w:t>
      </w:r>
    </w:p>
    <w:p w14:paraId="7FEBC28C" w14:textId="77777777" w:rsidR="00BE5F88" w:rsidRDefault="00BE5F88" w:rsidP="00BE5F88">
      <w:pPr>
        <w:ind w:firstLineChars="0" w:firstLine="0"/>
      </w:pPr>
      <w:r>
        <w:t xml:space="preserve">Expires: -1 </w:t>
      </w:r>
    </w:p>
    <w:p w14:paraId="12936987" w14:textId="77777777" w:rsidR="00BE5F88" w:rsidRDefault="00BE5F88" w:rsidP="00BE5F88">
      <w:pPr>
        <w:ind w:firstLineChars="0" w:firstLine="0"/>
      </w:pPr>
      <w:r>
        <w:rPr>
          <w:rFonts w:hint="eastAsia"/>
        </w:rPr>
        <w:t xml:space="preserve">-- </w:t>
      </w:r>
      <w:r>
        <w:rPr>
          <w:rFonts w:hint="eastAsia"/>
        </w:rPr>
        <w:t>通知浏览器是否缓存</w:t>
      </w:r>
    </w:p>
    <w:p w14:paraId="3C440C7A" w14:textId="77777777" w:rsidR="00BE5F88" w:rsidRDefault="00BE5F88" w:rsidP="00BE5F88">
      <w:pPr>
        <w:ind w:firstLineChars="0" w:firstLine="0"/>
      </w:pPr>
      <w:r>
        <w:t xml:space="preserve">Cache-Control: no-cache  </w:t>
      </w:r>
    </w:p>
    <w:p w14:paraId="199F7326" w14:textId="77777777" w:rsidR="00BE5F88" w:rsidRDefault="00BE5F88" w:rsidP="00BE5F88">
      <w:pPr>
        <w:ind w:firstLineChars="0" w:firstLine="0"/>
      </w:pPr>
      <w:r>
        <w:rPr>
          <w:rFonts w:hint="eastAsia"/>
        </w:rPr>
        <w:t xml:space="preserve">-- </w:t>
      </w:r>
      <w:r>
        <w:rPr>
          <w:rFonts w:hint="eastAsia"/>
        </w:rPr>
        <w:t>通知浏览器是否缓存</w:t>
      </w:r>
    </w:p>
    <w:p w14:paraId="15112F95" w14:textId="77777777" w:rsidR="00BE5F88" w:rsidRDefault="00BE5F88" w:rsidP="00BE5F88">
      <w:pPr>
        <w:ind w:firstLineChars="0" w:firstLine="0"/>
      </w:pPr>
      <w:r>
        <w:t xml:space="preserve">Pragma: no-cache   </w:t>
      </w:r>
    </w:p>
    <w:p w14:paraId="4F5B1223" w14:textId="77777777" w:rsidR="00BE5F88" w:rsidRDefault="00BE5F88" w:rsidP="00BE5F88">
      <w:pPr>
        <w:ind w:firstLineChars="0" w:firstLine="0"/>
      </w:pPr>
      <w:r>
        <w:rPr>
          <w:rFonts w:hint="eastAsia"/>
        </w:rPr>
        <w:t xml:space="preserve">-- </w:t>
      </w:r>
      <w:r>
        <w:rPr>
          <w:rFonts w:hint="eastAsia"/>
        </w:rPr>
        <w:t>通知浏览器是否缓存</w:t>
      </w:r>
    </w:p>
    <w:p w14:paraId="50C21CF9" w14:textId="7C72E23F" w:rsidR="0043135A" w:rsidRDefault="0043135A" w:rsidP="00BE5F88">
      <w:pPr>
        <w:pStyle w:val="1"/>
      </w:pPr>
      <w:r>
        <w:rPr>
          <w:rFonts w:hint="eastAsia"/>
        </w:rPr>
        <w:lastRenderedPageBreak/>
        <w:t>R</w:t>
      </w:r>
      <w:r>
        <w:t>equest</w:t>
      </w:r>
    </w:p>
    <w:p w14:paraId="5E5E75CF" w14:textId="7E7B5877" w:rsidR="0043135A" w:rsidRDefault="0043135A" w:rsidP="0043135A">
      <w:pPr>
        <w:pStyle w:val="2"/>
      </w:pPr>
      <w:r>
        <w:t>面试题</w:t>
      </w:r>
    </w:p>
    <w:p w14:paraId="6591174A" w14:textId="67911FED" w:rsidR="0043135A" w:rsidRDefault="0043135A" w:rsidP="0043135A">
      <w:pPr>
        <w:pStyle w:val="3"/>
      </w:pPr>
      <w:r>
        <w:rPr>
          <w:rFonts w:hint="eastAsia"/>
        </w:rPr>
        <w:t>request</w:t>
      </w:r>
      <w:r>
        <w:rPr>
          <w:rFonts w:hint="eastAsia"/>
        </w:rPr>
        <w:t>对象能获取哪些客户</w:t>
      </w:r>
      <w:proofErr w:type="gramStart"/>
      <w:r>
        <w:rPr>
          <w:rFonts w:hint="eastAsia"/>
        </w:rPr>
        <w:t>机相关</w:t>
      </w:r>
      <w:proofErr w:type="gramEnd"/>
      <w:r>
        <w:rPr>
          <w:rFonts w:hint="eastAsia"/>
        </w:rPr>
        <w:t>的信息？</w:t>
      </w:r>
    </w:p>
    <w:p w14:paraId="0A375B3C" w14:textId="77777777" w:rsidR="0043135A" w:rsidRDefault="0043135A" w:rsidP="0043135A">
      <w:proofErr w:type="spellStart"/>
      <w:r>
        <w:rPr>
          <w:rFonts w:hint="eastAsia"/>
        </w:rPr>
        <w:t>getRequestURL</w:t>
      </w:r>
      <w:proofErr w:type="spellEnd"/>
      <w:r>
        <w:rPr>
          <w:rFonts w:hint="eastAsia"/>
        </w:rPr>
        <w:t>方法返回客户端发出请求完整</w:t>
      </w:r>
      <w:r>
        <w:rPr>
          <w:rFonts w:hint="eastAsia"/>
        </w:rPr>
        <w:t>URL</w:t>
      </w:r>
    </w:p>
    <w:p w14:paraId="08B3CF1D" w14:textId="77777777" w:rsidR="0043135A" w:rsidRDefault="0043135A" w:rsidP="0043135A">
      <w:proofErr w:type="spellStart"/>
      <w:r>
        <w:rPr>
          <w:rFonts w:hint="eastAsia"/>
        </w:rPr>
        <w:t>getRequestURI</w:t>
      </w:r>
      <w:proofErr w:type="spellEnd"/>
      <w:r>
        <w:rPr>
          <w:rFonts w:hint="eastAsia"/>
        </w:rPr>
        <w:t>方法返回请求行中的资源名部分</w:t>
      </w:r>
    </w:p>
    <w:p w14:paraId="751D357E" w14:textId="77777777" w:rsidR="0043135A" w:rsidRDefault="0043135A" w:rsidP="0043135A">
      <w:proofErr w:type="spellStart"/>
      <w:r>
        <w:rPr>
          <w:rFonts w:hint="eastAsia"/>
        </w:rPr>
        <w:t>getQueryString</w:t>
      </w:r>
      <w:proofErr w:type="spellEnd"/>
      <w:r>
        <w:rPr>
          <w:rFonts w:hint="eastAsia"/>
        </w:rPr>
        <w:t xml:space="preserve"> </w:t>
      </w:r>
      <w:r>
        <w:rPr>
          <w:rFonts w:hint="eastAsia"/>
        </w:rPr>
        <w:t>方法返回请求行中的参数部分</w:t>
      </w:r>
    </w:p>
    <w:p w14:paraId="7C9A182F" w14:textId="77777777" w:rsidR="0043135A" w:rsidRDefault="0043135A" w:rsidP="0043135A">
      <w:proofErr w:type="spellStart"/>
      <w:r>
        <w:rPr>
          <w:rFonts w:hint="eastAsia"/>
        </w:rPr>
        <w:t>getRemoteAddr</w:t>
      </w:r>
      <w:proofErr w:type="spellEnd"/>
      <w:r>
        <w:rPr>
          <w:rFonts w:hint="eastAsia"/>
        </w:rPr>
        <w:t>方法返回发出请求的客户机的</w:t>
      </w:r>
      <w:r>
        <w:rPr>
          <w:rFonts w:hint="eastAsia"/>
        </w:rPr>
        <w:t>IP</w:t>
      </w:r>
      <w:r>
        <w:rPr>
          <w:rFonts w:hint="eastAsia"/>
        </w:rPr>
        <w:t>地址</w:t>
      </w:r>
    </w:p>
    <w:p w14:paraId="3E9EB531" w14:textId="77777777" w:rsidR="0043135A" w:rsidRDefault="0043135A" w:rsidP="0043135A">
      <w:proofErr w:type="spellStart"/>
      <w:r>
        <w:rPr>
          <w:rFonts w:hint="eastAsia"/>
        </w:rPr>
        <w:t>getMethod</w:t>
      </w:r>
      <w:proofErr w:type="spellEnd"/>
      <w:r>
        <w:rPr>
          <w:rFonts w:hint="eastAsia"/>
        </w:rPr>
        <w:t xml:space="preserve"> </w:t>
      </w:r>
      <w:r>
        <w:rPr>
          <w:rFonts w:hint="eastAsia"/>
        </w:rPr>
        <w:t>得到客户机请求方式</w:t>
      </w:r>
    </w:p>
    <w:p w14:paraId="5CFDCABC" w14:textId="6999E4DA" w:rsidR="0043135A" w:rsidRDefault="0043135A" w:rsidP="0043135A">
      <w:proofErr w:type="spellStart"/>
      <w:r>
        <w:rPr>
          <w:rFonts w:hint="eastAsia"/>
        </w:rPr>
        <w:t>getContextPath</w:t>
      </w:r>
      <w:proofErr w:type="spellEnd"/>
      <w:r>
        <w:rPr>
          <w:rFonts w:hint="eastAsia"/>
        </w:rPr>
        <w:t xml:space="preserve"> </w:t>
      </w:r>
      <w:r>
        <w:rPr>
          <w:rFonts w:hint="eastAsia"/>
        </w:rPr>
        <w:t>获得当前</w:t>
      </w:r>
      <w:r>
        <w:rPr>
          <w:rFonts w:hint="eastAsia"/>
        </w:rPr>
        <w:t>web</w:t>
      </w:r>
      <w:r>
        <w:rPr>
          <w:rFonts w:hint="eastAsia"/>
        </w:rPr>
        <w:t>应用虚拟目录名称</w:t>
      </w:r>
    </w:p>
    <w:p w14:paraId="426382C0" w14:textId="4959BB7E" w:rsidR="0043135A" w:rsidRDefault="00922D41" w:rsidP="00922D41">
      <w:pPr>
        <w:pStyle w:val="3"/>
      </w:pPr>
      <w:r w:rsidRPr="00922D41">
        <w:rPr>
          <w:rFonts w:hint="eastAsia"/>
        </w:rPr>
        <w:t>请求乱码产生的原因</w:t>
      </w:r>
      <w:r>
        <w:rPr>
          <w:rFonts w:hint="eastAsia"/>
        </w:rPr>
        <w:t>？</w:t>
      </w:r>
    </w:p>
    <w:p w14:paraId="5B0ACE23" w14:textId="77777777" w:rsidR="00922D41" w:rsidRDefault="00922D41" w:rsidP="00922D41">
      <w:r>
        <w:rPr>
          <w:rFonts w:hint="eastAsia"/>
        </w:rPr>
        <w:t>浏览器用什么码表来打开表单页面就用什么编码来发送数据。当前我们的注册页面指定了用</w:t>
      </w:r>
      <w:r>
        <w:rPr>
          <w:rFonts w:hint="eastAsia"/>
        </w:rPr>
        <w:t>utf-8</w:t>
      </w:r>
      <w:r>
        <w:rPr>
          <w:rFonts w:hint="eastAsia"/>
        </w:rPr>
        <w:t>来打开。</w:t>
      </w:r>
    </w:p>
    <w:p w14:paraId="52E9D39E" w14:textId="77777777" w:rsidR="00922D41" w:rsidRDefault="00922D41" w:rsidP="00922D41">
      <w:r>
        <w:rPr>
          <w:rFonts w:hint="eastAsia"/>
        </w:rPr>
        <w:t>这就决定了浏览器是用</w:t>
      </w:r>
      <w:r>
        <w:rPr>
          <w:rFonts w:hint="eastAsia"/>
        </w:rPr>
        <w:t>utf-8</w:t>
      </w:r>
      <w:r>
        <w:rPr>
          <w:rFonts w:hint="eastAsia"/>
        </w:rPr>
        <w:t>打开的页面，浏览器在提交表单时是用</w:t>
      </w:r>
      <w:r>
        <w:rPr>
          <w:rFonts w:hint="eastAsia"/>
        </w:rPr>
        <w:t>utf-8</w:t>
      </w:r>
      <w:r>
        <w:rPr>
          <w:rFonts w:hint="eastAsia"/>
        </w:rPr>
        <w:t>编码的。</w:t>
      </w:r>
    </w:p>
    <w:p w14:paraId="6F6837AD" w14:textId="77777777" w:rsidR="00922D41" w:rsidRDefault="00922D41" w:rsidP="00922D41">
      <w:r>
        <w:rPr>
          <w:rFonts w:hint="eastAsia"/>
        </w:rPr>
        <w:t>而</w:t>
      </w:r>
      <w:r>
        <w:rPr>
          <w:rFonts w:hint="eastAsia"/>
        </w:rPr>
        <w:t>tomcat</w:t>
      </w:r>
      <w:r>
        <w:rPr>
          <w:rFonts w:hint="eastAsia"/>
        </w:rPr>
        <w:t>默认情况下会使用</w:t>
      </w:r>
      <w:r>
        <w:rPr>
          <w:rFonts w:hint="eastAsia"/>
        </w:rPr>
        <w:t>iso8859-1</w:t>
      </w:r>
      <w:r>
        <w:rPr>
          <w:rFonts w:hint="eastAsia"/>
        </w:rPr>
        <w:t>来进行解码。</w:t>
      </w:r>
    </w:p>
    <w:p w14:paraId="0C2CDB8A" w14:textId="77777777" w:rsidR="00922D41" w:rsidRDefault="00922D41" w:rsidP="00922D41">
      <w:r>
        <w:rPr>
          <w:rFonts w:hint="eastAsia"/>
        </w:rPr>
        <w:t>我们知道全世界的码表都兼容</w:t>
      </w:r>
      <w:r>
        <w:rPr>
          <w:rFonts w:hint="eastAsia"/>
        </w:rPr>
        <w:t>iso8859-1</w:t>
      </w:r>
      <w:r>
        <w:rPr>
          <w:rFonts w:hint="eastAsia"/>
        </w:rPr>
        <w:t>，所以英文处理是没有问题的。</w:t>
      </w:r>
    </w:p>
    <w:p w14:paraId="127AB076" w14:textId="303A2961" w:rsidR="00922D41" w:rsidRDefault="00922D41" w:rsidP="00922D41">
      <w:r>
        <w:rPr>
          <w:rFonts w:hint="eastAsia"/>
        </w:rPr>
        <w:t>但是</w:t>
      </w:r>
      <w:r>
        <w:rPr>
          <w:rFonts w:hint="eastAsia"/>
        </w:rPr>
        <w:t>iso8859-1</w:t>
      </w:r>
      <w:r>
        <w:rPr>
          <w:rFonts w:hint="eastAsia"/>
        </w:rPr>
        <w:t>中并没有中文，</w:t>
      </w:r>
      <w:r>
        <w:rPr>
          <w:rFonts w:hint="eastAsia"/>
        </w:rPr>
        <w:t>iso8859-1</w:t>
      </w:r>
      <w:r>
        <w:rPr>
          <w:rFonts w:hint="eastAsia"/>
        </w:rPr>
        <w:t>对于无法处理的字节都使用</w:t>
      </w:r>
      <w:r>
        <w:rPr>
          <w:rFonts w:hint="eastAsia"/>
        </w:rPr>
        <w:t>?</w:t>
      </w:r>
      <w:r>
        <w:rPr>
          <w:rFonts w:hint="eastAsia"/>
        </w:rPr>
        <w:t>替代，所以我们看</w:t>
      </w:r>
      <w:r w:rsidR="00617F2C">
        <w:rPr>
          <w:rFonts w:hint="eastAsia"/>
        </w:rPr>
        <w:t>到的都是？</w:t>
      </w:r>
      <w:r>
        <w:rPr>
          <w:rFonts w:hint="eastAsia"/>
        </w:rPr>
        <w:t>。</w:t>
      </w:r>
    </w:p>
    <w:p w14:paraId="759BACD6" w14:textId="34F02ED3" w:rsidR="00596386" w:rsidRDefault="00596386" w:rsidP="00596386">
      <w:pPr>
        <w:pStyle w:val="3"/>
      </w:pPr>
      <w:r w:rsidRPr="00596386">
        <w:rPr>
          <w:rFonts w:hint="eastAsia"/>
        </w:rPr>
        <w:t>如何来处理</w:t>
      </w:r>
      <w:r>
        <w:rPr>
          <w:rFonts w:hint="eastAsia"/>
        </w:rPr>
        <w:t>get</w:t>
      </w:r>
      <w:r>
        <w:rPr>
          <w:rFonts w:hint="eastAsia"/>
        </w:rPr>
        <w:t>请求产生的乱码</w:t>
      </w:r>
      <w:r>
        <w:rPr>
          <w:rFonts w:hint="eastAsia"/>
        </w:rPr>
        <w:t>?</w:t>
      </w:r>
    </w:p>
    <w:p w14:paraId="05B968A5" w14:textId="34BCA6E5" w:rsidR="00596386" w:rsidRDefault="00876F15" w:rsidP="00596386">
      <w:r w:rsidRPr="00876F15">
        <w:rPr>
          <w:rFonts w:hint="eastAsia"/>
        </w:rPr>
        <w:t>由于客户端发送时使用的是</w:t>
      </w:r>
      <w:r w:rsidRPr="00876F15">
        <w:rPr>
          <w:rFonts w:hint="eastAsia"/>
        </w:rPr>
        <w:t>utf-8</w:t>
      </w:r>
      <w:r w:rsidRPr="00876F15">
        <w:rPr>
          <w:rFonts w:hint="eastAsia"/>
        </w:rPr>
        <w:t>编码而服务器用</w:t>
      </w:r>
      <w:r w:rsidRPr="00876F15">
        <w:rPr>
          <w:rFonts w:hint="eastAsia"/>
        </w:rPr>
        <w:t>iso8859-1</w:t>
      </w:r>
      <w:r w:rsidRPr="00876F15">
        <w:rPr>
          <w:rFonts w:hint="eastAsia"/>
        </w:rPr>
        <w:t>解码造成了乱码，虽然字符已经乱掉了，但底层的字节仍然是正确的，我们只要将乱码字符</w:t>
      </w:r>
      <w:proofErr w:type="spellStart"/>
      <w:r w:rsidRPr="00876F15">
        <w:rPr>
          <w:rFonts w:hint="eastAsia"/>
        </w:rPr>
        <w:t>getBytes</w:t>
      </w:r>
      <w:proofErr w:type="spellEnd"/>
      <w:r w:rsidRPr="00876F15">
        <w:rPr>
          <w:rFonts w:hint="eastAsia"/>
        </w:rPr>
        <w:t>(</w:t>
      </w:r>
      <w:r w:rsidRPr="00876F15">
        <w:rPr>
          <w:rFonts w:hint="eastAsia"/>
        </w:rPr>
        <w:t>“</w:t>
      </w:r>
      <w:r w:rsidRPr="00876F15">
        <w:rPr>
          <w:rFonts w:hint="eastAsia"/>
        </w:rPr>
        <w:t>iso8859-1</w:t>
      </w:r>
      <w:r w:rsidRPr="00876F15">
        <w:rPr>
          <w:rFonts w:hint="eastAsia"/>
        </w:rPr>
        <w:t>”</w:t>
      </w:r>
      <w:r w:rsidRPr="00876F15">
        <w:rPr>
          <w:rFonts w:hint="eastAsia"/>
        </w:rPr>
        <w:t>)</w:t>
      </w:r>
      <w:r w:rsidRPr="00876F15">
        <w:rPr>
          <w:rFonts w:hint="eastAsia"/>
        </w:rPr>
        <w:t>转换为字节，就是正确的字节，再将这些字节</w:t>
      </w:r>
      <w:r w:rsidRPr="00876F15">
        <w:rPr>
          <w:rFonts w:hint="eastAsia"/>
        </w:rPr>
        <w:t>new String(bytes</w:t>
      </w:r>
      <w:r w:rsidRPr="00876F15">
        <w:rPr>
          <w:rFonts w:hint="eastAsia"/>
        </w:rPr>
        <w:t>，“</w:t>
      </w:r>
      <w:r w:rsidRPr="00876F15">
        <w:rPr>
          <w:rFonts w:hint="eastAsia"/>
        </w:rPr>
        <w:t>utf-8</w:t>
      </w:r>
      <w:r w:rsidRPr="00876F15">
        <w:rPr>
          <w:rFonts w:hint="eastAsia"/>
        </w:rPr>
        <w:t>”</w:t>
      </w:r>
      <w:r w:rsidRPr="00876F15">
        <w:rPr>
          <w:rFonts w:hint="eastAsia"/>
        </w:rPr>
        <w:t>)</w:t>
      </w:r>
      <w:r w:rsidRPr="00876F15">
        <w:rPr>
          <w:rFonts w:hint="eastAsia"/>
        </w:rPr>
        <w:t>按照正确的码表编码，就可以转换回正确的字符了。从而解决了乱码。</w:t>
      </w:r>
    </w:p>
    <w:p w14:paraId="2C43C3AA" w14:textId="0A06D207" w:rsidR="004152A4" w:rsidRDefault="004152A4" w:rsidP="004152A4">
      <w:pPr>
        <w:pStyle w:val="3"/>
      </w:pPr>
      <w:r>
        <w:rPr>
          <w:rFonts w:hint="eastAsia"/>
        </w:rPr>
        <w:t>Request</w:t>
      </w:r>
      <w:r>
        <w:rPr>
          <w:rFonts w:hint="eastAsia"/>
        </w:rPr>
        <w:t>生命周期</w:t>
      </w:r>
    </w:p>
    <w:p w14:paraId="2C6053A2" w14:textId="4C814B82" w:rsidR="004152A4" w:rsidRDefault="00C90356" w:rsidP="00596386">
      <w:r w:rsidRPr="00C90356">
        <w:rPr>
          <w:rFonts w:hint="eastAsia"/>
        </w:rPr>
        <w:t>request</w:t>
      </w:r>
      <w:r w:rsidRPr="00C90356">
        <w:rPr>
          <w:rFonts w:hint="eastAsia"/>
        </w:rPr>
        <w:t>对象的生命周期是针对一个客户端</w:t>
      </w:r>
      <w:r w:rsidRPr="00C90356">
        <w:rPr>
          <w:rFonts w:hint="eastAsia"/>
        </w:rPr>
        <w:t>(</w:t>
      </w:r>
      <w:r w:rsidRPr="00C90356">
        <w:rPr>
          <w:rFonts w:hint="eastAsia"/>
        </w:rPr>
        <w:t>一个浏览器应用程序</w:t>
      </w:r>
      <w:r w:rsidRPr="00C90356">
        <w:rPr>
          <w:rFonts w:hint="eastAsia"/>
        </w:rPr>
        <w:t>)</w:t>
      </w:r>
      <w:r w:rsidRPr="00C90356">
        <w:rPr>
          <w:rFonts w:hint="eastAsia"/>
        </w:rPr>
        <w:t>的一</w:t>
      </w:r>
      <w:r>
        <w:rPr>
          <w:rFonts w:hint="eastAsia"/>
        </w:rPr>
        <w:t>次</w:t>
      </w:r>
      <w:r w:rsidRPr="00C90356">
        <w:rPr>
          <w:rFonts w:hint="eastAsia"/>
        </w:rPr>
        <w:t>请求</w:t>
      </w:r>
      <w:r>
        <w:rPr>
          <w:rFonts w:hint="eastAsia"/>
        </w:rPr>
        <w:t>，</w:t>
      </w:r>
      <w:r w:rsidRPr="00C90356">
        <w:rPr>
          <w:rFonts w:hint="eastAsia"/>
        </w:rPr>
        <w:t>当请求完毕之后</w:t>
      </w:r>
      <w:r>
        <w:rPr>
          <w:rFonts w:hint="eastAsia"/>
        </w:rPr>
        <w:t>，</w:t>
      </w:r>
      <w:r w:rsidRPr="00C90356">
        <w:rPr>
          <w:rFonts w:hint="eastAsia"/>
        </w:rPr>
        <w:t>request</w:t>
      </w:r>
      <w:r w:rsidRPr="00C90356">
        <w:rPr>
          <w:rFonts w:hint="eastAsia"/>
        </w:rPr>
        <w:t>里边的内容也将被释放</w:t>
      </w:r>
      <w:r>
        <w:rPr>
          <w:rFonts w:hint="eastAsia"/>
        </w:rPr>
        <w:t>，</w:t>
      </w:r>
      <w:r w:rsidR="004152A4" w:rsidRPr="004152A4">
        <w:rPr>
          <w:rFonts w:hint="eastAsia"/>
        </w:rPr>
        <w:t>一个请求开始时创建，请求结束后销毁。</w:t>
      </w:r>
    </w:p>
    <w:p w14:paraId="55120C87" w14:textId="57E07B1D" w:rsidR="00A77970" w:rsidRDefault="00A77970" w:rsidP="00A77970">
      <w:pPr>
        <w:pStyle w:val="1"/>
      </w:pPr>
      <w:proofErr w:type="spellStart"/>
      <w:r>
        <w:rPr>
          <w:rFonts w:hint="eastAsia"/>
        </w:rPr>
        <w:lastRenderedPageBreak/>
        <w:t>Serv</w:t>
      </w:r>
      <w:r>
        <w:t>letConfig</w:t>
      </w:r>
      <w:proofErr w:type="spellEnd"/>
    </w:p>
    <w:p w14:paraId="39060845" w14:textId="57E796A3" w:rsidR="00A77970" w:rsidRPr="00A77970" w:rsidRDefault="00A77970" w:rsidP="00A77970">
      <w:pPr>
        <w:pStyle w:val="2"/>
      </w:pPr>
      <w:r>
        <w:t>面试题</w:t>
      </w:r>
    </w:p>
    <w:p w14:paraId="7600FD34" w14:textId="255128DD" w:rsidR="00A77970" w:rsidRDefault="00A77970" w:rsidP="00A77970">
      <w:pPr>
        <w:pStyle w:val="3"/>
      </w:pPr>
      <w:proofErr w:type="spellStart"/>
      <w:r>
        <w:rPr>
          <w:rFonts w:hint="eastAsia"/>
        </w:rPr>
        <w:t>ServletConfig</w:t>
      </w:r>
      <w:proofErr w:type="spellEnd"/>
      <w:r>
        <w:rPr>
          <w:rFonts w:hint="eastAsia"/>
        </w:rPr>
        <w:t>是什么？</w:t>
      </w:r>
    </w:p>
    <w:p w14:paraId="445B785B" w14:textId="70E531A6" w:rsidR="00876F15" w:rsidRDefault="00A77970" w:rsidP="003F304C">
      <w:proofErr w:type="spellStart"/>
      <w:r>
        <w:rPr>
          <w:rFonts w:hint="eastAsia"/>
        </w:rPr>
        <w:t>ServletConfig</w:t>
      </w:r>
      <w:proofErr w:type="spellEnd"/>
      <w:r>
        <w:rPr>
          <w:rFonts w:hint="eastAsia"/>
        </w:rPr>
        <w:t>代表当前</w:t>
      </w:r>
      <w:r>
        <w:rPr>
          <w:rFonts w:hint="eastAsia"/>
        </w:rPr>
        <w:t>Servlet</w:t>
      </w:r>
      <w:r>
        <w:rPr>
          <w:rFonts w:hint="eastAsia"/>
        </w:rPr>
        <w:t>在</w:t>
      </w:r>
      <w:r>
        <w:rPr>
          <w:rFonts w:hint="eastAsia"/>
        </w:rPr>
        <w:t>web.xml</w:t>
      </w:r>
      <w:r>
        <w:rPr>
          <w:rFonts w:hint="eastAsia"/>
        </w:rPr>
        <w:t>中的配置信息。</w:t>
      </w:r>
      <w:r w:rsidR="003F304C">
        <w:rPr>
          <w:rFonts w:hint="eastAsia"/>
        </w:rPr>
        <w:t>从一个</w:t>
      </w:r>
      <w:r w:rsidR="003F304C">
        <w:rPr>
          <w:rFonts w:hint="eastAsia"/>
        </w:rPr>
        <w:t>servlet</w:t>
      </w:r>
      <w:r w:rsidR="003F304C">
        <w:rPr>
          <w:rFonts w:hint="eastAsia"/>
        </w:rPr>
        <w:t>被实例化后，对任何客户端在任何时候访问有效，但仅对本</w:t>
      </w:r>
      <w:r w:rsidR="003F304C">
        <w:rPr>
          <w:rFonts w:hint="eastAsia"/>
        </w:rPr>
        <w:t>servlet</w:t>
      </w:r>
      <w:r w:rsidR="003F304C">
        <w:rPr>
          <w:rFonts w:hint="eastAsia"/>
        </w:rPr>
        <w:t>有效，一个</w:t>
      </w:r>
      <w:r w:rsidR="003F304C">
        <w:rPr>
          <w:rFonts w:hint="eastAsia"/>
        </w:rPr>
        <w:t>servlet</w:t>
      </w:r>
      <w:r w:rsidR="003F304C">
        <w:rPr>
          <w:rFonts w:hint="eastAsia"/>
        </w:rPr>
        <w:t>的</w:t>
      </w:r>
      <w:proofErr w:type="spellStart"/>
      <w:r w:rsidR="003F304C">
        <w:rPr>
          <w:rFonts w:hint="eastAsia"/>
        </w:rPr>
        <w:t>ServletConfig</w:t>
      </w:r>
      <w:proofErr w:type="spellEnd"/>
      <w:r w:rsidR="003F304C">
        <w:rPr>
          <w:rFonts w:hint="eastAsia"/>
        </w:rPr>
        <w:t>对象不能被另一个</w:t>
      </w:r>
      <w:r w:rsidR="003F304C">
        <w:rPr>
          <w:rFonts w:hint="eastAsia"/>
        </w:rPr>
        <w:t>servlet</w:t>
      </w:r>
      <w:r w:rsidR="003F304C">
        <w:rPr>
          <w:rFonts w:hint="eastAsia"/>
        </w:rPr>
        <w:t>访问。</w:t>
      </w:r>
    </w:p>
    <w:p w14:paraId="04251ABF" w14:textId="56F4DD3C" w:rsidR="00876F15" w:rsidRDefault="00D0725D" w:rsidP="00D0725D">
      <w:pPr>
        <w:pStyle w:val="1"/>
      </w:pPr>
      <w:r>
        <w:rPr>
          <w:rFonts w:hint="eastAsia"/>
        </w:rPr>
        <w:t>Response</w:t>
      </w:r>
    </w:p>
    <w:p w14:paraId="1F7141C5" w14:textId="69DC1765" w:rsidR="00D0725D" w:rsidRDefault="00D0725D" w:rsidP="00D0725D">
      <w:pPr>
        <w:pStyle w:val="2"/>
      </w:pPr>
      <w:r>
        <w:t>面试题</w:t>
      </w:r>
    </w:p>
    <w:p w14:paraId="3B7A7370" w14:textId="2998BCD1" w:rsidR="00D0725D" w:rsidRDefault="002E7FC6" w:rsidP="002E7FC6">
      <w:pPr>
        <w:pStyle w:val="3"/>
      </w:pPr>
      <w:r w:rsidRPr="002E7FC6">
        <w:rPr>
          <w:rFonts w:hint="eastAsia"/>
        </w:rPr>
        <w:t>Response</w:t>
      </w:r>
      <w:r w:rsidRPr="002E7FC6">
        <w:rPr>
          <w:rFonts w:hint="eastAsia"/>
        </w:rPr>
        <w:t>向外输出数据</w:t>
      </w:r>
      <w:r>
        <w:rPr>
          <w:rFonts w:hint="eastAsia"/>
        </w:rPr>
        <w:t>有哪些</w:t>
      </w:r>
      <w:r w:rsidRPr="002E7FC6">
        <w:rPr>
          <w:rFonts w:hint="eastAsia"/>
        </w:rPr>
        <w:t>方法</w:t>
      </w:r>
      <w:r>
        <w:rPr>
          <w:rFonts w:hint="eastAsia"/>
        </w:rPr>
        <w:t>？</w:t>
      </w:r>
    </w:p>
    <w:p w14:paraId="639073F1" w14:textId="35D77125" w:rsidR="002E7FC6" w:rsidRDefault="002E7FC6" w:rsidP="00596386">
      <w:r>
        <w:rPr>
          <w:rFonts w:hint="eastAsia"/>
        </w:rPr>
        <w:t>有两种方法：</w:t>
      </w:r>
    </w:p>
    <w:p w14:paraId="7F3E194E" w14:textId="77777777" w:rsidR="002E7FC6" w:rsidRDefault="002E7FC6" w:rsidP="002E7FC6">
      <w:proofErr w:type="spellStart"/>
      <w:r>
        <w:t>PrintWriter</w:t>
      </w:r>
      <w:proofErr w:type="spellEnd"/>
      <w:r>
        <w:t xml:space="preserve"> </w:t>
      </w:r>
      <w:proofErr w:type="spellStart"/>
      <w:proofErr w:type="gramStart"/>
      <w:r>
        <w:t>getWriter</w:t>
      </w:r>
      <w:proofErr w:type="spellEnd"/>
      <w:r>
        <w:t>()</w:t>
      </w:r>
      <w:proofErr w:type="gramEnd"/>
    </w:p>
    <w:p w14:paraId="0C5DC0D2" w14:textId="77777777" w:rsidR="002E7FC6" w:rsidRDefault="002E7FC6" w:rsidP="002E7FC6">
      <w:proofErr w:type="spellStart"/>
      <w:r>
        <w:t>ServletOutputStream</w:t>
      </w:r>
      <w:proofErr w:type="spellEnd"/>
      <w:r>
        <w:t xml:space="preserve"> </w:t>
      </w:r>
      <w:proofErr w:type="spellStart"/>
      <w:proofErr w:type="gramStart"/>
      <w:r>
        <w:t>getOutputStream</w:t>
      </w:r>
      <w:proofErr w:type="spellEnd"/>
      <w:r>
        <w:t>(</w:t>
      </w:r>
      <w:proofErr w:type="gramEnd"/>
      <w:r>
        <w:t>);</w:t>
      </w:r>
    </w:p>
    <w:p w14:paraId="03BAF8F5" w14:textId="77777777" w:rsidR="002E7FC6" w:rsidRDefault="002E7FC6" w:rsidP="002E7FC6">
      <w:r>
        <w:rPr>
          <w:rFonts w:hint="eastAsia"/>
        </w:rPr>
        <w:t>其中</w:t>
      </w:r>
      <w:proofErr w:type="spellStart"/>
      <w:r>
        <w:rPr>
          <w:rFonts w:hint="eastAsia"/>
        </w:rPr>
        <w:t>getWriter</w:t>
      </w:r>
      <w:proofErr w:type="spellEnd"/>
      <w:r>
        <w:rPr>
          <w:rFonts w:hint="eastAsia"/>
        </w:rPr>
        <w:t>获取的是字符流，可以输出字符数据到客户端。</w:t>
      </w:r>
    </w:p>
    <w:p w14:paraId="251C610D" w14:textId="36ED791D" w:rsidR="002E7FC6" w:rsidRDefault="002E7FC6" w:rsidP="002E7FC6">
      <w:proofErr w:type="spellStart"/>
      <w:r>
        <w:rPr>
          <w:rFonts w:hint="eastAsia"/>
        </w:rPr>
        <w:t>getOutputStream</w:t>
      </w:r>
      <w:proofErr w:type="spellEnd"/>
      <w:r>
        <w:rPr>
          <w:rFonts w:hint="eastAsia"/>
        </w:rPr>
        <w:t>获取的是字节流，可以输出字节数据到客户端。</w:t>
      </w:r>
    </w:p>
    <w:p w14:paraId="5DC63B75" w14:textId="361CDF59" w:rsidR="002E7FC6" w:rsidRDefault="00A30C57" w:rsidP="00A30C57">
      <w:pPr>
        <w:pStyle w:val="3"/>
      </w:pPr>
      <w:r>
        <w:t>如何处理响应乱码？</w:t>
      </w:r>
    </w:p>
    <w:p w14:paraId="0CB12E9B" w14:textId="7A43A928" w:rsidR="00A30C57" w:rsidRDefault="00455664" w:rsidP="00455664">
      <w:r>
        <w:rPr>
          <w:rFonts w:hint="eastAsia"/>
        </w:rPr>
        <w:t>通过</w:t>
      </w:r>
      <w:proofErr w:type="spellStart"/>
      <w:r>
        <w:rPr>
          <w:rFonts w:hint="eastAsia"/>
        </w:rPr>
        <w:t>response.setHeader</w:t>
      </w:r>
      <w:proofErr w:type="spellEnd"/>
      <w:r>
        <w:rPr>
          <w:rFonts w:hint="eastAsia"/>
        </w:rPr>
        <w:t>("Content-Type", "text/</w:t>
      </w:r>
      <w:proofErr w:type="spellStart"/>
      <w:r>
        <w:rPr>
          <w:rFonts w:hint="eastAsia"/>
        </w:rPr>
        <w:t>html;charset</w:t>
      </w:r>
      <w:proofErr w:type="spellEnd"/>
      <w:r>
        <w:rPr>
          <w:rFonts w:hint="eastAsia"/>
        </w:rPr>
        <w:t>=utf-8")</w:t>
      </w:r>
      <w:r>
        <w:t>方法，</w:t>
      </w:r>
      <w:r>
        <w:rPr>
          <w:rFonts w:hint="eastAsia"/>
        </w:rPr>
        <w:t>通知服务器发送数据时的码表；通过</w:t>
      </w:r>
      <w:proofErr w:type="spellStart"/>
      <w:r>
        <w:rPr>
          <w:rFonts w:hint="eastAsia"/>
        </w:rPr>
        <w:t>response.setCharacterEncoding</w:t>
      </w:r>
      <w:proofErr w:type="spellEnd"/>
      <w:r>
        <w:rPr>
          <w:rFonts w:hint="eastAsia"/>
        </w:rPr>
        <w:t>("utf-8")</w:t>
      </w:r>
      <w:r>
        <w:rPr>
          <w:rFonts w:hint="eastAsia"/>
        </w:rPr>
        <w:t>方法，通知浏览器解析时使用的码表。两码相同就不会有乱码了。</w:t>
      </w:r>
    </w:p>
    <w:p w14:paraId="10BD5B1F" w14:textId="47B11A9F" w:rsidR="00455664" w:rsidRDefault="00F56A0F" w:rsidP="00455664">
      <w:r w:rsidRPr="00F56A0F">
        <w:rPr>
          <w:rFonts w:hint="eastAsia"/>
        </w:rPr>
        <w:t>response</w:t>
      </w:r>
      <w:r w:rsidRPr="00F56A0F">
        <w:rPr>
          <w:rFonts w:hint="eastAsia"/>
        </w:rPr>
        <w:t>提供了</w:t>
      </w:r>
      <w:proofErr w:type="spellStart"/>
      <w:r w:rsidRPr="00F56A0F">
        <w:rPr>
          <w:rFonts w:hint="eastAsia"/>
        </w:rPr>
        <w:t>setContentType</w:t>
      </w:r>
      <w:proofErr w:type="spellEnd"/>
      <w:r w:rsidRPr="00F56A0F">
        <w:rPr>
          <w:rFonts w:hint="eastAsia"/>
        </w:rPr>
        <w:t>(</w:t>
      </w:r>
      <w:r w:rsidR="009B474D" w:rsidRPr="009B474D">
        <w:t>"text/</w:t>
      </w:r>
      <w:proofErr w:type="spellStart"/>
      <w:r w:rsidR="009B474D" w:rsidRPr="009B474D">
        <w:t>html;charset</w:t>
      </w:r>
      <w:proofErr w:type="spellEnd"/>
      <w:r w:rsidR="009B474D" w:rsidRPr="009B474D">
        <w:t>=UTF-8"</w:t>
      </w:r>
      <w:r w:rsidRPr="00F56A0F">
        <w:rPr>
          <w:rFonts w:hint="eastAsia"/>
        </w:rPr>
        <w:t>)</w:t>
      </w:r>
      <w:r w:rsidRPr="00F56A0F">
        <w:rPr>
          <w:rFonts w:hint="eastAsia"/>
        </w:rPr>
        <w:t>快捷方法，在它的底层，会同时做上面两件事，所以可以一行代码解决</w:t>
      </w:r>
      <w:r w:rsidRPr="00F56A0F">
        <w:rPr>
          <w:rFonts w:hint="eastAsia"/>
        </w:rPr>
        <w:t>response</w:t>
      </w:r>
      <w:r w:rsidRPr="00F56A0F">
        <w:rPr>
          <w:rFonts w:hint="eastAsia"/>
        </w:rPr>
        <w:t>产生的乱码问题。</w:t>
      </w:r>
    </w:p>
    <w:p w14:paraId="18E3DA43" w14:textId="1B88E32C" w:rsidR="002E7FC6" w:rsidRDefault="00240996" w:rsidP="00240996">
      <w:pPr>
        <w:pStyle w:val="1"/>
      </w:pPr>
      <w:proofErr w:type="spellStart"/>
      <w:r>
        <w:rPr>
          <w:rFonts w:hint="eastAsia"/>
        </w:rPr>
        <w:lastRenderedPageBreak/>
        <w:t>S</w:t>
      </w:r>
      <w:r>
        <w:t>ervletContext</w:t>
      </w:r>
      <w:proofErr w:type="spellEnd"/>
    </w:p>
    <w:p w14:paraId="2031159C" w14:textId="45381341" w:rsidR="00BD5835" w:rsidRPr="00BD5835" w:rsidRDefault="00BD5835" w:rsidP="00BD5835">
      <w:pPr>
        <w:pStyle w:val="2"/>
      </w:pPr>
      <w:r>
        <w:t>面试题</w:t>
      </w:r>
    </w:p>
    <w:p w14:paraId="44A86D7E" w14:textId="582FC89C" w:rsidR="00240996" w:rsidRDefault="00BD5835" w:rsidP="00BD5835">
      <w:pPr>
        <w:pStyle w:val="3"/>
      </w:pPr>
      <w:r>
        <w:rPr>
          <w:rFonts w:hint="eastAsia"/>
        </w:rPr>
        <w:t>简述</w:t>
      </w:r>
      <w:proofErr w:type="spellStart"/>
      <w:r>
        <w:rPr>
          <w:rFonts w:hint="eastAsia"/>
        </w:rPr>
        <w:t>Ser</w:t>
      </w:r>
      <w:r>
        <w:t>vletContext</w:t>
      </w:r>
      <w:proofErr w:type="spellEnd"/>
      <w:r>
        <w:t>生命周期？</w:t>
      </w:r>
    </w:p>
    <w:p w14:paraId="7E031B00" w14:textId="20ABA24B" w:rsidR="00BD5835" w:rsidRDefault="0085478E" w:rsidP="00240996">
      <w:proofErr w:type="spellStart"/>
      <w:r w:rsidRPr="0085478E">
        <w:rPr>
          <w:rFonts w:hint="eastAsia"/>
        </w:rPr>
        <w:t>ServletContext</w:t>
      </w:r>
      <w:proofErr w:type="spellEnd"/>
      <w:r w:rsidRPr="0085478E">
        <w:rPr>
          <w:rFonts w:hint="eastAsia"/>
        </w:rPr>
        <w:t>对象代表当前</w:t>
      </w:r>
      <w:r w:rsidRPr="0085478E">
        <w:rPr>
          <w:rFonts w:hint="eastAsia"/>
        </w:rPr>
        <w:t>web</w:t>
      </w:r>
      <w:r w:rsidRPr="0085478E">
        <w:rPr>
          <w:rFonts w:hint="eastAsia"/>
        </w:rPr>
        <w:t>应用。当服务器启动时，服务器在启动时会依次加载</w:t>
      </w:r>
      <w:r w:rsidRPr="0085478E">
        <w:rPr>
          <w:rFonts w:hint="eastAsia"/>
        </w:rPr>
        <w:t>web</w:t>
      </w:r>
      <w:r w:rsidRPr="0085478E">
        <w:rPr>
          <w:rFonts w:hint="eastAsia"/>
        </w:rPr>
        <w:t>应用，每一个</w:t>
      </w:r>
      <w:r w:rsidRPr="0085478E">
        <w:rPr>
          <w:rFonts w:hint="eastAsia"/>
        </w:rPr>
        <w:t>web</w:t>
      </w:r>
      <w:r w:rsidRPr="0085478E">
        <w:rPr>
          <w:rFonts w:hint="eastAsia"/>
        </w:rPr>
        <w:t>应用加载完成后都会创建一个</w:t>
      </w:r>
      <w:proofErr w:type="spellStart"/>
      <w:r w:rsidRPr="0085478E">
        <w:rPr>
          <w:rFonts w:hint="eastAsia"/>
        </w:rPr>
        <w:t>ServletContext</w:t>
      </w:r>
      <w:proofErr w:type="spellEnd"/>
      <w:r w:rsidRPr="0085478E">
        <w:rPr>
          <w:rFonts w:hint="eastAsia"/>
        </w:rPr>
        <w:t>对象唯一代表该</w:t>
      </w:r>
      <w:r w:rsidRPr="0085478E">
        <w:rPr>
          <w:rFonts w:hint="eastAsia"/>
        </w:rPr>
        <w:t>web</w:t>
      </w:r>
      <w:r w:rsidRPr="0085478E">
        <w:rPr>
          <w:rFonts w:hint="eastAsia"/>
        </w:rPr>
        <w:t>应用，这个对象一直存活，直到</w:t>
      </w:r>
      <w:r w:rsidRPr="0085478E">
        <w:rPr>
          <w:rFonts w:hint="eastAsia"/>
        </w:rPr>
        <w:t>web</w:t>
      </w:r>
      <w:r w:rsidRPr="0085478E">
        <w:rPr>
          <w:rFonts w:hint="eastAsia"/>
        </w:rPr>
        <w:t>应用移除出容器或服务器关闭时，随着应用销毁，</w:t>
      </w:r>
      <w:proofErr w:type="spellStart"/>
      <w:r w:rsidRPr="0085478E">
        <w:rPr>
          <w:rFonts w:hint="eastAsia"/>
        </w:rPr>
        <w:t>ServletContext</w:t>
      </w:r>
      <w:proofErr w:type="spellEnd"/>
      <w:r w:rsidRPr="0085478E">
        <w:rPr>
          <w:rFonts w:hint="eastAsia"/>
        </w:rPr>
        <w:t>对象跟着销毁。</w:t>
      </w:r>
    </w:p>
    <w:p w14:paraId="2490D5A3" w14:textId="1E684FC6" w:rsidR="00266760" w:rsidRDefault="00266760" w:rsidP="00D73F11">
      <w:pPr>
        <w:pStyle w:val="3"/>
      </w:pPr>
      <w:proofErr w:type="spellStart"/>
      <w:r>
        <w:t>ServletContext</w:t>
      </w:r>
      <w:proofErr w:type="spellEnd"/>
      <w:r>
        <w:t>的作用范围是什么</w:t>
      </w:r>
      <w:r>
        <w:rPr>
          <w:rFonts w:hint="eastAsia"/>
        </w:rPr>
        <w:t>？</w:t>
      </w:r>
    </w:p>
    <w:p w14:paraId="22C91913" w14:textId="6FE25139" w:rsidR="00266760" w:rsidRPr="001753CB" w:rsidRDefault="0022704F" w:rsidP="001753CB">
      <w:pPr>
        <w:rPr>
          <w:b/>
        </w:rPr>
      </w:pPr>
      <w:proofErr w:type="spellStart"/>
      <w:r w:rsidRPr="001753CB">
        <w:rPr>
          <w:rStyle w:val="afd"/>
          <w:b w:val="0"/>
        </w:rPr>
        <w:t>ServletContext</w:t>
      </w:r>
      <w:proofErr w:type="spellEnd"/>
      <w:r w:rsidRPr="001753CB">
        <w:rPr>
          <w:rStyle w:val="afd"/>
          <w:b w:val="0"/>
        </w:rPr>
        <w:t>,</w:t>
      </w:r>
      <w:r w:rsidRPr="001753CB">
        <w:rPr>
          <w:rStyle w:val="afd"/>
          <w:b w:val="0"/>
        </w:rPr>
        <w:t>是一个全局的储存信息的空间，服务器开始，其就存在，服务器关闭，其才释放</w:t>
      </w:r>
      <w:r w:rsidR="00293EEB">
        <w:rPr>
          <w:rStyle w:val="afd"/>
          <w:rFonts w:hint="eastAsia"/>
          <w:b w:val="0"/>
        </w:rPr>
        <w:t>。</w:t>
      </w:r>
    </w:p>
    <w:p w14:paraId="59F1FAC9" w14:textId="2ABCB739" w:rsidR="00001612" w:rsidRDefault="00001612" w:rsidP="00001612">
      <w:pPr>
        <w:pStyle w:val="1"/>
      </w:pPr>
      <w:r>
        <w:t>实现资源跳转</w:t>
      </w:r>
    </w:p>
    <w:p w14:paraId="27AF5540" w14:textId="66C1585F" w:rsidR="00001612" w:rsidRDefault="00001612" w:rsidP="00001612">
      <w:pPr>
        <w:pStyle w:val="2"/>
      </w:pPr>
      <w:r>
        <w:t>面试题</w:t>
      </w:r>
    </w:p>
    <w:p w14:paraId="4FCB581E" w14:textId="16989586" w:rsidR="001C15D4" w:rsidRDefault="00372D5F" w:rsidP="00427AE9">
      <w:pPr>
        <w:pStyle w:val="3"/>
      </w:pPr>
      <w:r>
        <w:rPr>
          <w:rFonts w:hint="eastAsia"/>
        </w:rPr>
        <w:t>转发与重定向</w:t>
      </w:r>
      <w:r w:rsidR="00427AE9" w:rsidRPr="00427AE9">
        <w:rPr>
          <w:rFonts w:hint="eastAsia"/>
        </w:rPr>
        <w:t>的比较</w:t>
      </w:r>
      <w:r w:rsidR="00427AE9">
        <w:rPr>
          <w:rFonts w:hint="eastAsia"/>
        </w:rPr>
        <w:t>？</w:t>
      </w:r>
    </w:p>
    <w:p w14:paraId="190BF26C" w14:textId="77777777" w:rsidR="00427AE9" w:rsidRDefault="00427AE9" w:rsidP="00427AE9">
      <w:r>
        <w:rPr>
          <w:rFonts w:hint="eastAsia"/>
        </w:rPr>
        <w:t>转发是服务器内部资源跳转</w:t>
      </w:r>
      <w:r>
        <w:rPr>
          <w:rFonts w:hint="eastAsia"/>
        </w:rPr>
        <w:t>,</w:t>
      </w:r>
      <w:r>
        <w:rPr>
          <w:rFonts w:hint="eastAsia"/>
        </w:rPr>
        <w:t>重定向是通过</w:t>
      </w:r>
      <w:r>
        <w:rPr>
          <w:rFonts w:hint="eastAsia"/>
        </w:rPr>
        <w:t>302+Location</w:t>
      </w:r>
      <w:r>
        <w:rPr>
          <w:rFonts w:hint="eastAsia"/>
        </w:rPr>
        <w:t>实现浏览器跳转访问。</w:t>
      </w:r>
    </w:p>
    <w:p w14:paraId="7A5FD0AE" w14:textId="77777777" w:rsidR="00427AE9" w:rsidRDefault="00427AE9" w:rsidP="00427AE9">
      <w:r>
        <w:rPr>
          <w:rFonts w:hint="eastAsia"/>
        </w:rPr>
        <w:t>转发一次请求一次响应</w:t>
      </w:r>
      <w:r>
        <w:rPr>
          <w:rFonts w:hint="eastAsia"/>
        </w:rPr>
        <w:t>,</w:t>
      </w:r>
      <w:r>
        <w:rPr>
          <w:rFonts w:hint="eastAsia"/>
        </w:rPr>
        <w:t>重定向两次请求两次响应。</w:t>
      </w:r>
    </w:p>
    <w:p w14:paraId="48D58CEF" w14:textId="77777777" w:rsidR="00427AE9" w:rsidRDefault="00427AE9" w:rsidP="00427AE9">
      <w:r>
        <w:rPr>
          <w:rFonts w:hint="eastAsia"/>
        </w:rPr>
        <w:t>转发地址栏不发生变化</w:t>
      </w:r>
      <w:r>
        <w:rPr>
          <w:rFonts w:hint="eastAsia"/>
        </w:rPr>
        <w:t>,</w:t>
      </w:r>
      <w:r>
        <w:rPr>
          <w:rFonts w:hint="eastAsia"/>
        </w:rPr>
        <w:t>重定向地址栏会发生变化。</w:t>
      </w:r>
    </w:p>
    <w:p w14:paraId="3753E78C" w14:textId="438C920D" w:rsidR="00427AE9" w:rsidRDefault="00427AE9" w:rsidP="00427AE9">
      <w:r>
        <w:rPr>
          <w:rFonts w:hint="eastAsia"/>
        </w:rPr>
        <w:t>转发之前和转发之后</w:t>
      </w:r>
      <w:r>
        <w:rPr>
          <w:rFonts w:hint="eastAsia"/>
        </w:rPr>
        <w:t>request</w:t>
      </w:r>
      <w:r>
        <w:rPr>
          <w:rFonts w:hint="eastAsia"/>
        </w:rPr>
        <w:t>是一个</w:t>
      </w:r>
      <w:r>
        <w:rPr>
          <w:rFonts w:hint="eastAsia"/>
        </w:rPr>
        <w:t>,</w:t>
      </w:r>
      <w:r>
        <w:rPr>
          <w:rFonts w:hint="eastAsia"/>
        </w:rPr>
        <w:t>重定向之前和之后不是一个</w:t>
      </w:r>
      <w:r>
        <w:rPr>
          <w:rFonts w:hint="eastAsia"/>
        </w:rPr>
        <w:t>request</w:t>
      </w:r>
      <w:r>
        <w:rPr>
          <w:rFonts w:hint="eastAsia"/>
        </w:rPr>
        <w:t>。</w:t>
      </w:r>
    </w:p>
    <w:p w14:paraId="4B0FAA77" w14:textId="7E387760" w:rsidR="00427AE9" w:rsidRDefault="00876F1D" w:rsidP="007E00E8">
      <w:pPr>
        <w:pStyle w:val="1"/>
      </w:pPr>
      <w:r>
        <w:lastRenderedPageBreak/>
        <w:t>Session</w:t>
      </w:r>
    </w:p>
    <w:p w14:paraId="07A16C20" w14:textId="29221436" w:rsidR="007E00E8" w:rsidRDefault="007E00E8" w:rsidP="007E00E8">
      <w:pPr>
        <w:pStyle w:val="2"/>
      </w:pPr>
      <w:r>
        <w:t>面试题</w:t>
      </w:r>
    </w:p>
    <w:p w14:paraId="330B62C2" w14:textId="57B35EDE" w:rsidR="00427AE9" w:rsidRDefault="00876F1D" w:rsidP="00876F1D">
      <w:pPr>
        <w:pStyle w:val="3"/>
      </w:pPr>
      <w:r>
        <w:rPr>
          <w:rFonts w:hint="eastAsia"/>
        </w:rPr>
        <w:t>Session</w:t>
      </w:r>
      <w:r>
        <w:rPr>
          <w:rFonts w:hint="eastAsia"/>
        </w:rPr>
        <w:t>生命周期？</w:t>
      </w:r>
    </w:p>
    <w:p w14:paraId="0589F4D0" w14:textId="4278E355" w:rsidR="00876F1D" w:rsidRDefault="00876F1D" w:rsidP="00876F1D">
      <w:r>
        <w:rPr>
          <w:rFonts w:hint="eastAsia"/>
        </w:rPr>
        <w:t>当程序第一次调用到</w:t>
      </w:r>
      <w:proofErr w:type="spellStart"/>
      <w:r>
        <w:rPr>
          <w:rFonts w:hint="eastAsia"/>
        </w:rPr>
        <w:t>request.getSession</w:t>
      </w:r>
      <w:proofErr w:type="spellEnd"/>
      <w:r>
        <w:rPr>
          <w:rFonts w:hint="eastAsia"/>
        </w:rPr>
        <w:t>()</w:t>
      </w:r>
      <w:r>
        <w:rPr>
          <w:rFonts w:hint="eastAsia"/>
        </w:rPr>
        <w:t>代码时</w:t>
      </w:r>
      <w:r>
        <w:rPr>
          <w:rFonts w:hint="eastAsia"/>
        </w:rPr>
        <w:t>,</w:t>
      </w:r>
      <w:r>
        <w:rPr>
          <w:rFonts w:hint="eastAsia"/>
        </w:rPr>
        <w:t>服务器明确的知道了需要用到</w:t>
      </w:r>
      <w:r>
        <w:rPr>
          <w:rFonts w:hint="eastAsia"/>
        </w:rPr>
        <w:t>session</w:t>
      </w:r>
      <w:r>
        <w:rPr>
          <w:rFonts w:hint="eastAsia"/>
        </w:rPr>
        <w:t>了</w:t>
      </w:r>
      <w:r>
        <w:rPr>
          <w:rFonts w:hint="eastAsia"/>
        </w:rPr>
        <w:t>,</w:t>
      </w:r>
      <w:r>
        <w:rPr>
          <w:rFonts w:hint="eastAsia"/>
        </w:rPr>
        <w:t>此时创建</w:t>
      </w:r>
      <w:r>
        <w:rPr>
          <w:rFonts w:hint="eastAsia"/>
        </w:rPr>
        <w:t>session</w:t>
      </w:r>
      <w:r>
        <w:rPr>
          <w:rFonts w:hint="eastAsia"/>
        </w:rPr>
        <w:t>。</w:t>
      </w:r>
    </w:p>
    <w:p w14:paraId="18817721" w14:textId="77777777" w:rsidR="00876F1D" w:rsidRDefault="00876F1D" w:rsidP="00876F1D">
      <w:r>
        <w:rPr>
          <w:rFonts w:hint="eastAsia"/>
        </w:rPr>
        <w:t>如果</w:t>
      </w:r>
      <w:r>
        <w:rPr>
          <w:rFonts w:hint="eastAsia"/>
        </w:rPr>
        <w:t>session</w:t>
      </w:r>
      <w:r>
        <w:rPr>
          <w:rFonts w:hint="eastAsia"/>
        </w:rPr>
        <w:t>超过</w:t>
      </w:r>
      <w:r>
        <w:rPr>
          <w:rFonts w:hint="eastAsia"/>
        </w:rPr>
        <w:t>30</w:t>
      </w:r>
      <w:r>
        <w:rPr>
          <w:rFonts w:hint="eastAsia"/>
        </w:rPr>
        <w:t>分钟</w:t>
      </w:r>
      <w:r>
        <w:rPr>
          <w:rFonts w:hint="eastAsia"/>
        </w:rPr>
        <w:t>(</w:t>
      </w:r>
      <w:r>
        <w:rPr>
          <w:rFonts w:hint="eastAsia"/>
        </w:rPr>
        <w:t>可以在</w:t>
      </w:r>
      <w:r>
        <w:rPr>
          <w:rFonts w:hint="eastAsia"/>
        </w:rPr>
        <w:t>web.xml</w:t>
      </w:r>
      <w:r>
        <w:rPr>
          <w:rFonts w:hint="eastAsia"/>
        </w:rPr>
        <w:t>中配置的</w:t>
      </w:r>
      <w:r>
        <w:rPr>
          <w:rFonts w:hint="eastAsia"/>
        </w:rPr>
        <w:t>)</w:t>
      </w:r>
      <w:r>
        <w:rPr>
          <w:rFonts w:hint="eastAsia"/>
        </w:rPr>
        <w:t>没人使用</w:t>
      </w:r>
      <w:r>
        <w:rPr>
          <w:rFonts w:hint="eastAsia"/>
        </w:rPr>
        <w:t>,</w:t>
      </w:r>
      <w:r>
        <w:rPr>
          <w:rFonts w:hint="eastAsia"/>
        </w:rPr>
        <w:t>服务器认为这个</w:t>
      </w:r>
      <w:r>
        <w:rPr>
          <w:rFonts w:hint="eastAsia"/>
        </w:rPr>
        <w:t>session</w:t>
      </w:r>
      <w:r>
        <w:rPr>
          <w:rFonts w:hint="eastAsia"/>
        </w:rPr>
        <w:t>超时了</w:t>
      </w:r>
      <w:r>
        <w:rPr>
          <w:rFonts w:hint="eastAsia"/>
        </w:rPr>
        <w:t>,</w:t>
      </w:r>
      <w:r>
        <w:rPr>
          <w:rFonts w:hint="eastAsia"/>
        </w:rPr>
        <w:t>销毁</w:t>
      </w:r>
      <w:r>
        <w:rPr>
          <w:rFonts w:hint="eastAsia"/>
        </w:rPr>
        <w:t>session</w:t>
      </w:r>
      <w:r>
        <w:rPr>
          <w:rFonts w:hint="eastAsia"/>
        </w:rPr>
        <w:t>。</w:t>
      </w:r>
    </w:p>
    <w:p w14:paraId="74E16734" w14:textId="39C3DCDE" w:rsidR="00876F1D" w:rsidRDefault="00876F1D" w:rsidP="00876F1D">
      <w:r>
        <w:rPr>
          <w:rFonts w:hint="eastAsia"/>
        </w:rPr>
        <w:t>明确的调用</w:t>
      </w:r>
      <w:proofErr w:type="spellStart"/>
      <w:r>
        <w:rPr>
          <w:rFonts w:hint="eastAsia"/>
        </w:rPr>
        <w:t>session.invalidate</w:t>
      </w:r>
      <w:proofErr w:type="spellEnd"/>
      <w:r>
        <w:rPr>
          <w:rFonts w:hint="eastAsia"/>
        </w:rPr>
        <w:t>(),session</w:t>
      </w:r>
      <w:r>
        <w:rPr>
          <w:rFonts w:hint="eastAsia"/>
        </w:rPr>
        <w:t>立即销毁。</w:t>
      </w:r>
    </w:p>
    <w:p w14:paraId="6F13F727" w14:textId="06915048" w:rsidR="00876F1D" w:rsidRDefault="00876F1D" w:rsidP="00876F1D">
      <w:r w:rsidRPr="00876F1D">
        <w:rPr>
          <w:rFonts w:hint="eastAsia"/>
        </w:rPr>
        <w:t>服务器被非正常关闭或</w:t>
      </w:r>
      <w:r w:rsidRPr="00876F1D">
        <w:rPr>
          <w:rFonts w:hint="eastAsia"/>
        </w:rPr>
        <w:t>web</w:t>
      </w:r>
      <w:r w:rsidRPr="00876F1D">
        <w:rPr>
          <w:rFonts w:hint="eastAsia"/>
        </w:rPr>
        <w:t>应用被移除出容器</w:t>
      </w:r>
      <w:r w:rsidRPr="00876F1D">
        <w:rPr>
          <w:rFonts w:hint="eastAsia"/>
        </w:rPr>
        <w:t>,</w:t>
      </w:r>
      <w:r w:rsidRPr="00876F1D">
        <w:rPr>
          <w:rFonts w:hint="eastAsia"/>
        </w:rPr>
        <w:t>此时随着</w:t>
      </w:r>
      <w:r w:rsidRPr="00876F1D">
        <w:rPr>
          <w:rFonts w:hint="eastAsia"/>
        </w:rPr>
        <w:t>web</w:t>
      </w:r>
      <w:r w:rsidRPr="00876F1D">
        <w:rPr>
          <w:rFonts w:hint="eastAsia"/>
        </w:rPr>
        <w:t>应用的销毁</w:t>
      </w:r>
      <w:r w:rsidRPr="00876F1D">
        <w:rPr>
          <w:rFonts w:hint="eastAsia"/>
        </w:rPr>
        <w:t>session</w:t>
      </w:r>
      <w:r w:rsidRPr="00876F1D">
        <w:rPr>
          <w:rFonts w:hint="eastAsia"/>
        </w:rPr>
        <w:t>销毁</w:t>
      </w:r>
      <w:r w:rsidRPr="00876F1D">
        <w:rPr>
          <w:rFonts w:hint="eastAsia"/>
        </w:rPr>
        <w:t>.</w:t>
      </w:r>
      <w:r w:rsidRPr="00876F1D">
        <w:rPr>
          <w:rFonts w:hint="eastAsia"/>
        </w:rPr>
        <w:t>如果是正常关闭</w:t>
      </w:r>
      <w:r w:rsidRPr="00876F1D">
        <w:rPr>
          <w:rFonts w:hint="eastAsia"/>
        </w:rPr>
        <w:t>,session</w:t>
      </w:r>
      <w:r w:rsidRPr="00876F1D">
        <w:rPr>
          <w:rFonts w:hint="eastAsia"/>
        </w:rPr>
        <w:t>会被钝化</w:t>
      </w:r>
      <w:r w:rsidRPr="00876F1D">
        <w:rPr>
          <w:rFonts w:hint="eastAsia"/>
        </w:rPr>
        <w:t>.</w:t>
      </w:r>
      <w:r w:rsidRPr="00876F1D">
        <w:rPr>
          <w:rFonts w:hint="eastAsia"/>
        </w:rPr>
        <w:t>当下次服务器正常启动时</w:t>
      </w:r>
      <w:r w:rsidRPr="00876F1D">
        <w:rPr>
          <w:rFonts w:hint="eastAsia"/>
        </w:rPr>
        <w:t>,</w:t>
      </w:r>
      <w:r w:rsidRPr="00876F1D">
        <w:rPr>
          <w:rFonts w:hint="eastAsia"/>
        </w:rPr>
        <w:t>没有超时的</w:t>
      </w:r>
      <w:r w:rsidRPr="00876F1D">
        <w:rPr>
          <w:rFonts w:hint="eastAsia"/>
        </w:rPr>
        <w:t>session</w:t>
      </w:r>
      <w:r w:rsidRPr="00876F1D">
        <w:rPr>
          <w:rFonts w:hint="eastAsia"/>
        </w:rPr>
        <w:t>还会被活化回来。</w:t>
      </w:r>
    </w:p>
    <w:p w14:paraId="6335E9B7" w14:textId="166696C8" w:rsidR="00372D5F" w:rsidRDefault="00372D5F" w:rsidP="00372D5F">
      <w:pPr>
        <w:pStyle w:val="3"/>
      </w:pPr>
      <w:r w:rsidRPr="00372D5F">
        <w:rPr>
          <w:rFonts w:hint="eastAsia"/>
        </w:rPr>
        <w:t>session</w:t>
      </w:r>
      <w:r w:rsidRPr="00372D5F">
        <w:rPr>
          <w:rFonts w:hint="eastAsia"/>
        </w:rPr>
        <w:t>的原理</w:t>
      </w:r>
      <w:r w:rsidR="006360D8">
        <w:rPr>
          <w:rFonts w:hint="eastAsia"/>
        </w:rPr>
        <w:t>？</w:t>
      </w:r>
    </w:p>
    <w:p w14:paraId="49F88409" w14:textId="65710078" w:rsidR="00F47CA3" w:rsidRPr="00CC335D" w:rsidRDefault="00C46427" w:rsidP="003A16B3">
      <w:bookmarkStart w:id="0" w:name="_GoBack"/>
      <w:r w:rsidRPr="00C46427">
        <w:rPr>
          <w:rFonts w:hint="eastAsia"/>
        </w:rPr>
        <w:t>session</w:t>
      </w:r>
      <w:r w:rsidRPr="00C46427">
        <w:rPr>
          <w:rFonts w:hint="eastAsia"/>
        </w:rPr>
        <w:t>的原理：在服务器第一次调用</w:t>
      </w:r>
      <w:proofErr w:type="spellStart"/>
      <w:r w:rsidRPr="00C46427">
        <w:rPr>
          <w:rFonts w:hint="eastAsia"/>
        </w:rPr>
        <w:t>request.getSession</w:t>
      </w:r>
      <w:proofErr w:type="spellEnd"/>
      <w:r w:rsidRPr="00C46427">
        <w:rPr>
          <w:rFonts w:hint="eastAsia"/>
        </w:rPr>
        <w:t>()</w:t>
      </w:r>
      <w:r w:rsidRPr="00C46427">
        <w:rPr>
          <w:rFonts w:hint="eastAsia"/>
        </w:rPr>
        <w:t>方法的时候，会在内存中创建一个</w:t>
      </w:r>
      <w:r w:rsidRPr="00C46427">
        <w:rPr>
          <w:rFonts w:hint="eastAsia"/>
        </w:rPr>
        <w:t>session</w:t>
      </w:r>
      <w:r w:rsidRPr="00C46427">
        <w:rPr>
          <w:rFonts w:hint="eastAsia"/>
        </w:rPr>
        <w:t>对象，此对象具有一个独一无二的</w:t>
      </w:r>
      <w:r w:rsidRPr="00C46427">
        <w:rPr>
          <w:rFonts w:hint="eastAsia"/>
        </w:rPr>
        <w:t>id</w:t>
      </w:r>
      <w:r w:rsidRPr="00C46427">
        <w:rPr>
          <w:rFonts w:hint="eastAsia"/>
        </w:rPr>
        <w:t>值，此</w:t>
      </w:r>
      <w:r w:rsidRPr="00C46427">
        <w:rPr>
          <w:rFonts w:hint="eastAsia"/>
        </w:rPr>
        <w:t>id</w:t>
      </w:r>
      <w:r w:rsidRPr="00C46427">
        <w:rPr>
          <w:rFonts w:hint="eastAsia"/>
        </w:rPr>
        <w:t>值将会以</w:t>
      </w:r>
      <w:r w:rsidRPr="00C46427">
        <w:rPr>
          <w:rFonts w:hint="eastAsia"/>
        </w:rPr>
        <w:t>cookie</w:t>
      </w:r>
      <w:r w:rsidRPr="00C46427">
        <w:rPr>
          <w:rFonts w:hint="eastAsia"/>
        </w:rPr>
        <w:t>（</w:t>
      </w:r>
      <w:r w:rsidRPr="00C46427">
        <w:rPr>
          <w:rFonts w:hint="eastAsia"/>
        </w:rPr>
        <w:t>JSESSIONID</w:t>
      </w:r>
      <w:r w:rsidRPr="00C46427">
        <w:rPr>
          <w:rFonts w:hint="eastAsia"/>
        </w:rPr>
        <w:t>）的形式发送给浏览器，浏览器以后每次访问都会带着此</w:t>
      </w:r>
      <w:r w:rsidRPr="00C46427">
        <w:rPr>
          <w:rFonts w:hint="eastAsia"/>
        </w:rPr>
        <w:t>cookie</w:t>
      </w:r>
      <w:r w:rsidRPr="00C46427">
        <w:rPr>
          <w:rFonts w:hint="eastAsia"/>
        </w:rPr>
        <w:t>，服务器就利用此</w:t>
      </w:r>
      <w:r w:rsidRPr="00C46427">
        <w:rPr>
          <w:rFonts w:hint="eastAsia"/>
        </w:rPr>
        <w:t>cookie</w:t>
      </w:r>
      <w:r w:rsidRPr="00C46427">
        <w:rPr>
          <w:rFonts w:hint="eastAsia"/>
        </w:rPr>
        <w:t>区分浏览器找到对应的</w:t>
      </w:r>
      <w:r w:rsidRPr="00C46427">
        <w:rPr>
          <w:rFonts w:hint="eastAsia"/>
        </w:rPr>
        <w:t>session</w:t>
      </w:r>
      <w:r w:rsidRPr="00C46427">
        <w:rPr>
          <w:rFonts w:hint="eastAsia"/>
        </w:rPr>
        <w:t>空间。</w:t>
      </w:r>
    </w:p>
    <w:bookmarkEnd w:id="0"/>
    <w:p w14:paraId="0FC18A7D" w14:textId="7111CBA5" w:rsidR="00876F1D" w:rsidRDefault="00C83880" w:rsidP="00C83880">
      <w:pPr>
        <w:pStyle w:val="1"/>
      </w:pPr>
      <w:r>
        <w:rPr>
          <w:rFonts w:hint="eastAsia"/>
        </w:rPr>
        <w:t>Coo</w:t>
      </w:r>
      <w:r>
        <w:t>kie</w:t>
      </w:r>
    </w:p>
    <w:p w14:paraId="52BE6FDA" w14:textId="32613DA2" w:rsidR="00C83880" w:rsidRDefault="00C83880" w:rsidP="00C83880">
      <w:pPr>
        <w:pStyle w:val="2"/>
      </w:pPr>
      <w:r>
        <w:t>面试题</w:t>
      </w:r>
    </w:p>
    <w:p w14:paraId="2884B079" w14:textId="4B91E34B" w:rsidR="00DC2AC5" w:rsidRDefault="00DC2AC5" w:rsidP="00DC2AC5">
      <w:pPr>
        <w:pStyle w:val="3"/>
      </w:pPr>
      <w:r>
        <w:rPr>
          <w:rFonts w:hint="eastAsia"/>
        </w:rPr>
        <w:t>cookie</w:t>
      </w:r>
      <w:r>
        <w:rPr>
          <w:rFonts w:hint="eastAsia"/>
        </w:rPr>
        <w:t>与</w:t>
      </w:r>
      <w:r>
        <w:rPr>
          <w:rFonts w:hint="eastAsia"/>
        </w:rPr>
        <w:t>session</w:t>
      </w:r>
      <w:r>
        <w:rPr>
          <w:rFonts w:hint="eastAsia"/>
        </w:rPr>
        <w:t>的区别</w:t>
      </w:r>
    </w:p>
    <w:p w14:paraId="0572D03A" w14:textId="29EB9332" w:rsidR="00DC2AC5" w:rsidRDefault="00DC2AC5" w:rsidP="004519C9">
      <w:r>
        <w:rPr>
          <w:rFonts w:hint="eastAsia"/>
        </w:rPr>
        <w:t>cookie</w:t>
      </w:r>
      <w:r>
        <w:rPr>
          <w:rFonts w:hint="eastAsia"/>
        </w:rPr>
        <w:t>数据存放在客户的浏览器上，</w:t>
      </w:r>
      <w:r>
        <w:rPr>
          <w:rFonts w:hint="eastAsia"/>
        </w:rPr>
        <w:t>session</w:t>
      </w:r>
      <w:r>
        <w:rPr>
          <w:rFonts w:hint="eastAsia"/>
        </w:rPr>
        <w:t>数据放在服务器上</w:t>
      </w:r>
    </w:p>
    <w:p w14:paraId="59211448" w14:textId="4C93D893" w:rsidR="00DC2AC5" w:rsidRDefault="00DC2AC5" w:rsidP="004519C9">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欺骗，考虑到安全应当使用</w:t>
      </w:r>
      <w:r>
        <w:rPr>
          <w:rFonts w:hint="eastAsia"/>
        </w:rPr>
        <w:t>session</w:t>
      </w:r>
    </w:p>
    <w:p w14:paraId="57863695" w14:textId="131ECC6A" w:rsidR="00C83880" w:rsidRDefault="00DC2AC5" w:rsidP="004519C9">
      <w:r>
        <w:rPr>
          <w:rFonts w:hint="eastAsia"/>
        </w:rPr>
        <w:t>session</w:t>
      </w:r>
      <w:r>
        <w:rPr>
          <w:rFonts w:hint="eastAsia"/>
        </w:rPr>
        <w:t>会在一定时间内保存在服务器上。当访问增多，会比较占用你服务器的性能，</w:t>
      </w:r>
      <w:r>
        <w:rPr>
          <w:rFonts w:hint="eastAsia"/>
        </w:rPr>
        <w:lastRenderedPageBreak/>
        <w:t>考虑到减轻服务器性能方面，应当使用</w:t>
      </w:r>
      <w:r>
        <w:rPr>
          <w:rFonts w:hint="eastAsia"/>
        </w:rPr>
        <w:t>COOKIE</w:t>
      </w:r>
    </w:p>
    <w:p w14:paraId="04E07241" w14:textId="319FA818" w:rsidR="00BC42A7" w:rsidRDefault="00BC42A7" w:rsidP="001A0C80">
      <w:pPr>
        <w:pStyle w:val="3"/>
      </w:pPr>
      <w:r>
        <w:rPr>
          <w:rFonts w:hint="eastAsia"/>
        </w:rPr>
        <w:t>描述</w:t>
      </w:r>
      <w:r w:rsidRPr="00BC42A7">
        <w:rPr>
          <w:rFonts w:hint="eastAsia"/>
        </w:rPr>
        <w:t>Cookie</w:t>
      </w:r>
      <w:r w:rsidRPr="00BC42A7">
        <w:rPr>
          <w:rFonts w:hint="eastAsia"/>
        </w:rPr>
        <w:t>个数限制及大小</w:t>
      </w:r>
      <w:r>
        <w:rPr>
          <w:rFonts w:hint="eastAsia"/>
        </w:rPr>
        <w:t>？</w:t>
      </w:r>
    </w:p>
    <w:p w14:paraId="57A34CC2" w14:textId="602A853B" w:rsidR="00033155" w:rsidRPr="00033155" w:rsidRDefault="00BC42A7" w:rsidP="00033155">
      <w:pPr>
        <w:ind w:firstLineChars="0"/>
        <w:rPr>
          <w:rFonts w:ascii="宋体" w:eastAsia="宋体" w:hAnsi="宋体" w:cs="宋体"/>
          <w:kern w:val="0"/>
          <w:sz w:val="24"/>
          <w:szCs w:val="24"/>
        </w:rPr>
      </w:pPr>
      <w:r w:rsidRPr="00BC42A7">
        <w:rPr>
          <w:rFonts w:hint="eastAsia"/>
        </w:rPr>
        <w:t>各浏览器之间对</w:t>
      </w:r>
      <w:r w:rsidRPr="00BC42A7">
        <w:rPr>
          <w:rFonts w:hint="eastAsia"/>
        </w:rPr>
        <w:t>cookie</w:t>
      </w:r>
      <w:r w:rsidRPr="00BC42A7">
        <w:rPr>
          <w:rFonts w:hint="eastAsia"/>
        </w:rPr>
        <w:t>的限制不同</w:t>
      </w:r>
      <w:r>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2"/>
        <w:gridCol w:w="1214"/>
        <w:gridCol w:w="1386"/>
        <w:gridCol w:w="1156"/>
        <w:gridCol w:w="1198"/>
        <w:gridCol w:w="1208"/>
        <w:gridCol w:w="1102"/>
      </w:tblGrid>
      <w:tr w:rsidR="00033155" w:rsidRPr="00033155" w14:paraId="5D9A0CD8" w14:textId="77777777" w:rsidTr="0003315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C49907" w14:textId="77777777" w:rsidR="00033155" w:rsidRPr="00033155" w:rsidRDefault="00033155" w:rsidP="00033155">
            <w:pPr>
              <w:widowControl/>
              <w:snapToGrid/>
              <w:ind w:firstLineChars="0" w:firstLine="0"/>
              <w:jc w:val="left"/>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F6042" w14:textId="77777777" w:rsidR="00033155" w:rsidRPr="00033155" w:rsidRDefault="00033155" w:rsidP="00033155">
            <w:pPr>
              <w:widowControl/>
              <w:snapToGrid/>
              <w:ind w:firstLineChars="0" w:firstLine="0"/>
              <w:jc w:val="left"/>
            </w:pPr>
            <w:r w:rsidRPr="00033155">
              <w:t>IE6.0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C9F16" w14:textId="77777777" w:rsidR="00033155" w:rsidRPr="00033155" w:rsidRDefault="00033155" w:rsidP="00033155">
            <w:pPr>
              <w:widowControl/>
              <w:snapToGrid/>
              <w:ind w:firstLineChars="0" w:firstLine="0"/>
              <w:jc w:val="left"/>
            </w:pPr>
            <w:r w:rsidRPr="00033155">
              <w:t>IE7.0/8.0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00A66" w14:textId="77777777" w:rsidR="00033155" w:rsidRPr="00033155" w:rsidRDefault="00033155" w:rsidP="00033155">
            <w:pPr>
              <w:widowControl/>
              <w:snapToGrid/>
              <w:ind w:firstLineChars="0" w:firstLine="0"/>
              <w:jc w:val="left"/>
            </w:pPr>
            <w:r w:rsidRPr="00033155">
              <w:t>Opera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BCB2F" w14:textId="77777777" w:rsidR="00033155" w:rsidRPr="00033155" w:rsidRDefault="00033155" w:rsidP="00033155">
            <w:pPr>
              <w:widowControl/>
              <w:snapToGrid/>
              <w:ind w:firstLineChars="0" w:firstLine="0"/>
              <w:jc w:val="left"/>
            </w:pPr>
            <w:r w:rsidRPr="00033155">
              <w:t>FF</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ECC00" w14:textId="77777777" w:rsidR="00033155" w:rsidRPr="00033155" w:rsidRDefault="00033155" w:rsidP="00033155">
            <w:pPr>
              <w:widowControl/>
              <w:snapToGrid/>
              <w:ind w:firstLineChars="0" w:firstLine="0"/>
              <w:jc w:val="left"/>
            </w:pPr>
            <w:r w:rsidRPr="00033155">
              <w:t>Safari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4F4A3" w14:textId="77777777" w:rsidR="00033155" w:rsidRPr="00033155" w:rsidRDefault="00033155" w:rsidP="00033155">
            <w:pPr>
              <w:widowControl/>
              <w:snapToGrid/>
              <w:ind w:firstLineChars="0" w:firstLine="0"/>
              <w:jc w:val="left"/>
            </w:pPr>
            <w:r w:rsidRPr="00033155">
              <w:t>Chrome</w:t>
            </w:r>
          </w:p>
        </w:tc>
      </w:tr>
      <w:tr w:rsidR="00033155" w:rsidRPr="00033155" w14:paraId="2D36BF1E" w14:textId="77777777" w:rsidTr="0003315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BAF94" w14:textId="77777777" w:rsidR="00033155" w:rsidRPr="00033155" w:rsidRDefault="00033155" w:rsidP="00033155">
            <w:pPr>
              <w:widowControl/>
              <w:snapToGrid/>
              <w:ind w:firstLineChars="0" w:firstLine="0"/>
              <w:jc w:val="left"/>
            </w:pPr>
            <w:r w:rsidRPr="00033155">
              <w:t>cookie</w:t>
            </w:r>
            <w:r w:rsidRPr="00033155">
              <w:t>个数</w:t>
            </w:r>
            <w:r w:rsidRPr="00033155">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BBD4B" w14:textId="77777777" w:rsidR="00033155" w:rsidRPr="00033155" w:rsidRDefault="00033155" w:rsidP="00033155">
            <w:pPr>
              <w:widowControl/>
              <w:snapToGrid/>
              <w:ind w:firstLineChars="0" w:firstLine="0"/>
              <w:jc w:val="left"/>
            </w:pPr>
            <w:r w:rsidRPr="00033155">
              <w:t>每个域为</w:t>
            </w:r>
            <w:r w:rsidRPr="00033155">
              <w:t>20</w:t>
            </w:r>
            <w:r w:rsidRPr="00033155">
              <w:t>个</w:t>
            </w:r>
            <w:r w:rsidRPr="00033155">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E240" w14:textId="77777777" w:rsidR="00033155" w:rsidRPr="00033155" w:rsidRDefault="00033155" w:rsidP="00033155">
            <w:pPr>
              <w:widowControl/>
              <w:snapToGrid/>
              <w:ind w:firstLineChars="0" w:firstLine="0"/>
              <w:jc w:val="left"/>
            </w:pPr>
            <w:r w:rsidRPr="00033155">
              <w:t>每个域为</w:t>
            </w:r>
            <w:r w:rsidRPr="00033155">
              <w:t>50</w:t>
            </w:r>
            <w:r w:rsidRPr="00033155">
              <w:t>个</w:t>
            </w:r>
            <w:r w:rsidRPr="00033155">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9A2B1" w14:textId="77777777" w:rsidR="00033155" w:rsidRPr="00033155" w:rsidRDefault="00033155" w:rsidP="00033155">
            <w:pPr>
              <w:widowControl/>
              <w:snapToGrid/>
              <w:ind w:firstLineChars="0" w:firstLine="0"/>
              <w:jc w:val="left"/>
            </w:pPr>
            <w:r w:rsidRPr="00033155">
              <w:t>每个域为</w:t>
            </w:r>
            <w:r w:rsidRPr="00033155">
              <w:t>30</w:t>
            </w:r>
            <w:r w:rsidRPr="00033155">
              <w:t>个</w:t>
            </w:r>
            <w:r w:rsidRPr="00033155">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33A70" w14:textId="77777777" w:rsidR="00033155" w:rsidRPr="00033155" w:rsidRDefault="00033155" w:rsidP="00033155">
            <w:pPr>
              <w:widowControl/>
              <w:snapToGrid/>
              <w:ind w:firstLineChars="0" w:firstLine="0"/>
              <w:jc w:val="left"/>
            </w:pPr>
            <w:r w:rsidRPr="00033155">
              <w:t>每个域为</w:t>
            </w:r>
            <w:r w:rsidRPr="00033155">
              <w:t>50</w:t>
            </w:r>
            <w:r w:rsidRPr="00033155">
              <w:t>个</w:t>
            </w:r>
            <w:r w:rsidRPr="00033155">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5C83C" w14:textId="77777777" w:rsidR="00033155" w:rsidRPr="00033155" w:rsidRDefault="00033155" w:rsidP="00033155">
            <w:pPr>
              <w:widowControl/>
              <w:snapToGrid/>
              <w:ind w:firstLineChars="0" w:firstLine="0"/>
              <w:jc w:val="left"/>
            </w:pPr>
            <w:r w:rsidRPr="00033155">
              <w:t>没有个数限制</w:t>
            </w:r>
            <w:r w:rsidRPr="00033155">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F6EB3" w14:textId="77777777" w:rsidR="00033155" w:rsidRPr="00033155" w:rsidRDefault="00033155" w:rsidP="00033155">
            <w:pPr>
              <w:widowControl/>
              <w:snapToGrid/>
              <w:ind w:firstLineChars="0" w:firstLine="0"/>
              <w:jc w:val="left"/>
            </w:pPr>
            <w:r w:rsidRPr="00033155">
              <w:t>每个域为</w:t>
            </w:r>
            <w:r w:rsidRPr="00033155">
              <w:t>53</w:t>
            </w:r>
            <w:r w:rsidRPr="00033155">
              <w:t>个</w:t>
            </w:r>
          </w:p>
        </w:tc>
      </w:tr>
      <w:tr w:rsidR="00033155" w:rsidRPr="00033155" w14:paraId="5F6FC331" w14:textId="77777777" w:rsidTr="0003315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4E9F91" w14:textId="77777777" w:rsidR="00033155" w:rsidRPr="00033155" w:rsidRDefault="00033155" w:rsidP="00033155">
            <w:pPr>
              <w:widowControl/>
              <w:snapToGrid/>
              <w:ind w:firstLineChars="0" w:firstLine="0"/>
              <w:jc w:val="left"/>
            </w:pPr>
            <w:r w:rsidRPr="00033155">
              <w:t>cookie</w:t>
            </w:r>
            <w:r w:rsidRPr="00033155">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C43F5" w14:textId="77777777" w:rsidR="00033155" w:rsidRPr="00033155" w:rsidRDefault="00033155" w:rsidP="00033155">
            <w:pPr>
              <w:widowControl/>
              <w:snapToGrid/>
              <w:ind w:firstLineChars="0" w:firstLine="0"/>
              <w:jc w:val="left"/>
            </w:pPr>
            <w:r w:rsidRPr="00033155">
              <w:t>4095</w:t>
            </w:r>
            <w:r w:rsidRPr="00033155">
              <w:t>个字节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7F660" w14:textId="77777777" w:rsidR="00033155" w:rsidRPr="00033155" w:rsidRDefault="00033155" w:rsidP="00033155">
            <w:pPr>
              <w:widowControl/>
              <w:snapToGrid/>
              <w:ind w:firstLineChars="0" w:firstLine="0"/>
              <w:jc w:val="left"/>
            </w:pPr>
            <w:r w:rsidRPr="00033155">
              <w:t>4095</w:t>
            </w:r>
            <w:r w:rsidRPr="00033155">
              <w:t>个字节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3C220" w14:textId="77777777" w:rsidR="00033155" w:rsidRPr="00033155" w:rsidRDefault="00033155" w:rsidP="00033155">
            <w:pPr>
              <w:widowControl/>
              <w:snapToGrid/>
              <w:ind w:firstLineChars="0" w:firstLine="0"/>
              <w:jc w:val="left"/>
            </w:pPr>
            <w:r w:rsidRPr="00033155">
              <w:t>4096</w:t>
            </w:r>
            <w:r w:rsidRPr="00033155">
              <w:t>个字节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B2C21" w14:textId="77777777" w:rsidR="00033155" w:rsidRPr="00033155" w:rsidRDefault="00033155" w:rsidP="00033155">
            <w:pPr>
              <w:widowControl/>
              <w:snapToGrid/>
              <w:ind w:firstLineChars="0" w:firstLine="0"/>
              <w:jc w:val="left"/>
            </w:pPr>
            <w:r w:rsidRPr="00033155">
              <w:t>4097</w:t>
            </w:r>
            <w:r w:rsidRPr="00033155">
              <w:t>个字节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8B40C" w14:textId="77777777" w:rsidR="00033155" w:rsidRPr="00033155" w:rsidRDefault="00033155" w:rsidP="00033155">
            <w:pPr>
              <w:widowControl/>
              <w:snapToGrid/>
              <w:ind w:firstLineChars="0" w:firstLine="0"/>
              <w:jc w:val="left"/>
            </w:pPr>
            <w:r w:rsidRPr="00033155">
              <w:t>4097</w:t>
            </w:r>
            <w:r w:rsidRPr="00033155">
              <w:t>个字节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003D4" w14:textId="77777777" w:rsidR="00033155" w:rsidRPr="00033155" w:rsidRDefault="00033155" w:rsidP="00033155">
            <w:pPr>
              <w:widowControl/>
              <w:snapToGrid/>
              <w:ind w:firstLineChars="0" w:firstLine="0"/>
              <w:jc w:val="left"/>
            </w:pPr>
            <w:r w:rsidRPr="00033155">
              <w:t>4097</w:t>
            </w:r>
            <w:r w:rsidRPr="00033155">
              <w:t>个字节</w:t>
            </w:r>
          </w:p>
        </w:tc>
      </w:tr>
    </w:tbl>
    <w:p w14:paraId="60F58855" w14:textId="77777777" w:rsidR="00033155" w:rsidRDefault="00033155" w:rsidP="00BC42A7">
      <w:pPr>
        <w:ind w:firstLineChars="0"/>
      </w:pPr>
    </w:p>
    <w:p w14:paraId="550079F5" w14:textId="22D859B0" w:rsidR="00BC42A7" w:rsidRDefault="00BC42A7" w:rsidP="00BC42A7">
      <w:pPr>
        <w:ind w:firstLineChars="0"/>
      </w:pPr>
      <w:r w:rsidRPr="00BC42A7">
        <w:rPr>
          <w:rFonts w:hint="eastAsia"/>
        </w:rPr>
        <w:t>在进行页面</w:t>
      </w:r>
      <w:r w:rsidRPr="00BC42A7">
        <w:rPr>
          <w:rFonts w:hint="eastAsia"/>
        </w:rPr>
        <w:t>cookie</w:t>
      </w:r>
      <w:r w:rsidRPr="00BC42A7">
        <w:rPr>
          <w:rFonts w:hint="eastAsia"/>
        </w:rPr>
        <w:t>操作的时候，应该尽量保证</w:t>
      </w:r>
      <w:r w:rsidRPr="00BC42A7">
        <w:rPr>
          <w:rFonts w:hint="eastAsia"/>
        </w:rPr>
        <w:t>cookie</w:t>
      </w:r>
      <w:r w:rsidRPr="00BC42A7">
        <w:rPr>
          <w:rFonts w:hint="eastAsia"/>
        </w:rPr>
        <w:t>个数小于</w:t>
      </w:r>
      <w:r w:rsidRPr="00BC42A7">
        <w:rPr>
          <w:rFonts w:hint="eastAsia"/>
        </w:rPr>
        <w:t>20</w:t>
      </w:r>
      <w:r w:rsidRPr="00BC42A7">
        <w:rPr>
          <w:rFonts w:hint="eastAsia"/>
        </w:rPr>
        <w:t>个，总大小</w:t>
      </w:r>
      <w:r w:rsidRPr="00BC42A7">
        <w:rPr>
          <w:rFonts w:hint="eastAsia"/>
        </w:rPr>
        <w:t xml:space="preserve"> </w:t>
      </w:r>
      <w:r w:rsidRPr="00BC42A7">
        <w:rPr>
          <w:rFonts w:hint="eastAsia"/>
        </w:rPr>
        <w:t>小于</w:t>
      </w:r>
      <w:r w:rsidRPr="00BC42A7">
        <w:rPr>
          <w:rFonts w:hint="eastAsia"/>
        </w:rPr>
        <w:t>4KB</w:t>
      </w:r>
      <w:r>
        <w:rPr>
          <w:rFonts w:hint="eastAsia"/>
        </w:rPr>
        <w:t>。</w:t>
      </w:r>
    </w:p>
    <w:p w14:paraId="1F94B283" w14:textId="0CC901EF" w:rsidR="00DC2AC5" w:rsidRDefault="00F47CA3" w:rsidP="00F47CA3">
      <w:pPr>
        <w:pStyle w:val="1"/>
      </w:pPr>
      <w:r>
        <w:t>JSP</w:t>
      </w:r>
      <w:r w:rsidR="003D0C09">
        <w:t xml:space="preserve"> </w:t>
      </w:r>
    </w:p>
    <w:p w14:paraId="62FA48B1" w14:textId="6D4AAB12" w:rsidR="00F47CA3" w:rsidRDefault="00F47CA3" w:rsidP="00F47CA3">
      <w:pPr>
        <w:pStyle w:val="2"/>
      </w:pPr>
      <w:r>
        <w:t>面试题</w:t>
      </w:r>
    </w:p>
    <w:p w14:paraId="53B8679E" w14:textId="77777777" w:rsidR="00840702" w:rsidRDefault="00840702" w:rsidP="00840702">
      <w:pPr>
        <w:pStyle w:val="3"/>
      </w:pPr>
      <w:r>
        <w:rPr>
          <w:rFonts w:hint="eastAsia"/>
        </w:rPr>
        <w:t>JSP</w:t>
      </w:r>
      <w:r>
        <w:rPr>
          <w:rFonts w:hint="eastAsia"/>
        </w:rPr>
        <w:t>和</w:t>
      </w:r>
      <w:r>
        <w:rPr>
          <w:rFonts w:hint="eastAsia"/>
        </w:rPr>
        <w:t>Servlet</w:t>
      </w:r>
      <w:r>
        <w:rPr>
          <w:rFonts w:hint="eastAsia"/>
        </w:rPr>
        <w:t>是什么关系？</w:t>
      </w:r>
    </w:p>
    <w:p w14:paraId="767692C0" w14:textId="19C67BC9" w:rsidR="00840702" w:rsidRPr="00840702" w:rsidRDefault="00840702" w:rsidP="00840702">
      <w:r>
        <w:rPr>
          <w:rFonts w:hint="eastAsia"/>
        </w:rPr>
        <w:t>其实这个问题在上面已经阐述过了，</w:t>
      </w:r>
      <w:r>
        <w:rPr>
          <w:rFonts w:hint="eastAsia"/>
        </w:rPr>
        <w:t>Servlet</w:t>
      </w:r>
      <w:r>
        <w:rPr>
          <w:rFonts w:hint="eastAsia"/>
        </w:rPr>
        <w:t>是一个特殊的</w:t>
      </w:r>
      <w:r>
        <w:rPr>
          <w:rFonts w:hint="eastAsia"/>
        </w:rPr>
        <w:t>Java</w:t>
      </w:r>
      <w:r>
        <w:rPr>
          <w:rFonts w:hint="eastAsia"/>
        </w:rPr>
        <w:t>程序，它运行于服务器的</w:t>
      </w:r>
      <w:r>
        <w:rPr>
          <w:rFonts w:hint="eastAsia"/>
        </w:rPr>
        <w:t>JVM</w:t>
      </w:r>
      <w:r>
        <w:rPr>
          <w:rFonts w:hint="eastAsia"/>
        </w:rPr>
        <w:t>中，能够依靠服务器的支持向浏览器提供显示内容。</w:t>
      </w:r>
      <w:r>
        <w:rPr>
          <w:rFonts w:hint="eastAsia"/>
        </w:rPr>
        <w:t>JSP</w:t>
      </w:r>
      <w:r>
        <w:rPr>
          <w:rFonts w:hint="eastAsia"/>
        </w:rPr>
        <w:t>本质上是</w:t>
      </w:r>
      <w:r>
        <w:rPr>
          <w:rFonts w:hint="eastAsia"/>
        </w:rPr>
        <w:t>Servlet</w:t>
      </w:r>
      <w:r>
        <w:rPr>
          <w:rFonts w:hint="eastAsia"/>
        </w:rPr>
        <w:t>的一种简易形式，</w:t>
      </w:r>
      <w:r>
        <w:rPr>
          <w:rFonts w:hint="eastAsia"/>
        </w:rPr>
        <w:t>JSP</w:t>
      </w:r>
      <w:r>
        <w:rPr>
          <w:rFonts w:hint="eastAsia"/>
        </w:rPr>
        <w:t>会被服务器处理成一个类似于</w:t>
      </w:r>
      <w:r>
        <w:rPr>
          <w:rFonts w:hint="eastAsia"/>
        </w:rPr>
        <w:t>Servlet</w:t>
      </w:r>
      <w:r>
        <w:rPr>
          <w:rFonts w:hint="eastAsia"/>
        </w:rPr>
        <w:t>的</w:t>
      </w:r>
      <w:r>
        <w:rPr>
          <w:rFonts w:hint="eastAsia"/>
        </w:rPr>
        <w:t>Java</w:t>
      </w:r>
      <w:r>
        <w:rPr>
          <w:rFonts w:hint="eastAsia"/>
        </w:rPr>
        <w:t>程序，可以简化页面内容的生成。</w:t>
      </w:r>
      <w:r>
        <w:rPr>
          <w:rFonts w:hint="eastAsia"/>
        </w:rPr>
        <w:t>Servlet</w:t>
      </w:r>
      <w:r>
        <w:rPr>
          <w:rFonts w:hint="eastAsia"/>
        </w:rPr>
        <w:t>和</w:t>
      </w:r>
      <w:r>
        <w:rPr>
          <w:rFonts w:hint="eastAsia"/>
        </w:rPr>
        <w:t>JSP</w:t>
      </w:r>
      <w:r>
        <w:rPr>
          <w:rFonts w:hint="eastAsia"/>
        </w:rPr>
        <w:t>最主要的不同点在于，</w:t>
      </w:r>
      <w:r>
        <w:rPr>
          <w:rFonts w:hint="eastAsia"/>
        </w:rPr>
        <w:t>Servlet</w:t>
      </w:r>
      <w:r>
        <w:rPr>
          <w:rFonts w:hint="eastAsia"/>
        </w:rPr>
        <w:t>的应用逻辑是在</w:t>
      </w:r>
      <w:r>
        <w:rPr>
          <w:rFonts w:hint="eastAsia"/>
        </w:rPr>
        <w:t>Java</w:t>
      </w:r>
      <w:r>
        <w:rPr>
          <w:rFonts w:hint="eastAsia"/>
        </w:rPr>
        <w:t>文件中，并且完全从表示层中的</w:t>
      </w:r>
      <w:r>
        <w:rPr>
          <w:rFonts w:hint="eastAsia"/>
        </w:rPr>
        <w:t>HTML</w:t>
      </w:r>
      <w:r>
        <w:rPr>
          <w:rFonts w:hint="eastAsia"/>
        </w:rPr>
        <w:t>分离开来。而</w:t>
      </w:r>
      <w:r>
        <w:rPr>
          <w:rFonts w:hint="eastAsia"/>
        </w:rPr>
        <w:t>JSP</w:t>
      </w:r>
      <w:r>
        <w:rPr>
          <w:rFonts w:hint="eastAsia"/>
        </w:rPr>
        <w:t>的情况是</w:t>
      </w:r>
      <w:r>
        <w:rPr>
          <w:rFonts w:hint="eastAsia"/>
        </w:rPr>
        <w:t>Java</w:t>
      </w:r>
      <w:r>
        <w:rPr>
          <w:rFonts w:hint="eastAsia"/>
        </w:rPr>
        <w:t>和</w:t>
      </w:r>
      <w:r>
        <w:rPr>
          <w:rFonts w:hint="eastAsia"/>
        </w:rPr>
        <w:t>HTML</w:t>
      </w:r>
      <w:r>
        <w:rPr>
          <w:rFonts w:hint="eastAsia"/>
        </w:rPr>
        <w:t>可以组合成一个扩展名为</w:t>
      </w:r>
      <w:r>
        <w:rPr>
          <w:rFonts w:hint="eastAsia"/>
        </w:rPr>
        <w:t>.</w:t>
      </w:r>
      <w:proofErr w:type="spellStart"/>
      <w:r>
        <w:rPr>
          <w:rFonts w:hint="eastAsia"/>
        </w:rPr>
        <w:t>jsp</w:t>
      </w:r>
      <w:proofErr w:type="spellEnd"/>
      <w:r>
        <w:rPr>
          <w:rFonts w:hint="eastAsia"/>
        </w:rPr>
        <w:t>的文件。有人说，</w:t>
      </w:r>
      <w:r>
        <w:rPr>
          <w:rFonts w:hint="eastAsia"/>
        </w:rPr>
        <w:t>Servlet</w:t>
      </w:r>
      <w:r>
        <w:rPr>
          <w:rFonts w:hint="eastAsia"/>
        </w:rPr>
        <w:t>就是在</w:t>
      </w:r>
      <w:r>
        <w:rPr>
          <w:rFonts w:hint="eastAsia"/>
        </w:rPr>
        <w:t>Java</w:t>
      </w:r>
      <w:r>
        <w:rPr>
          <w:rFonts w:hint="eastAsia"/>
        </w:rPr>
        <w:t>中写</w:t>
      </w:r>
      <w:r>
        <w:rPr>
          <w:rFonts w:hint="eastAsia"/>
        </w:rPr>
        <w:t>HTML</w:t>
      </w:r>
      <w:r>
        <w:rPr>
          <w:rFonts w:hint="eastAsia"/>
        </w:rPr>
        <w:t>，而</w:t>
      </w:r>
      <w:r>
        <w:rPr>
          <w:rFonts w:hint="eastAsia"/>
        </w:rPr>
        <w:t>JSP</w:t>
      </w:r>
      <w:r>
        <w:rPr>
          <w:rFonts w:hint="eastAsia"/>
        </w:rPr>
        <w:t>就是在</w:t>
      </w:r>
      <w:r>
        <w:rPr>
          <w:rFonts w:hint="eastAsia"/>
        </w:rPr>
        <w:t>HTML</w:t>
      </w:r>
      <w:r>
        <w:rPr>
          <w:rFonts w:hint="eastAsia"/>
        </w:rPr>
        <w:t>中写</w:t>
      </w:r>
      <w:r>
        <w:rPr>
          <w:rFonts w:hint="eastAsia"/>
        </w:rPr>
        <w:t>Java</w:t>
      </w:r>
      <w:r>
        <w:rPr>
          <w:rFonts w:hint="eastAsia"/>
        </w:rPr>
        <w:t>代码，当然这个说法是很片面</w:t>
      </w:r>
      <w:proofErr w:type="gramStart"/>
      <w:r>
        <w:rPr>
          <w:rFonts w:hint="eastAsia"/>
        </w:rPr>
        <w:t>且不够</w:t>
      </w:r>
      <w:proofErr w:type="gramEnd"/>
      <w:r>
        <w:rPr>
          <w:rFonts w:hint="eastAsia"/>
        </w:rPr>
        <w:t>准确的。</w:t>
      </w:r>
      <w:r>
        <w:rPr>
          <w:rFonts w:hint="eastAsia"/>
        </w:rPr>
        <w:t>JSP</w:t>
      </w:r>
      <w:r>
        <w:rPr>
          <w:rFonts w:hint="eastAsia"/>
        </w:rPr>
        <w:t>侧重于视图，</w:t>
      </w:r>
      <w:r>
        <w:rPr>
          <w:rFonts w:hint="eastAsia"/>
        </w:rPr>
        <w:t>Servlet</w:t>
      </w:r>
      <w:r>
        <w:rPr>
          <w:rFonts w:hint="eastAsia"/>
        </w:rPr>
        <w:t>更侧重于控制逻辑，在</w:t>
      </w:r>
      <w:r>
        <w:rPr>
          <w:rFonts w:hint="eastAsia"/>
        </w:rPr>
        <w:t>MVC</w:t>
      </w:r>
      <w:r>
        <w:rPr>
          <w:rFonts w:hint="eastAsia"/>
        </w:rPr>
        <w:t>架构模式中，</w:t>
      </w:r>
      <w:r>
        <w:rPr>
          <w:rFonts w:hint="eastAsia"/>
        </w:rPr>
        <w:t>JSP</w:t>
      </w:r>
      <w:r>
        <w:rPr>
          <w:rFonts w:hint="eastAsia"/>
        </w:rPr>
        <w:t>适合充当视图（</w:t>
      </w:r>
      <w:r>
        <w:rPr>
          <w:rFonts w:hint="eastAsia"/>
        </w:rPr>
        <w:t>view</w:t>
      </w:r>
      <w:r>
        <w:rPr>
          <w:rFonts w:hint="eastAsia"/>
        </w:rPr>
        <w:t>）而</w:t>
      </w:r>
      <w:r>
        <w:rPr>
          <w:rFonts w:hint="eastAsia"/>
        </w:rPr>
        <w:t>Servlet</w:t>
      </w:r>
      <w:r>
        <w:rPr>
          <w:rFonts w:hint="eastAsia"/>
        </w:rPr>
        <w:t>适合充当控制器（</w:t>
      </w:r>
      <w:r>
        <w:rPr>
          <w:rFonts w:hint="eastAsia"/>
        </w:rPr>
        <w:t>controller</w:t>
      </w:r>
      <w:r>
        <w:rPr>
          <w:rFonts w:hint="eastAsia"/>
        </w:rPr>
        <w:t>）。</w:t>
      </w:r>
    </w:p>
    <w:p w14:paraId="6491B0B2" w14:textId="6C692EF2" w:rsidR="00F47CA3" w:rsidRDefault="00F47CA3" w:rsidP="00F47CA3">
      <w:pPr>
        <w:pStyle w:val="3"/>
      </w:pPr>
      <w:r w:rsidRPr="00F47CA3">
        <w:rPr>
          <w:rFonts w:hint="eastAsia"/>
        </w:rPr>
        <w:t>include</w:t>
      </w:r>
      <w:r w:rsidRPr="00F47CA3">
        <w:rPr>
          <w:rFonts w:hint="eastAsia"/>
        </w:rPr>
        <w:t>指令与</w:t>
      </w:r>
      <w:r w:rsidRPr="00F47CA3">
        <w:rPr>
          <w:rFonts w:hint="eastAsia"/>
        </w:rPr>
        <w:t>include</w:t>
      </w:r>
      <w:r w:rsidRPr="00F47CA3">
        <w:rPr>
          <w:rFonts w:hint="eastAsia"/>
        </w:rPr>
        <w:t>动作的区别</w:t>
      </w:r>
      <w:r>
        <w:rPr>
          <w:rFonts w:hint="eastAsia"/>
        </w:rPr>
        <w:t>是什么？</w:t>
      </w:r>
    </w:p>
    <w:p w14:paraId="1DCDF728" w14:textId="77777777" w:rsidR="00F47CA3" w:rsidRDefault="00F47CA3" w:rsidP="00F47CA3">
      <w:r>
        <w:rPr>
          <w:rFonts w:hint="eastAsia"/>
        </w:rPr>
        <w:t>从字面意思看，两者都有包含的意思，并且从运行的结果上来看，两者的功能也非常类</w:t>
      </w:r>
      <w:r>
        <w:rPr>
          <w:rFonts w:hint="eastAsia"/>
        </w:rPr>
        <w:lastRenderedPageBreak/>
        <w:t>似，但是两者的运行过程相差很大。</w:t>
      </w:r>
    </w:p>
    <w:p w14:paraId="018F6E82" w14:textId="77777777" w:rsidR="00F47CA3" w:rsidRDefault="00F47CA3" w:rsidP="00F47CA3"/>
    <w:p w14:paraId="768F34CF" w14:textId="77777777" w:rsidR="00F47CA3" w:rsidRDefault="00F47CA3" w:rsidP="00F47CA3">
      <w:r>
        <w:rPr>
          <w:rFonts w:hint="eastAsia"/>
        </w:rPr>
        <w:t>&lt;%@ include%&gt;</w:t>
      </w:r>
      <w:r>
        <w:rPr>
          <w:rFonts w:hint="eastAsia"/>
        </w:rPr>
        <w:t>指令是编译时语法，也就是在编译的时候，把指令所指向的目标文件的内容拷贝到指令所在的位置，替换指令，最终形成一个文件，在运行的时候只有一个文件。</w:t>
      </w:r>
    </w:p>
    <w:p w14:paraId="6EE9E342" w14:textId="77777777" w:rsidR="00F47CA3" w:rsidRDefault="00F47CA3" w:rsidP="00F47CA3"/>
    <w:p w14:paraId="1DC03C50" w14:textId="77777777" w:rsidR="00F47CA3" w:rsidRDefault="00F47CA3" w:rsidP="00F47CA3">
      <w:r>
        <w:rPr>
          <w:rFonts w:hint="eastAsia"/>
        </w:rPr>
        <w:t>&lt;</w:t>
      </w:r>
      <w:proofErr w:type="spellStart"/>
      <w:r>
        <w:rPr>
          <w:rFonts w:hint="eastAsia"/>
        </w:rPr>
        <w:t>jsp:include</w:t>
      </w:r>
      <w:proofErr w:type="spellEnd"/>
      <w:r>
        <w:rPr>
          <w:rFonts w:hint="eastAsia"/>
        </w:rPr>
        <w:t>&gt;</w:t>
      </w:r>
      <w:r>
        <w:rPr>
          <w:rFonts w:hint="eastAsia"/>
        </w:rPr>
        <w:t>动作是运行时语法，包含</w:t>
      </w:r>
      <w:r>
        <w:rPr>
          <w:rFonts w:hint="eastAsia"/>
        </w:rPr>
        <w:t>&lt;</w:t>
      </w:r>
      <w:proofErr w:type="spellStart"/>
      <w:r>
        <w:rPr>
          <w:rFonts w:hint="eastAsia"/>
        </w:rPr>
        <w:t>jsp:include</w:t>
      </w:r>
      <w:proofErr w:type="spellEnd"/>
      <w:r>
        <w:rPr>
          <w:rFonts w:hint="eastAsia"/>
        </w:rPr>
        <w:t>&gt;</w:t>
      </w:r>
      <w:r>
        <w:rPr>
          <w:rFonts w:hint="eastAsia"/>
        </w:rPr>
        <w:t>动作的文件在执行到这个标签的时候，会转向执行标签所指向的目标文件，执行</w:t>
      </w:r>
      <w:proofErr w:type="gramStart"/>
      <w:r>
        <w:rPr>
          <w:rFonts w:hint="eastAsia"/>
        </w:rPr>
        <w:t>完目标</w:t>
      </w:r>
      <w:proofErr w:type="gramEnd"/>
      <w:r>
        <w:rPr>
          <w:rFonts w:hint="eastAsia"/>
        </w:rPr>
        <w:t>文件之后，再接着执行标签后的内容，在运行的时候，涉及到两个文件，就</w:t>
      </w:r>
      <w:proofErr w:type="gramStart"/>
      <w:r>
        <w:rPr>
          <w:rFonts w:hint="eastAsia"/>
        </w:rPr>
        <w:t>像方法</w:t>
      </w:r>
      <w:proofErr w:type="gramEnd"/>
      <w:r>
        <w:rPr>
          <w:rFonts w:hint="eastAsia"/>
        </w:rPr>
        <w:t>调用一样。</w:t>
      </w:r>
    </w:p>
    <w:p w14:paraId="72D67ABD" w14:textId="77777777" w:rsidR="00F47CA3" w:rsidRDefault="00F47CA3" w:rsidP="00F47CA3"/>
    <w:p w14:paraId="292F8EE9" w14:textId="77777777" w:rsidR="00F47CA3" w:rsidRDefault="00F47CA3" w:rsidP="00F47CA3">
      <w:r>
        <w:rPr>
          <w:rFonts w:hint="eastAsia"/>
        </w:rPr>
        <w:t>那么什么时候应该使用</w:t>
      </w:r>
      <w:r>
        <w:rPr>
          <w:rFonts w:hint="eastAsia"/>
        </w:rPr>
        <w:t>&lt;%@ include%&gt;</w:t>
      </w:r>
      <w:r>
        <w:rPr>
          <w:rFonts w:hint="eastAsia"/>
        </w:rPr>
        <w:t>指令，什么时候使用</w:t>
      </w:r>
      <w:r>
        <w:rPr>
          <w:rFonts w:hint="eastAsia"/>
        </w:rPr>
        <w:t>&lt;</w:t>
      </w:r>
      <w:proofErr w:type="spellStart"/>
      <w:r>
        <w:rPr>
          <w:rFonts w:hint="eastAsia"/>
        </w:rPr>
        <w:t>jsp:include</w:t>
      </w:r>
      <w:proofErr w:type="spellEnd"/>
      <w:r>
        <w:rPr>
          <w:rFonts w:hint="eastAsia"/>
        </w:rPr>
        <w:t>&gt;</w:t>
      </w:r>
      <w:r>
        <w:rPr>
          <w:rFonts w:hint="eastAsia"/>
        </w:rPr>
        <w:t>标签呢？因为</w:t>
      </w:r>
      <w:r>
        <w:rPr>
          <w:rFonts w:hint="eastAsia"/>
        </w:rPr>
        <w:t>&lt;%@ include%&gt;</w:t>
      </w:r>
      <w:r>
        <w:rPr>
          <w:rFonts w:hint="eastAsia"/>
        </w:rPr>
        <w:t>指令是静态的，而</w:t>
      </w:r>
      <w:r>
        <w:rPr>
          <w:rFonts w:hint="eastAsia"/>
        </w:rPr>
        <w:t>&lt;</w:t>
      </w:r>
      <w:proofErr w:type="spellStart"/>
      <w:r>
        <w:rPr>
          <w:rFonts w:hint="eastAsia"/>
        </w:rPr>
        <w:t>jsp:include</w:t>
      </w:r>
      <w:proofErr w:type="spellEnd"/>
      <w:r>
        <w:rPr>
          <w:rFonts w:hint="eastAsia"/>
        </w:rPr>
        <w:t>&gt;</w:t>
      </w:r>
      <w:r>
        <w:rPr>
          <w:rFonts w:hint="eastAsia"/>
        </w:rPr>
        <w:t>是动态的，所以如果某一段代码肯定会执行，则可以使用</w:t>
      </w:r>
      <w:r>
        <w:rPr>
          <w:rFonts w:hint="eastAsia"/>
        </w:rPr>
        <w:t>&lt;%@ include%&gt;</w:t>
      </w:r>
      <w:r>
        <w:rPr>
          <w:rFonts w:hint="eastAsia"/>
        </w:rPr>
        <w:t>指令，如果某一段代码有可能执行，有可能不执行，需要根据运行时候的状态，这时候可以使用</w:t>
      </w:r>
      <w:r>
        <w:rPr>
          <w:rFonts w:hint="eastAsia"/>
        </w:rPr>
        <w:t>&lt;</w:t>
      </w:r>
      <w:proofErr w:type="spellStart"/>
      <w:r>
        <w:rPr>
          <w:rFonts w:hint="eastAsia"/>
        </w:rPr>
        <w:t>jsp:include</w:t>
      </w:r>
      <w:proofErr w:type="spellEnd"/>
      <w:r>
        <w:rPr>
          <w:rFonts w:hint="eastAsia"/>
        </w:rPr>
        <w:t>&gt;</w:t>
      </w:r>
      <w:r>
        <w:rPr>
          <w:rFonts w:hint="eastAsia"/>
        </w:rPr>
        <w:t>。</w:t>
      </w:r>
    </w:p>
    <w:p w14:paraId="1A3AD840" w14:textId="208A4A00" w:rsidR="00F47CA3" w:rsidRDefault="00F47CA3" w:rsidP="00F47CA3">
      <w:r>
        <w:rPr>
          <w:rFonts w:hint="eastAsia"/>
        </w:rPr>
        <w:t xml:space="preserve">    </w:t>
      </w:r>
      <w:r>
        <w:rPr>
          <w:rFonts w:hint="eastAsia"/>
        </w:rPr>
        <w:t>在实际应用中，很多网站的导航部分和版权信息部分都是相同的，在每个文件中都会出现，所以可以考虑把这些内容放在单独的文件中，然后使用</w:t>
      </w:r>
      <w:r>
        <w:rPr>
          <w:rFonts w:hint="eastAsia"/>
        </w:rPr>
        <w:t>&lt;%@ include%&gt;</w:t>
      </w:r>
      <w:r>
        <w:rPr>
          <w:rFonts w:hint="eastAsia"/>
        </w:rPr>
        <w:t>指令引用使用。</w:t>
      </w:r>
    </w:p>
    <w:p w14:paraId="4E544D5D" w14:textId="77777777" w:rsidR="003D0C09" w:rsidRDefault="003D0C09" w:rsidP="003D0C09">
      <w:pPr>
        <w:pStyle w:val="3"/>
      </w:pPr>
      <w:r>
        <w:rPr>
          <w:rFonts w:hint="eastAsia"/>
        </w:rPr>
        <w:t>JSP</w:t>
      </w:r>
      <w:r>
        <w:rPr>
          <w:rFonts w:hint="eastAsia"/>
        </w:rPr>
        <w:t>有哪些内置对象？作用分别是什么？</w:t>
      </w:r>
    </w:p>
    <w:p w14:paraId="1328D00A" w14:textId="311D5732" w:rsidR="003D0C09" w:rsidRDefault="003D0C09" w:rsidP="003D0C09">
      <w:r>
        <w:rPr>
          <w:rFonts w:hint="eastAsia"/>
        </w:rPr>
        <w:t>JSP</w:t>
      </w:r>
      <w:r>
        <w:rPr>
          <w:rFonts w:hint="eastAsia"/>
        </w:rPr>
        <w:t>有</w:t>
      </w:r>
      <w:r>
        <w:rPr>
          <w:rFonts w:hint="eastAsia"/>
        </w:rPr>
        <w:t>9</w:t>
      </w:r>
      <w:r>
        <w:rPr>
          <w:rFonts w:hint="eastAsia"/>
        </w:rPr>
        <w:t>个内置对象：</w:t>
      </w:r>
    </w:p>
    <w:p w14:paraId="1FC1CEA6" w14:textId="77777777" w:rsidR="003D0C09" w:rsidRDefault="003D0C09" w:rsidP="003D0C09">
      <w:r>
        <w:rPr>
          <w:rFonts w:hint="eastAsia"/>
        </w:rPr>
        <w:t>- request</w:t>
      </w:r>
      <w:r>
        <w:rPr>
          <w:rFonts w:hint="eastAsia"/>
        </w:rPr>
        <w:t>：封装客户端的请求，其中包含来自</w:t>
      </w:r>
      <w:r>
        <w:rPr>
          <w:rFonts w:hint="eastAsia"/>
        </w:rPr>
        <w:t>GET</w:t>
      </w:r>
      <w:r>
        <w:rPr>
          <w:rFonts w:hint="eastAsia"/>
        </w:rPr>
        <w:t>或</w:t>
      </w:r>
      <w:r>
        <w:rPr>
          <w:rFonts w:hint="eastAsia"/>
        </w:rPr>
        <w:t>POST</w:t>
      </w:r>
      <w:r>
        <w:rPr>
          <w:rFonts w:hint="eastAsia"/>
        </w:rPr>
        <w:t>请求的参数；</w:t>
      </w:r>
    </w:p>
    <w:p w14:paraId="692186ED" w14:textId="77777777" w:rsidR="003D0C09" w:rsidRDefault="003D0C09" w:rsidP="003D0C09">
      <w:r>
        <w:rPr>
          <w:rFonts w:hint="eastAsia"/>
        </w:rPr>
        <w:t>- response</w:t>
      </w:r>
      <w:r>
        <w:rPr>
          <w:rFonts w:hint="eastAsia"/>
        </w:rPr>
        <w:t>：封装服务器对客户端的响应；</w:t>
      </w:r>
    </w:p>
    <w:p w14:paraId="46421D05" w14:textId="77777777" w:rsidR="003D0C09" w:rsidRDefault="003D0C09" w:rsidP="003D0C09">
      <w:r>
        <w:rPr>
          <w:rFonts w:hint="eastAsia"/>
        </w:rPr>
        <w:t xml:space="preserve">- </w:t>
      </w:r>
      <w:proofErr w:type="spellStart"/>
      <w:r>
        <w:rPr>
          <w:rFonts w:hint="eastAsia"/>
        </w:rPr>
        <w:t>pageContext</w:t>
      </w:r>
      <w:proofErr w:type="spellEnd"/>
      <w:r>
        <w:rPr>
          <w:rFonts w:hint="eastAsia"/>
        </w:rPr>
        <w:t>：通过该对象可以获取其他对象；</w:t>
      </w:r>
    </w:p>
    <w:p w14:paraId="71602A5F" w14:textId="77777777" w:rsidR="003D0C09" w:rsidRDefault="003D0C09" w:rsidP="003D0C09">
      <w:r>
        <w:rPr>
          <w:rFonts w:hint="eastAsia"/>
        </w:rPr>
        <w:t>- session</w:t>
      </w:r>
      <w:r>
        <w:rPr>
          <w:rFonts w:hint="eastAsia"/>
        </w:rPr>
        <w:t>：封装用户会话的对象；</w:t>
      </w:r>
    </w:p>
    <w:p w14:paraId="11466B63" w14:textId="77777777" w:rsidR="003D0C09" w:rsidRDefault="003D0C09" w:rsidP="003D0C09">
      <w:r>
        <w:rPr>
          <w:rFonts w:hint="eastAsia"/>
        </w:rPr>
        <w:t>- application</w:t>
      </w:r>
      <w:r>
        <w:rPr>
          <w:rFonts w:hint="eastAsia"/>
        </w:rPr>
        <w:t>：封装服务器运行环境的对象；</w:t>
      </w:r>
    </w:p>
    <w:p w14:paraId="55926598" w14:textId="77777777" w:rsidR="003D0C09" w:rsidRDefault="003D0C09" w:rsidP="003D0C09">
      <w:r>
        <w:rPr>
          <w:rFonts w:hint="eastAsia"/>
        </w:rPr>
        <w:t>- out</w:t>
      </w:r>
      <w:r>
        <w:rPr>
          <w:rFonts w:hint="eastAsia"/>
        </w:rPr>
        <w:t>：输出服务器响应的输出流对象；</w:t>
      </w:r>
    </w:p>
    <w:p w14:paraId="6C504DA2" w14:textId="77777777" w:rsidR="003D0C09" w:rsidRDefault="003D0C09" w:rsidP="003D0C09">
      <w:r>
        <w:rPr>
          <w:rFonts w:hint="eastAsia"/>
        </w:rPr>
        <w:t xml:space="preserve">- </w:t>
      </w:r>
      <w:proofErr w:type="spellStart"/>
      <w:r>
        <w:rPr>
          <w:rFonts w:hint="eastAsia"/>
        </w:rPr>
        <w:t>config</w:t>
      </w:r>
      <w:proofErr w:type="spellEnd"/>
      <w:r>
        <w:rPr>
          <w:rFonts w:hint="eastAsia"/>
        </w:rPr>
        <w:t>：</w:t>
      </w:r>
      <w:r>
        <w:rPr>
          <w:rFonts w:hint="eastAsia"/>
        </w:rPr>
        <w:t>Web</w:t>
      </w:r>
      <w:r>
        <w:rPr>
          <w:rFonts w:hint="eastAsia"/>
        </w:rPr>
        <w:t>应用的配置对象；</w:t>
      </w:r>
    </w:p>
    <w:p w14:paraId="5FBF42C0" w14:textId="77777777" w:rsidR="003D0C09" w:rsidRDefault="003D0C09" w:rsidP="003D0C09">
      <w:r>
        <w:rPr>
          <w:rFonts w:hint="eastAsia"/>
        </w:rPr>
        <w:t>- page</w:t>
      </w:r>
      <w:r>
        <w:rPr>
          <w:rFonts w:hint="eastAsia"/>
        </w:rPr>
        <w:t>：</w:t>
      </w:r>
      <w:r>
        <w:rPr>
          <w:rFonts w:hint="eastAsia"/>
        </w:rPr>
        <w:t>JSP</w:t>
      </w:r>
      <w:r>
        <w:rPr>
          <w:rFonts w:hint="eastAsia"/>
        </w:rPr>
        <w:t>页面本身（相当于</w:t>
      </w:r>
      <w:r>
        <w:rPr>
          <w:rFonts w:hint="eastAsia"/>
        </w:rPr>
        <w:t>Java</w:t>
      </w:r>
      <w:r>
        <w:rPr>
          <w:rFonts w:hint="eastAsia"/>
        </w:rPr>
        <w:t>程序中的</w:t>
      </w:r>
      <w:r>
        <w:rPr>
          <w:rFonts w:hint="eastAsia"/>
        </w:rPr>
        <w:t>this</w:t>
      </w:r>
      <w:r>
        <w:rPr>
          <w:rFonts w:hint="eastAsia"/>
        </w:rPr>
        <w:t>）；</w:t>
      </w:r>
    </w:p>
    <w:p w14:paraId="7445B52B" w14:textId="68C00F1C" w:rsidR="00F47CA3" w:rsidRDefault="003D0C09" w:rsidP="003D0C09">
      <w:r>
        <w:rPr>
          <w:rFonts w:hint="eastAsia"/>
        </w:rPr>
        <w:t>- exception</w:t>
      </w:r>
      <w:r>
        <w:rPr>
          <w:rFonts w:hint="eastAsia"/>
        </w:rPr>
        <w:t>：封装页</w:t>
      </w:r>
      <w:r w:rsidR="00842B5A">
        <w:rPr>
          <w:rFonts w:hint="eastAsia"/>
        </w:rPr>
        <w:t>H</w:t>
      </w:r>
      <w:r w:rsidR="00842B5A">
        <w:rPr>
          <w:rFonts w:hint="eastAsia"/>
        </w:rPr>
        <w:tab/>
      </w:r>
      <w:r>
        <w:rPr>
          <w:rFonts w:hint="eastAsia"/>
        </w:rPr>
        <w:t>面抛出异常的对象。</w:t>
      </w:r>
    </w:p>
    <w:p w14:paraId="7F314D1E" w14:textId="77777777" w:rsidR="00840702" w:rsidRDefault="00840702" w:rsidP="00840702">
      <w:pPr>
        <w:pStyle w:val="3"/>
      </w:pPr>
      <w:r>
        <w:rPr>
          <w:rFonts w:hint="eastAsia"/>
        </w:rPr>
        <w:t>讲解</w:t>
      </w:r>
      <w:r>
        <w:rPr>
          <w:rFonts w:hint="eastAsia"/>
        </w:rPr>
        <w:t>JSP</w:t>
      </w:r>
      <w:r>
        <w:rPr>
          <w:rFonts w:hint="eastAsia"/>
        </w:rPr>
        <w:t>中的四种作用域。</w:t>
      </w:r>
    </w:p>
    <w:p w14:paraId="21687E2C" w14:textId="7C782626" w:rsidR="00840702" w:rsidRDefault="00840702" w:rsidP="00840702">
      <w:r>
        <w:rPr>
          <w:rFonts w:hint="eastAsia"/>
        </w:rPr>
        <w:t>JSP</w:t>
      </w:r>
      <w:r>
        <w:rPr>
          <w:rFonts w:hint="eastAsia"/>
        </w:rPr>
        <w:t>中的四种作用域包括</w:t>
      </w:r>
      <w:r>
        <w:rPr>
          <w:rFonts w:hint="eastAsia"/>
        </w:rPr>
        <w:t>page</w:t>
      </w:r>
      <w:r>
        <w:rPr>
          <w:rFonts w:hint="eastAsia"/>
        </w:rPr>
        <w:t>、</w:t>
      </w:r>
      <w:r>
        <w:rPr>
          <w:rFonts w:hint="eastAsia"/>
        </w:rPr>
        <w:t>request</w:t>
      </w:r>
      <w:r>
        <w:rPr>
          <w:rFonts w:hint="eastAsia"/>
        </w:rPr>
        <w:t>、</w:t>
      </w:r>
      <w:r>
        <w:rPr>
          <w:rFonts w:hint="eastAsia"/>
        </w:rPr>
        <w:t>session</w:t>
      </w:r>
      <w:r>
        <w:rPr>
          <w:rFonts w:hint="eastAsia"/>
        </w:rPr>
        <w:t>和</w:t>
      </w:r>
      <w:r>
        <w:rPr>
          <w:rFonts w:hint="eastAsia"/>
        </w:rPr>
        <w:t>application</w:t>
      </w:r>
      <w:r>
        <w:rPr>
          <w:rFonts w:hint="eastAsia"/>
        </w:rPr>
        <w:t>，具体来说：</w:t>
      </w:r>
    </w:p>
    <w:p w14:paraId="40BD24A4" w14:textId="77777777" w:rsidR="00840702" w:rsidRDefault="00840702" w:rsidP="00840702">
      <w:r>
        <w:rPr>
          <w:rFonts w:hint="eastAsia"/>
        </w:rPr>
        <w:t>- page</w:t>
      </w:r>
      <w:r>
        <w:rPr>
          <w:rFonts w:hint="eastAsia"/>
        </w:rPr>
        <w:t>代表与一个页面相关的对象和属性。</w:t>
      </w:r>
    </w:p>
    <w:p w14:paraId="33338C6F" w14:textId="77777777" w:rsidR="00840702" w:rsidRDefault="00840702" w:rsidP="00840702">
      <w:r>
        <w:rPr>
          <w:rFonts w:hint="eastAsia"/>
        </w:rPr>
        <w:t>- request</w:t>
      </w:r>
      <w:r>
        <w:rPr>
          <w:rFonts w:hint="eastAsia"/>
        </w:rPr>
        <w:t>代表与</w:t>
      </w:r>
      <w:r>
        <w:rPr>
          <w:rFonts w:hint="eastAsia"/>
        </w:rPr>
        <w:t>Web</w:t>
      </w:r>
      <w:r>
        <w:rPr>
          <w:rFonts w:hint="eastAsia"/>
        </w:rPr>
        <w:t>客户机发出的一个请求相关的对象和属性。一个请求可能跨越多个页面，涉及多个</w:t>
      </w:r>
      <w:r>
        <w:rPr>
          <w:rFonts w:hint="eastAsia"/>
        </w:rPr>
        <w:t>Web</w:t>
      </w:r>
      <w:r>
        <w:rPr>
          <w:rFonts w:hint="eastAsia"/>
        </w:rPr>
        <w:t>组件；需要在页面显示的临时数据可以置于此作用域。</w:t>
      </w:r>
    </w:p>
    <w:p w14:paraId="5B9F4488" w14:textId="77777777" w:rsidR="00840702" w:rsidRDefault="00840702" w:rsidP="00840702">
      <w:r>
        <w:rPr>
          <w:rFonts w:hint="eastAsia"/>
        </w:rPr>
        <w:t>- session</w:t>
      </w:r>
      <w:r>
        <w:rPr>
          <w:rFonts w:hint="eastAsia"/>
        </w:rPr>
        <w:t>代表与某个用户与服务器建立的一次会话相关的对象和属性。跟某个用户相关的数据应该放在用户自己的</w:t>
      </w:r>
      <w:r>
        <w:rPr>
          <w:rFonts w:hint="eastAsia"/>
        </w:rPr>
        <w:t>session</w:t>
      </w:r>
      <w:r>
        <w:rPr>
          <w:rFonts w:hint="eastAsia"/>
        </w:rPr>
        <w:t>中。</w:t>
      </w:r>
    </w:p>
    <w:p w14:paraId="1193FFD9" w14:textId="0814F6D1" w:rsidR="003D0C09" w:rsidRDefault="00840702" w:rsidP="00840702">
      <w:r>
        <w:rPr>
          <w:rFonts w:hint="eastAsia"/>
        </w:rPr>
        <w:t>- application</w:t>
      </w:r>
      <w:r>
        <w:rPr>
          <w:rFonts w:hint="eastAsia"/>
        </w:rPr>
        <w:t>代表与整个</w:t>
      </w:r>
      <w:r>
        <w:rPr>
          <w:rFonts w:hint="eastAsia"/>
        </w:rPr>
        <w:t>Web</w:t>
      </w:r>
      <w:r>
        <w:rPr>
          <w:rFonts w:hint="eastAsia"/>
        </w:rPr>
        <w:t>应用程序相关的对象和属性，它实质上是跨越整个</w:t>
      </w:r>
      <w:r>
        <w:rPr>
          <w:rFonts w:hint="eastAsia"/>
        </w:rPr>
        <w:t>Web</w:t>
      </w:r>
      <w:r>
        <w:rPr>
          <w:rFonts w:hint="eastAsia"/>
        </w:rPr>
        <w:lastRenderedPageBreak/>
        <w:t>应用程序，包括多个页面、请求和会话的一个全局作用域。</w:t>
      </w:r>
    </w:p>
    <w:p w14:paraId="71363E92" w14:textId="77777777" w:rsidR="001D0107" w:rsidRDefault="001D0107" w:rsidP="001D0107">
      <w:pPr>
        <w:pStyle w:val="3"/>
      </w:pPr>
      <w:r w:rsidRPr="001D0107">
        <w:rPr>
          <w:rFonts w:hint="eastAsia"/>
        </w:rPr>
        <w:t>在四大域中搜寻属性，搜寻的顺序是</w:t>
      </w:r>
      <w:r>
        <w:rPr>
          <w:rFonts w:hint="eastAsia"/>
        </w:rPr>
        <w:t>什么？</w:t>
      </w:r>
    </w:p>
    <w:p w14:paraId="5121F6B1" w14:textId="1AB18E4C" w:rsidR="001D0107" w:rsidRDefault="001D0107" w:rsidP="00847A49">
      <w:r w:rsidRPr="001D0107">
        <w:rPr>
          <w:rFonts w:hint="eastAsia"/>
        </w:rPr>
        <w:t>page</w:t>
      </w:r>
      <w:r w:rsidRPr="001D0107">
        <w:rPr>
          <w:rFonts w:hint="eastAsia"/>
        </w:rPr>
        <w:t>域、</w:t>
      </w:r>
      <w:r w:rsidRPr="001D0107">
        <w:rPr>
          <w:rFonts w:hint="eastAsia"/>
        </w:rPr>
        <w:t>request</w:t>
      </w:r>
      <w:r w:rsidRPr="001D0107">
        <w:rPr>
          <w:rFonts w:hint="eastAsia"/>
        </w:rPr>
        <w:t>域、</w:t>
      </w:r>
      <w:r w:rsidRPr="001D0107">
        <w:rPr>
          <w:rFonts w:hint="eastAsia"/>
        </w:rPr>
        <w:t>session</w:t>
      </w:r>
      <w:r w:rsidRPr="001D0107">
        <w:rPr>
          <w:rFonts w:hint="eastAsia"/>
        </w:rPr>
        <w:t>域、</w:t>
      </w:r>
      <w:r w:rsidRPr="001D0107">
        <w:rPr>
          <w:rFonts w:hint="eastAsia"/>
        </w:rPr>
        <w:t>application</w:t>
      </w:r>
      <w:r w:rsidRPr="001D0107">
        <w:rPr>
          <w:rFonts w:hint="eastAsia"/>
        </w:rPr>
        <w:t>域</w:t>
      </w:r>
      <w:proofErr w:type="gramStart"/>
      <w:r w:rsidR="006F5315" w:rsidRPr="006F5315">
        <w:rPr>
          <w:rFonts w:hint="eastAsia"/>
        </w:rPr>
        <w:t>从小域到大</w:t>
      </w:r>
      <w:proofErr w:type="gramEnd"/>
      <w:r w:rsidR="006F5315" w:rsidRPr="006F5315">
        <w:rPr>
          <w:rFonts w:hint="eastAsia"/>
        </w:rPr>
        <w:t>域开始搜索，如果搜索到就直接获取该值，如果所有域中都找不到，返回一个</w:t>
      </w:r>
      <w:r w:rsidR="006F5315" w:rsidRPr="006F5315">
        <w:rPr>
          <w:rFonts w:hint="eastAsia"/>
        </w:rPr>
        <w:t>null</w:t>
      </w:r>
      <w:r w:rsidR="006F5315" w:rsidRPr="006F5315">
        <w:rPr>
          <w:rFonts w:hint="eastAsia"/>
        </w:rPr>
        <w:t>。</w:t>
      </w:r>
    </w:p>
    <w:p w14:paraId="4ABA113F" w14:textId="1156971C" w:rsidR="00205CA3" w:rsidRDefault="00A13CC0" w:rsidP="00A13CC0">
      <w:pPr>
        <w:pStyle w:val="3"/>
      </w:pPr>
      <w:r w:rsidRPr="00A13CC0">
        <w:rPr>
          <w:rFonts w:hint="eastAsia"/>
        </w:rPr>
        <w:t>EL</w:t>
      </w:r>
      <w:r w:rsidRPr="00A13CC0">
        <w:rPr>
          <w:rFonts w:hint="eastAsia"/>
        </w:rPr>
        <w:t>表达式中有哪些隐含对象可用</w:t>
      </w:r>
      <w:r>
        <w:rPr>
          <w:rFonts w:hint="eastAsia"/>
        </w:rPr>
        <w:t>？</w:t>
      </w:r>
    </w:p>
    <w:p w14:paraId="13CEC546" w14:textId="3BCEE267" w:rsidR="000D0668" w:rsidRPr="00847A49" w:rsidRDefault="00A13CC0" w:rsidP="00353061">
      <w:proofErr w:type="spellStart"/>
      <w:r w:rsidRPr="00A13CC0">
        <w:rPr>
          <w:rFonts w:hint="eastAsia"/>
        </w:rPr>
        <w:t>pageContext</w:t>
      </w:r>
      <w:proofErr w:type="spellEnd"/>
      <w:r w:rsidRPr="00A13CC0">
        <w:rPr>
          <w:rFonts w:hint="eastAsia"/>
        </w:rPr>
        <w:t>、</w:t>
      </w:r>
      <w:proofErr w:type="spellStart"/>
      <w:r w:rsidRPr="00A13CC0">
        <w:rPr>
          <w:rFonts w:hint="eastAsia"/>
        </w:rPr>
        <w:t>pageScope</w:t>
      </w:r>
      <w:proofErr w:type="spellEnd"/>
      <w:r w:rsidRPr="00A13CC0">
        <w:rPr>
          <w:rFonts w:hint="eastAsia"/>
        </w:rPr>
        <w:t>、</w:t>
      </w:r>
      <w:proofErr w:type="spellStart"/>
      <w:r w:rsidRPr="00A13CC0">
        <w:rPr>
          <w:rFonts w:hint="eastAsia"/>
        </w:rPr>
        <w:t>requestScope</w:t>
      </w:r>
      <w:proofErr w:type="spellEnd"/>
      <w:r w:rsidRPr="00A13CC0">
        <w:rPr>
          <w:rFonts w:hint="eastAsia"/>
        </w:rPr>
        <w:t>、</w:t>
      </w:r>
      <w:proofErr w:type="spellStart"/>
      <w:r w:rsidRPr="00A13CC0">
        <w:rPr>
          <w:rFonts w:hint="eastAsia"/>
        </w:rPr>
        <w:t>sessionScope</w:t>
      </w:r>
      <w:proofErr w:type="spellEnd"/>
      <w:r w:rsidRPr="00A13CC0">
        <w:rPr>
          <w:rFonts w:hint="eastAsia"/>
        </w:rPr>
        <w:t>、</w:t>
      </w:r>
      <w:proofErr w:type="spellStart"/>
      <w:r w:rsidRPr="00A13CC0">
        <w:rPr>
          <w:rFonts w:hint="eastAsia"/>
        </w:rPr>
        <w:t>applicationScope</w:t>
      </w:r>
      <w:proofErr w:type="spellEnd"/>
      <w:r w:rsidRPr="00A13CC0">
        <w:rPr>
          <w:rFonts w:hint="eastAsia"/>
        </w:rPr>
        <w:t>、</w:t>
      </w:r>
      <w:proofErr w:type="spellStart"/>
      <w:r w:rsidRPr="00A13CC0">
        <w:rPr>
          <w:rFonts w:hint="eastAsia"/>
        </w:rPr>
        <w:t>param</w:t>
      </w:r>
      <w:proofErr w:type="spellEnd"/>
      <w:r w:rsidRPr="00A13CC0">
        <w:rPr>
          <w:rFonts w:hint="eastAsia"/>
        </w:rPr>
        <w:t>、</w:t>
      </w:r>
      <w:proofErr w:type="spellStart"/>
      <w:r w:rsidRPr="00A13CC0">
        <w:rPr>
          <w:rFonts w:hint="eastAsia"/>
        </w:rPr>
        <w:t>paramValues</w:t>
      </w:r>
      <w:proofErr w:type="spellEnd"/>
      <w:r w:rsidRPr="00A13CC0">
        <w:rPr>
          <w:rFonts w:hint="eastAsia"/>
        </w:rPr>
        <w:t>、</w:t>
      </w:r>
      <w:r w:rsidRPr="00A13CC0">
        <w:rPr>
          <w:rFonts w:hint="eastAsia"/>
        </w:rPr>
        <w:t>header</w:t>
      </w:r>
      <w:r w:rsidRPr="00A13CC0">
        <w:rPr>
          <w:rFonts w:hint="eastAsia"/>
        </w:rPr>
        <w:t>、</w:t>
      </w:r>
      <w:proofErr w:type="spellStart"/>
      <w:r w:rsidRPr="00A13CC0">
        <w:rPr>
          <w:rFonts w:hint="eastAsia"/>
        </w:rPr>
        <w:t>headerValues</w:t>
      </w:r>
      <w:proofErr w:type="spellEnd"/>
      <w:r w:rsidRPr="00A13CC0">
        <w:rPr>
          <w:rFonts w:hint="eastAsia"/>
        </w:rPr>
        <w:t>、</w:t>
      </w:r>
      <w:r w:rsidRPr="00A13CC0">
        <w:rPr>
          <w:rFonts w:hint="eastAsia"/>
        </w:rPr>
        <w:t>cookie</w:t>
      </w:r>
      <w:r w:rsidRPr="00A13CC0">
        <w:rPr>
          <w:rFonts w:hint="eastAsia"/>
        </w:rPr>
        <w:t>、</w:t>
      </w:r>
      <w:proofErr w:type="spellStart"/>
      <w:r w:rsidRPr="00A13CC0">
        <w:rPr>
          <w:rFonts w:hint="eastAsia"/>
        </w:rPr>
        <w:t>initParam</w:t>
      </w:r>
      <w:proofErr w:type="spellEnd"/>
    </w:p>
    <w:p w14:paraId="7E72C007" w14:textId="65DD3FA3" w:rsidR="000D0668" w:rsidRDefault="000D0668" w:rsidP="000D0668">
      <w:pPr>
        <w:pStyle w:val="1"/>
      </w:pPr>
      <w:r>
        <w:t>MySQL</w:t>
      </w:r>
    </w:p>
    <w:p w14:paraId="44D977FF" w14:textId="0D8D2A47" w:rsidR="000D0668" w:rsidRDefault="000D0668" w:rsidP="000D0668">
      <w:pPr>
        <w:pStyle w:val="2"/>
      </w:pPr>
      <w:r>
        <w:t>面试题</w:t>
      </w:r>
    </w:p>
    <w:p w14:paraId="51612216" w14:textId="0DB7BA32" w:rsidR="00C1008C" w:rsidRDefault="00C1008C" w:rsidP="00C1008C">
      <w:pPr>
        <w:pStyle w:val="3"/>
      </w:pPr>
      <w:r>
        <w:rPr>
          <w:rFonts w:hint="eastAsia"/>
        </w:rPr>
        <w:t>如何开启</w:t>
      </w:r>
      <w:r w:rsidR="00E70993">
        <w:rPr>
          <w:rFonts w:hint="eastAsia"/>
        </w:rPr>
        <w:t>、</w:t>
      </w:r>
      <w:r>
        <w:rPr>
          <w:rFonts w:hint="eastAsia"/>
        </w:rPr>
        <w:t>停止</w:t>
      </w:r>
      <w:r>
        <w:rPr>
          <w:rFonts w:hint="eastAsia"/>
        </w:rPr>
        <w:t xml:space="preserve"> MySQL </w:t>
      </w:r>
      <w:r>
        <w:rPr>
          <w:rFonts w:hint="eastAsia"/>
        </w:rPr>
        <w:t>服务？</w:t>
      </w:r>
    </w:p>
    <w:p w14:paraId="43DEF5E6" w14:textId="4612AC16" w:rsidR="00C1008C" w:rsidRDefault="00C1008C" w:rsidP="00C1008C">
      <w:r>
        <w:rPr>
          <w:rFonts w:hint="eastAsia"/>
        </w:rPr>
        <w:t>运行命令</w:t>
      </w:r>
      <w:r>
        <w:rPr>
          <w:rFonts w:hint="eastAsia"/>
        </w:rPr>
        <w:t xml:space="preserve">service </w:t>
      </w:r>
      <w:proofErr w:type="spellStart"/>
      <w:r>
        <w:rPr>
          <w:rFonts w:hint="eastAsia"/>
        </w:rPr>
        <w:t>mysqld</w:t>
      </w:r>
      <w:proofErr w:type="spellEnd"/>
      <w:r>
        <w:rPr>
          <w:rFonts w:hint="eastAsia"/>
        </w:rPr>
        <w:t xml:space="preserve"> start</w:t>
      </w:r>
      <w:r>
        <w:rPr>
          <w:rFonts w:hint="eastAsia"/>
        </w:rPr>
        <w:t>开启服务；运行命令</w:t>
      </w:r>
      <w:r>
        <w:rPr>
          <w:rFonts w:hint="eastAsia"/>
        </w:rPr>
        <w:t xml:space="preserve">service </w:t>
      </w:r>
      <w:proofErr w:type="spellStart"/>
      <w:r>
        <w:rPr>
          <w:rFonts w:hint="eastAsia"/>
        </w:rPr>
        <w:t>mysqld</w:t>
      </w:r>
      <w:proofErr w:type="spellEnd"/>
      <w:r>
        <w:rPr>
          <w:rFonts w:hint="eastAsia"/>
        </w:rPr>
        <w:t xml:space="preserve"> stop</w:t>
      </w:r>
      <w:r>
        <w:rPr>
          <w:rFonts w:hint="eastAsia"/>
        </w:rPr>
        <w:t>停止服务</w:t>
      </w:r>
    </w:p>
    <w:p w14:paraId="5DB4BE5E" w14:textId="020EF433" w:rsidR="00391FE4" w:rsidRDefault="00A8610E" w:rsidP="00A8610E">
      <w:pPr>
        <w:pStyle w:val="3"/>
      </w:pPr>
      <w:proofErr w:type="spellStart"/>
      <w:r w:rsidRPr="00A8610E">
        <w:rPr>
          <w:rFonts w:hint="eastAsia"/>
        </w:rPr>
        <w:t>Innodb</w:t>
      </w:r>
      <w:proofErr w:type="spellEnd"/>
      <w:r>
        <w:rPr>
          <w:rFonts w:hint="eastAsia"/>
        </w:rPr>
        <w:t>与</w:t>
      </w:r>
      <w:proofErr w:type="spellStart"/>
      <w:r w:rsidRPr="00A8610E">
        <w:rPr>
          <w:rFonts w:hint="eastAsia"/>
        </w:rPr>
        <w:t>MyISAM</w:t>
      </w:r>
      <w:proofErr w:type="spellEnd"/>
      <w:r w:rsidR="00F33D8D">
        <w:rPr>
          <w:rFonts w:hint="eastAsia"/>
        </w:rPr>
        <w:t>在事务处理上有什么</w:t>
      </w:r>
      <w:r>
        <w:rPr>
          <w:rFonts w:hint="eastAsia"/>
        </w:rPr>
        <w:t>区别</w:t>
      </w:r>
      <w:r w:rsidR="00F33D8D">
        <w:rPr>
          <w:rFonts w:hint="eastAsia"/>
        </w:rPr>
        <w:t>？</w:t>
      </w:r>
    </w:p>
    <w:p w14:paraId="071AC497" w14:textId="7A24F2DF" w:rsidR="00A8610E" w:rsidRDefault="00DC6ED3" w:rsidP="00DC6ED3">
      <w:proofErr w:type="spellStart"/>
      <w:r>
        <w:rPr>
          <w:rFonts w:hint="eastAsia"/>
        </w:rPr>
        <w:t>MyISAM</w:t>
      </w:r>
      <w:proofErr w:type="spellEnd"/>
      <w:r>
        <w:rPr>
          <w:rFonts w:hint="eastAsia"/>
        </w:rPr>
        <w:t>类型的表强调的是性能，其执行数度比</w:t>
      </w:r>
      <w:proofErr w:type="spellStart"/>
      <w:r>
        <w:rPr>
          <w:rFonts w:hint="eastAsia"/>
        </w:rPr>
        <w:t>InnoDB</w:t>
      </w:r>
      <w:proofErr w:type="spellEnd"/>
      <w:r>
        <w:rPr>
          <w:rFonts w:hint="eastAsia"/>
        </w:rPr>
        <w:t>类型更快，但是不提供事务支持，</w:t>
      </w:r>
      <w:proofErr w:type="spellStart"/>
      <w:r>
        <w:rPr>
          <w:rFonts w:hint="eastAsia"/>
        </w:rPr>
        <w:t>InnoDB</w:t>
      </w:r>
      <w:proofErr w:type="spellEnd"/>
      <w:r>
        <w:rPr>
          <w:rFonts w:hint="eastAsia"/>
        </w:rPr>
        <w:t>提供事务支持事务。</w:t>
      </w:r>
    </w:p>
    <w:p w14:paraId="42221FE1" w14:textId="77777777" w:rsidR="00C57877" w:rsidRDefault="00C57877" w:rsidP="00C57877">
      <w:r>
        <w:rPr>
          <w:rFonts w:hint="eastAsia"/>
        </w:rPr>
        <w:t>原来是</w:t>
      </w:r>
      <w:proofErr w:type="spellStart"/>
      <w:r>
        <w:rPr>
          <w:rFonts w:hint="eastAsia"/>
        </w:rPr>
        <w:t>MyISAM</w:t>
      </w:r>
      <w:proofErr w:type="spellEnd"/>
      <w:r>
        <w:rPr>
          <w:rFonts w:hint="eastAsia"/>
        </w:rPr>
        <w:t>类型不支持事务处理等高级处理，而</w:t>
      </w:r>
      <w:proofErr w:type="spellStart"/>
      <w:r>
        <w:rPr>
          <w:rFonts w:hint="eastAsia"/>
        </w:rPr>
        <w:t>InnoDB</w:t>
      </w:r>
      <w:proofErr w:type="spellEnd"/>
      <w:r>
        <w:rPr>
          <w:rFonts w:hint="eastAsia"/>
        </w:rPr>
        <w:t>类型支持。</w:t>
      </w:r>
      <w:r>
        <w:rPr>
          <w:rFonts w:hint="eastAsia"/>
        </w:rPr>
        <w:t xml:space="preserve"> </w:t>
      </w:r>
      <w:proofErr w:type="spellStart"/>
      <w:r>
        <w:rPr>
          <w:rFonts w:hint="eastAsia"/>
        </w:rPr>
        <w:t>MyISAM</w:t>
      </w:r>
      <w:proofErr w:type="spellEnd"/>
      <w:r>
        <w:rPr>
          <w:rFonts w:hint="eastAsia"/>
        </w:rPr>
        <w:t>类型的表强调的是性能，其执行数度比</w:t>
      </w:r>
      <w:proofErr w:type="spellStart"/>
      <w:r>
        <w:rPr>
          <w:rFonts w:hint="eastAsia"/>
        </w:rPr>
        <w:t>InnoDB</w:t>
      </w:r>
      <w:proofErr w:type="spellEnd"/>
      <w:r>
        <w:rPr>
          <w:rFonts w:hint="eastAsia"/>
        </w:rPr>
        <w:t>类型更快，但是不提供事务支持，而</w:t>
      </w:r>
      <w:proofErr w:type="spellStart"/>
      <w:r>
        <w:rPr>
          <w:rFonts w:hint="eastAsia"/>
        </w:rPr>
        <w:t>InnoDB</w:t>
      </w:r>
      <w:proofErr w:type="spellEnd"/>
      <w:r>
        <w:rPr>
          <w:rFonts w:hint="eastAsia"/>
        </w:rPr>
        <w:t>提供事务支持已经</w:t>
      </w:r>
      <w:proofErr w:type="gramStart"/>
      <w:r>
        <w:rPr>
          <w:rFonts w:hint="eastAsia"/>
        </w:rPr>
        <w:t>外部键</w:t>
      </w:r>
      <w:proofErr w:type="gramEnd"/>
      <w:r>
        <w:rPr>
          <w:rFonts w:hint="eastAsia"/>
        </w:rPr>
        <w:t>等高级数据库功能。综述，就可以根据数据表不同的用处是用不同的存储类型。而且</w:t>
      </w:r>
      <w:proofErr w:type="spellStart"/>
      <w:r>
        <w:rPr>
          <w:rFonts w:hint="eastAsia"/>
        </w:rPr>
        <w:t>MyISAM</w:t>
      </w:r>
      <w:proofErr w:type="spellEnd"/>
      <w:r>
        <w:rPr>
          <w:rFonts w:hint="eastAsia"/>
        </w:rPr>
        <w:t>是文件存储的，可以进行直接在不同操作系统间拷贝使用。</w:t>
      </w:r>
    </w:p>
    <w:p w14:paraId="7BCA2FBA" w14:textId="77777777" w:rsidR="00C57877" w:rsidRDefault="00C57877" w:rsidP="00C57877">
      <w:proofErr w:type="spellStart"/>
      <w:r>
        <w:rPr>
          <w:rFonts w:hint="eastAsia"/>
        </w:rPr>
        <w:t>InnoDB</w:t>
      </w:r>
      <w:proofErr w:type="spellEnd"/>
      <w:r>
        <w:rPr>
          <w:rFonts w:hint="eastAsia"/>
        </w:rPr>
        <w:t xml:space="preserve"> </w:t>
      </w:r>
      <w:r>
        <w:rPr>
          <w:rFonts w:hint="eastAsia"/>
        </w:rPr>
        <w:t>给</w:t>
      </w:r>
      <w:r>
        <w:rPr>
          <w:rFonts w:hint="eastAsia"/>
        </w:rPr>
        <w:t xml:space="preserve"> MySQL </w:t>
      </w:r>
      <w:r>
        <w:rPr>
          <w:rFonts w:hint="eastAsia"/>
        </w:rPr>
        <w:t>提供了具有事务</w:t>
      </w:r>
      <w:r>
        <w:rPr>
          <w:rFonts w:hint="eastAsia"/>
        </w:rPr>
        <w:t>(commit)</w:t>
      </w:r>
      <w:r>
        <w:rPr>
          <w:rFonts w:hint="eastAsia"/>
        </w:rPr>
        <w:t>、</w:t>
      </w:r>
      <w:proofErr w:type="gramStart"/>
      <w:r>
        <w:rPr>
          <w:rFonts w:hint="eastAsia"/>
        </w:rPr>
        <w:t>回滚</w:t>
      </w:r>
      <w:proofErr w:type="gramEnd"/>
      <w:r>
        <w:rPr>
          <w:rFonts w:hint="eastAsia"/>
        </w:rPr>
        <w:t>(rollback)</w:t>
      </w:r>
      <w:r>
        <w:rPr>
          <w:rFonts w:hint="eastAsia"/>
        </w:rPr>
        <w:t>和崩溃修复能力</w:t>
      </w:r>
      <w:r>
        <w:rPr>
          <w:rFonts w:hint="eastAsia"/>
        </w:rPr>
        <w:t>(crash recovery capabilities)</w:t>
      </w:r>
      <w:r>
        <w:rPr>
          <w:rFonts w:hint="eastAsia"/>
        </w:rPr>
        <w:t>的事务安全</w:t>
      </w:r>
      <w:r>
        <w:rPr>
          <w:rFonts w:hint="eastAsia"/>
        </w:rPr>
        <w:t>(transaction-safe (ACID compliant))</w:t>
      </w:r>
      <w:r>
        <w:rPr>
          <w:rFonts w:hint="eastAsia"/>
        </w:rPr>
        <w:t>型表。</w:t>
      </w:r>
      <w:proofErr w:type="spellStart"/>
      <w:r>
        <w:rPr>
          <w:rFonts w:hint="eastAsia"/>
        </w:rPr>
        <w:t>InnoDB</w:t>
      </w:r>
      <w:proofErr w:type="spellEnd"/>
      <w:r>
        <w:rPr>
          <w:rFonts w:hint="eastAsia"/>
        </w:rPr>
        <w:t xml:space="preserve"> </w:t>
      </w:r>
      <w:r>
        <w:rPr>
          <w:rFonts w:hint="eastAsia"/>
        </w:rPr>
        <w:t>提供了行锁</w:t>
      </w:r>
      <w:r>
        <w:rPr>
          <w:rFonts w:hint="eastAsia"/>
        </w:rPr>
        <w:t>(locking on row level)</w:t>
      </w:r>
      <w:r>
        <w:rPr>
          <w:rFonts w:hint="eastAsia"/>
        </w:rPr>
        <w:t>，提供与</w:t>
      </w:r>
      <w:r>
        <w:rPr>
          <w:rFonts w:hint="eastAsia"/>
        </w:rPr>
        <w:t xml:space="preserve"> Oracle </w:t>
      </w:r>
      <w:r>
        <w:rPr>
          <w:rFonts w:hint="eastAsia"/>
        </w:rPr>
        <w:t>类型一致的</w:t>
      </w:r>
      <w:proofErr w:type="gramStart"/>
      <w:r>
        <w:rPr>
          <w:rFonts w:hint="eastAsia"/>
        </w:rPr>
        <w:t>不</w:t>
      </w:r>
      <w:proofErr w:type="gramEnd"/>
      <w:r>
        <w:rPr>
          <w:rFonts w:hint="eastAsia"/>
        </w:rPr>
        <w:t>加锁读取</w:t>
      </w:r>
      <w:r>
        <w:rPr>
          <w:rFonts w:hint="eastAsia"/>
        </w:rPr>
        <w:t>(non-locking read in SELECTs)</w:t>
      </w:r>
      <w:r>
        <w:rPr>
          <w:rFonts w:hint="eastAsia"/>
        </w:rPr>
        <w:t>。这些特性均提高了多用户并发操作的性能表现。在</w:t>
      </w:r>
      <w:proofErr w:type="spellStart"/>
      <w:r>
        <w:rPr>
          <w:rFonts w:hint="eastAsia"/>
        </w:rPr>
        <w:t>InnoDB</w:t>
      </w:r>
      <w:proofErr w:type="spellEnd"/>
      <w:r>
        <w:rPr>
          <w:rFonts w:hint="eastAsia"/>
        </w:rPr>
        <w:t>表中不需要扩大锁定</w:t>
      </w:r>
      <w:r>
        <w:rPr>
          <w:rFonts w:hint="eastAsia"/>
        </w:rPr>
        <w:t>(lock escalation)</w:t>
      </w:r>
      <w:r>
        <w:rPr>
          <w:rFonts w:hint="eastAsia"/>
        </w:rPr>
        <w:t>，因为</w:t>
      </w:r>
      <w:r>
        <w:rPr>
          <w:rFonts w:hint="eastAsia"/>
        </w:rPr>
        <w:t xml:space="preserve"> </w:t>
      </w:r>
      <w:proofErr w:type="spellStart"/>
      <w:r>
        <w:rPr>
          <w:rFonts w:hint="eastAsia"/>
        </w:rPr>
        <w:t>InnoDB</w:t>
      </w:r>
      <w:proofErr w:type="spellEnd"/>
      <w:r>
        <w:rPr>
          <w:rFonts w:hint="eastAsia"/>
        </w:rPr>
        <w:t xml:space="preserve"> </w:t>
      </w:r>
      <w:r>
        <w:rPr>
          <w:rFonts w:hint="eastAsia"/>
        </w:rPr>
        <w:t>的列锁定</w:t>
      </w:r>
      <w:r>
        <w:rPr>
          <w:rFonts w:hint="eastAsia"/>
        </w:rPr>
        <w:t>(row level locks)</w:t>
      </w:r>
      <w:r>
        <w:rPr>
          <w:rFonts w:hint="eastAsia"/>
        </w:rPr>
        <w:t>适宜非常小的空间。</w:t>
      </w:r>
      <w:proofErr w:type="spellStart"/>
      <w:r>
        <w:rPr>
          <w:rFonts w:hint="eastAsia"/>
        </w:rPr>
        <w:t>InnoDB</w:t>
      </w:r>
      <w:proofErr w:type="spellEnd"/>
      <w:r>
        <w:rPr>
          <w:rFonts w:hint="eastAsia"/>
        </w:rPr>
        <w:t xml:space="preserve"> </w:t>
      </w:r>
      <w:r>
        <w:rPr>
          <w:rFonts w:hint="eastAsia"/>
        </w:rPr>
        <w:t>是</w:t>
      </w:r>
      <w:r>
        <w:rPr>
          <w:rFonts w:hint="eastAsia"/>
        </w:rPr>
        <w:t xml:space="preserve"> MySQL </w:t>
      </w:r>
      <w:r>
        <w:rPr>
          <w:rFonts w:hint="eastAsia"/>
        </w:rPr>
        <w:t>上第一个</w:t>
      </w:r>
      <w:proofErr w:type="gramStart"/>
      <w:r>
        <w:rPr>
          <w:rFonts w:hint="eastAsia"/>
        </w:rPr>
        <w:t>提供外键约束</w:t>
      </w:r>
      <w:proofErr w:type="gramEnd"/>
      <w:r>
        <w:rPr>
          <w:rFonts w:hint="eastAsia"/>
        </w:rPr>
        <w:t xml:space="preserve">(FOREIGN KEY </w:t>
      </w:r>
      <w:r>
        <w:rPr>
          <w:rFonts w:hint="eastAsia"/>
        </w:rPr>
        <w:lastRenderedPageBreak/>
        <w:t>constraints)</w:t>
      </w:r>
      <w:r>
        <w:rPr>
          <w:rFonts w:hint="eastAsia"/>
        </w:rPr>
        <w:t>的表引擎。</w:t>
      </w:r>
      <w:proofErr w:type="spellStart"/>
      <w:r>
        <w:rPr>
          <w:rFonts w:hint="eastAsia"/>
        </w:rPr>
        <w:t>InnoDB</w:t>
      </w:r>
      <w:proofErr w:type="spellEnd"/>
      <w:r>
        <w:rPr>
          <w:rFonts w:hint="eastAsia"/>
        </w:rPr>
        <w:t xml:space="preserve"> </w:t>
      </w:r>
      <w:r>
        <w:rPr>
          <w:rFonts w:hint="eastAsia"/>
        </w:rPr>
        <w:t>的设计目标是处理大容量数据库系统，它的</w:t>
      </w:r>
      <w:r>
        <w:rPr>
          <w:rFonts w:hint="eastAsia"/>
        </w:rPr>
        <w:t xml:space="preserve"> CPU </w:t>
      </w:r>
      <w:r>
        <w:rPr>
          <w:rFonts w:hint="eastAsia"/>
        </w:rPr>
        <w:t>利用率是其它基于磁盘的关系数据库引擎所不能比的。在技术上，</w:t>
      </w:r>
      <w:proofErr w:type="spellStart"/>
      <w:r>
        <w:rPr>
          <w:rFonts w:hint="eastAsia"/>
        </w:rPr>
        <w:t>InnoDB</w:t>
      </w:r>
      <w:proofErr w:type="spellEnd"/>
      <w:r>
        <w:rPr>
          <w:rFonts w:hint="eastAsia"/>
        </w:rPr>
        <w:t xml:space="preserve"> </w:t>
      </w:r>
      <w:r>
        <w:rPr>
          <w:rFonts w:hint="eastAsia"/>
        </w:rPr>
        <w:t>是一套放在</w:t>
      </w:r>
      <w:r>
        <w:rPr>
          <w:rFonts w:hint="eastAsia"/>
        </w:rPr>
        <w:t xml:space="preserve"> MySQL </w:t>
      </w:r>
      <w:r>
        <w:rPr>
          <w:rFonts w:hint="eastAsia"/>
        </w:rPr>
        <w:t>后台的完整数据库系统，</w:t>
      </w:r>
      <w:proofErr w:type="spellStart"/>
      <w:r>
        <w:rPr>
          <w:rFonts w:hint="eastAsia"/>
        </w:rPr>
        <w:t>InnoDB</w:t>
      </w:r>
      <w:proofErr w:type="spellEnd"/>
      <w:r>
        <w:rPr>
          <w:rFonts w:hint="eastAsia"/>
        </w:rPr>
        <w:t xml:space="preserve"> </w:t>
      </w:r>
      <w:r>
        <w:rPr>
          <w:rFonts w:hint="eastAsia"/>
        </w:rPr>
        <w:t>在主内存中建立其专用的缓冲池用于高速缓冲数据和索引。</w:t>
      </w:r>
      <w:r>
        <w:rPr>
          <w:rFonts w:hint="eastAsia"/>
        </w:rPr>
        <w:t xml:space="preserve"> </w:t>
      </w:r>
      <w:proofErr w:type="spellStart"/>
      <w:r>
        <w:rPr>
          <w:rFonts w:hint="eastAsia"/>
        </w:rPr>
        <w:t>InnoDB</w:t>
      </w:r>
      <w:proofErr w:type="spellEnd"/>
      <w:r>
        <w:rPr>
          <w:rFonts w:hint="eastAsia"/>
        </w:rPr>
        <w:t xml:space="preserve"> </w:t>
      </w:r>
      <w:r>
        <w:rPr>
          <w:rFonts w:hint="eastAsia"/>
        </w:rPr>
        <w:t>把数据和索引存放在</w:t>
      </w:r>
      <w:proofErr w:type="gramStart"/>
      <w:r>
        <w:rPr>
          <w:rFonts w:hint="eastAsia"/>
        </w:rPr>
        <w:t>表空间</w:t>
      </w:r>
      <w:proofErr w:type="gramEnd"/>
      <w:r>
        <w:rPr>
          <w:rFonts w:hint="eastAsia"/>
        </w:rPr>
        <w:t>里，可能包含多个文件，这与其它的不一样，举例来说，在</w:t>
      </w:r>
      <w:r>
        <w:rPr>
          <w:rFonts w:hint="eastAsia"/>
        </w:rPr>
        <w:t xml:space="preserve"> </w:t>
      </w:r>
      <w:proofErr w:type="spellStart"/>
      <w:r>
        <w:rPr>
          <w:rFonts w:hint="eastAsia"/>
        </w:rPr>
        <w:t>MyISAM</w:t>
      </w:r>
      <w:proofErr w:type="spellEnd"/>
      <w:r>
        <w:rPr>
          <w:rFonts w:hint="eastAsia"/>
        </w:rPr>
        <w:t xml:space="preserve"> </w:t>
      </w:r>
      <w:r>
        <w:rPr>
          <w:rFonts w:hint="eastAsia"/>
        </w:rPr>
        <w:t>中，表被存放在单独的文件中。</w:t>
      </w:r>
      <w:proofErr w:type="spellStart"/>
      <w:r>
        <w:rPr>
          <w:rFonts w:hint="eastAsia"/>
        </w:rPr>
        <w:t>InnoDB</w:t>
      </w:r>
      <w:proofErr w:type="spellEnd"/>
      <w:r>
        <w:rPr>
          <w:rFonts w:hint="eastAsia"/>
        </w:rPr>
        <w:t xml:space="preserve"> </w:t>
      </w:r>
      <w:r>
        <w:rPr>
          <w:rFonts w:hint="eastAsia"/>
        </w:rPr>
        <w:t>表的大小只受限于操作系统的文件大小，一般为</w:t>
      </w:r>
      <w:r>
        <w:rPr>
          <w:rFonts w:hint="eastAsia"/>
        </w:rPr>
        <w:t xml:space="preserve"> 2 GB</w:t>
      </w:r>
      <w:r>
        <w:rPr>
          <w:rFonts w:hint="eastAsia"/>
        </w:rPr>
        <w:t>。</w:t>
      </w:r>
      <w:proofErr w:type="spellStart"/>
      <w:r>
        <w:rPr>
          <w:rFonts w:hint="eastAsia"/>
        </w:rPr>
        <w:t>InnoDB</w:t>
      </w:r>
      <w:proofErr w:type="spellEnd"/>
      <w:r>
        <w:rPr>
          <w:rFonts w:hint="eastAsia"/>
        </w:rPr>
        <w:t>所有的表都保存在同一个数据文件</w:t>
      </w:r>
      <w:r>
        <w:rPr>
          <w:rFonts w:hint="eastAsia"/>
        </w:rPr>
        <w:t xml:space="preserve"> ibdata1 </w:t>
      </w:r>
      <w:r>
        <w:rPr>
          <w:rFonts w:hint="eastAsia"/>
        </w:rPr>
        <w:t>中（也可能是多个文件，或者是独立的</w:t>
      </w:r>
      <w:proofErr w:type="gramStart"/>
      <w:r>
        <w:rPr>
          <w:rFonts w:hint="eastAsia"/>
        </w:rPr>
        <w:t>表空间</w:t>
      </w:r>
      <w:proofErr w:type="gramEnd"/>
      <w:r>
        <w:rPr>
          <w:rFonts w:hint="eastAsia"/>
        </w:rPr>
        <w:t>文件），相对来说比较不好备份，可以拷贝文件或用</w:t>
      </w:r>
      <w:proofErr w:type="spellStart"/>
      <w:r>
        <w:rPr>
          <w:rFonts w:hint="eastAsia"/>
        </w:rPr>
        <w:t>navicat</w:t>
      </w:r>
      <w:proofErr w:type="spellEnd"/>
      <w:r>
        <w:rPr>
          <w:rFonts w:hint="eastAsia"/>
        </w:rPr>
        <w:t xml:space="preserve"> for </w:t>
      </w:r>
      <w:proofErr w:type="spellStart"/>
      <w:r>
        <w:rPr>
          <w:rFonts w:hint="eastAsia"/>
        </w:rPr>
        <w:t>mysql</w:t>
      </w:r>
      <w:proofErr w:type="spellEnd"/>
      <w:r>
        <w:rPr>
          <w:rFonts w:hint="eastAsia"/>
        </w:rPr>
        <w:t>。</w:t>
      </w:r>
    </w:p>
    <w:p w14:paraId="5EB9FEA1" w14:textId="72AA3710" w:rsidR="00C57877" w:rsidRDefault="00C57877" w:rsidP="00C57877">
      <w:proofErr w:type="spellStart"/>
      <w:r>
        <w:t>MyISAM</w:t>
      </w:r>
      <w:proofErr w:type="spellEnd"/>
      <w:r>
        <w:t>，</w:t>
      </w:r>
      <w:r>
        <w:rPr>
          <w:rFonts w:hint="eastAsia"/>
        </w:rPr>
        <w:t>每张</w:t>
      </w:r>
      <w:proofErr w:type="spellStart"/>
      <w:r>
        <w:rPr>
          <w:rFonts w:hint="eastAsia"/>
        </w:rPr>
        <w:t>MyISAM</w:t>
      </w:r>
      <w:proofErr w:type="spellEnd"/>
      <w:r>
        <w:rPr>
          <w:rFonts w:hint="eastAsia"/>
        </w:rPr>
        <w:t xml:space="preserve"> </w:t>
      </w:r>
      <w:r>
        <w:rPr>
          <w:rFonts w:hint="eastAsia"/>
        </w:rPr>
        <w:t>表被存放在三个文件</w:t>
      </w:r>
      <w:r>
        <w:rPr>
          <w:rFonts w:hint="eastAsia"/>
        </w:rPr>
        <w:t xml:space="preserve"> </w:t>
      </w:r>
      <w:r>
        <w:rPr>
          <w:rFonts w:hint="eastAsia"/>
        </w:rPr>
        <w:t>：</w:t>
      </w:r>
      <w:proofErr w:type="spellStart"/>
      <w:r>
        <w:rPr>
          <w:rFonts w:hint="eastAsia"/>
        </w:rPr>
        <w:t>frm</w:t>
      </w:r>
      <w:proofErr w:type="spellEnd"/>
      <w:r>
        <w:rPr>
          <w:rFonts w:hint="eastAsia"/>
        </w:rPr>
        <w:t xml:space="preserve"> </w:t>
      </w:r>
      <w:r>
        <w:rPr>
          <w:rFonts w:hint="eastAsia"/>
        </w:rPr>
        <w:t>文件存放表格定义。</w:t>
      </w:r>
      <w:r>
        <w:rPr>
          <w:rFonts w:hint="eastAsia"/>
        </w:rPr>
        <w:t xml:space="preserve"> </w:t>
      </w:r>
      <w:r>
        <w:rPr>
          <w:rFonts w:hint="eastAsia"/>
        </w:rPr>
        <w:t>数据文件是</w:t>
      </w:r>
      <w:r>
        <w:rPr>
          <w:rFonts w:hint="eastAsia"/>
        </w:rPr>
        <w:t>MYD (</w:t>
      </w:r>
      <w:proofErr w:type="spellStart"/>
      <w:r>
        <w:rPr>
          <w:rFonts w:hint="eastAsia"/>
        </w:rPr>
        <w:t>MYData</w:t>
      </w:r>
      <w:proofErr w:type="spellEnd"/>
      <w:r>
        <w:rPr>
          <w:rFonts w:hint="eastAsia"/>
        </w:rPr>
        <w:t xml:space="preserve">) </w:t>
      </w:r>
      <w:r>
        <w:rPr>
          <w:rFonts w:hint="eastAsia"/>
        </w:rPr>
        <w:t>。</w:t>
      </w:r>
      <w:r>
        <w:rPr>
          <w:rFonts w:hint="eastAsia"/>
        </w:rPr>
        <w:t xml:space="preserve"> </w:t>
      </w:r>
      <w:r>
        <w:rPr>
          <w:rFonts w:hint="eastAsia"/>
        </w:rPr>
        <w:t>索引文件是</w:t>
      </w:r>
      <w:r>
        <w:rPr>
          <w:rFonts w:hint="eastAsia"/>
        </w:rPr>
        <w:t>MYI (</w:t>
      </w:r>
      <w:proofErr w:type="spellStart"/>
      <w:r>
        <w:rPr>
          <w:rFonts w:hint="eastAsia"/>
        </w:rPr>
        <w:t>MYIndex</w:t>
      </w:r>
      <w:proofErr w:type="spellEnd"/>
      <w:r>
        <w:rPr>
          <w:rFonts w:hint="eastAsia"/>
        </w:rPr>
        <w:t xml:space="preserve">) </w:t>
      </w:r>
      <w:r>
        <w:rPr>
          <w:rFonts w:hint="eastAsia"/>
        </w:rPr>
        <w:t>引伸。</w:t>
      </w:r>
    </w:p>
    <w:p w14:paraId="206A5BE7" w14:textId="77777777" w:rsidR="00C57877" w:rsidRDefault="00C57877" w:rsidP="00C57877">
      <w:r>
        <w:rPr>
          <w:rFonts w:hint="eastAsia"/>
        </w:rPr>
        <w:t>因为</w:t>
      </w:r>
      <w:proofErr w:type="spellStart"/>
      <w:r>
        <w:rPr>
          <w:rFonts w:hint="eastAsia"/>
        </w:rPr>
        <w:t>MyISAM</w:t>
      </w:r>
      <w:proofErr w:type="spellEnd"/>
      <w:r>
        <w:rPr>
          <w:rFonts w:hint="eastAsia"/>
        </w:rPr>
        <w:t>相对简单所以在效率上要优于</w:t>
      </w:r>
      <w:proofErr w:type="spellStart"/>
      <w:r>
        <w:rPr>
          <w:rFonts w:hint="eastAsia"/>
        </w:rPr>
        <w:t>InnoDB</w:t>
      </w:r>
      <w:proofErr w:type="spellEnd"/>
      <w:r>
        <w:rPr>
          <w:rFonts w:hint="eastAsia"/>
        </w:rPr>
        <w:t>，小型应用使用</w:t>
      </w:r>
      <w:proofErr w:type="spellStart"/>
      <w:r>
        <w:rPr>
          <w:rFonts w:hint="eastAsia"/>
        </w:rPr>
        <w:t>MyISAM</w:t>
      </w:r>
      <w:proofErr w:type="spellEnd"/>
      <w:r>
        <w:rPr>
          <w:rFonts w:hint="eastAsia"/>
        </w:rPr>
        <w:t>是不错的选择。</w:t>
      </w:r>
    </w:p>
    <w:p w14:paraId="13F4275F" w14:textId="2B547899" w:rsidR="00C57877" w:rsidRDefault="00C57877" w:rsidP="00C57877">
      <w:proofErr w:type="spellStart"/>
      <w:r>
        <w:rPr>
          <w:rFonts w:hint="eastAsia"/>
        </w:rPr>
        <w:t>MyISAM</w:t>
      </w:r>
      <w:proofErr w:type="spellEnd"/>
      <w:r>
        <w:rPr>
          <w:rFonts w:hint="eastAsia"/>
        </w:rPr>
        <w:t>表是保存成文件的形式</w:t>
      </w:r>
      <w:r>
        <w:rPr>
          <w:rFonts w:hint="eastAsia"/>
        </w:rPr>
        <w:t>,</w:t>
      </w:r>
      <w:r>
        <w:rPr>
          <w:rFonts w:hint="eastAsia"/>
        </w:rPr>
        <w:t>在跨平台的数据转移中使用</w:t>
      </w:r>
      <w:proofErr w:type="spellStart"/>
      <w:r>
        <w:rPr>
          <w:rFonts w:hint="eastAsia"/>
        </w:rPr>
        <w:t>MyISAM</w:t>
      </w:r>
      <w:proofErr w:type="spellEnd"/>
      <w:r>
        <w:rPr>
          <w:rFonts w:hint="eastAsia"/>
        </w:rPr>
        <w:t>存储会省去不少的麻烦</w:t>
      </w:r>
    </w:p>
    <w:p w14:paraId="3614D687" w14:textId="77777777" w:rsidR="006B0698" w:rsidRDefault="006B0698" w:rsidP="006B0698">
      <w:pPr>
        <w:pStyle w:val="3"/>
      </w:pPr>
      <w:r w:rsidRPr="006B0698">
        <w:rPr>
          <w:rFonts w:hint="eastAsia"/>
        </w:rPr>
        <w:t>如何防止</w:t>
      </w:r>
      <w:r w:rsidRPr="006B0698">
        <w:rPr>
          <w:rFonts w:hint="eastAsia"/>
        </w:rPr>
        <w:t>SQL</w:t>
      </w:r>
      <w:r w:rsidRPr="006B0698">
        <w:rPr>
          <w:rFonts w:hint="eastAsia"/>
        </w:rPr>
        <w:t>注入攻击呢？</w:t>
      </w:r>
    </w:p>
    <w:p w14:paraId="68DF74CA" w14:textId="34F9FD1B" w:rsidR="00B53866" w:rsidRDefault="00B53866" w:rsidP="00B53866">
      <w:r w:rsidRPr="00B53866">
        <w:rPr>
          <w:rFonts w:hint="eastAsia"/>
        </w:rPr>
        <w:t>SQL</w:t>
      </w:r>
      <w:r w:rsidRPr="00B53866">
        <w:rPr>
          <w:rFonts w:hint="eastAsia"/>
        </w:rPr>
        <w:t>注入</w:t>
      </w:r>
      <w:r>
        <w:rPr>
          <w:rFonts w:hint="eastAsia"/>
        </w:rPr>
        <w:t>：就是通过把</w:t>
      </w:r>
      <w:r>
        <w:rPr>
          <w:rFonts w:hint="eastAsia"/>
        </w:rPr>
        <w:t>SQL</w:t>
      </w:r>
      <w:r>
        <w:rPr>
          <w:rFonts w:hint="eastAsia"/>
        </w:rPr>
        <w:t>命令插入到</w:t>
      </w:r>
      <w:r>
        <w:rPr>
          <w:rFonts w:hint="eastAsia"/>
        </w:rPr>
        <w:t>Web</w:t>
      </w:r>
      <w:r>
        <w:rPr>
          <w:rFonts w:hint="eastAsia"/>
        </w:rPr>
        <w:t>表单递交或输入域名或页面请求的查询字符串，最终达到欺骗服务器执行恶意的</w:t>
      </w:r>
      <w:r>
        <w:rPr>
          <w:rFonts w:hint="eastAsia"/>
        </w:rPr>
        <w:t>SQL</w:t>
      </w:r>
      <w:r>
        <w:rPr>
          <w:rFonts w:hint="eastAsia"/>
        </w:rPr>
        <w:t>命令。具体来说，它是利用现有应用程序，将（恶意）的</w:t>
      </w:r>
      <w:r>
        <w:rPr>
          <w:rFonts w:hint="eastAsia"/>
        </w:rPr>
        <w:t>SQL</w:t>
      </w:r>
      <w:r>
        <w:rPr>
          <w:rFonts w:hint="eastAsia"/>
        </w:rPr>
        <w:t>命令注入到后台数据库引擎执行的能力，它可以通过在</w:t>
      </w:r>
      <w:r>
        <w:rPr>
          <w:rFonts w:hint="eastAsia"/>
        </w:rPr>
        <w:t>Web</w:t>
      </w:r>
      <w:r>
        <w:rPr>
          <w:rFonts w:hint="eastAsia"/>
        </w:rPr>
        <w:t>表单中输入（恶意）</w:t>
      </w:r>
      <w:r>
        <w:rPr>
          <w:rFonts w:hint="eastAsia"/>
        </w:rPr>
        <w:t>SQL</w:t>
      </w:r>
      <w:r>
        <w:rPr>
          <w:rFonts w:hint="eastAsia"/>
        </w:rPr>
        <w:t>语句得到一个存在安全漏洞的网站上的数据库，而不是按照设计者意图去执行</w:t>
      </w:r>
      <w:r>
        <w:rPr>
          <w:rFonts w:hint="eastAsia"/>
        </w:rPr>
        <w:t>SQL</w:t>
      </w:r>
      <w:r>
        <w:rPr>
          <w:rFonts w:hint="eastAsia"/>
        </w:rPr>
        <w:t>语句。</w:t>
      </w:r>
    </w:p>
    <w:p w14:paraId="1182E189" w14:textId="50FCBEFD" w:rsidR="00B53866" w:rsidRPr="00B53866" w:rsidRDefault="00B53866" w:rsidP="00B53866">
      <w:r>
        <w:t>防止的方法：</w:t>
      </w:r>
    </w:p>
    <w:p w14:paraId="7AF3071C" w14:textId="6C9579E0" w:rsidR="008551C9" w:rsidRDefault="008551C9" w:rsidP="008551C9">
      <w:pPr>
        <w:pStyle w:val="af2"/>
        <w:numPr>
          <w:ilvl w:val="0"/>
          <w:numId w:val="17"/>
        </w:numPr>
        <w:ind w:firstLineChars="0"/>
      </w:pPr>
      <w:r>
        <w:rPr>
          <w:rFonts w:hint="eastAsia"/>
        </w:rPr>
        <w:t>永远不要信任用户的输入，要对用户的输入进行校验，可以通过正则表达式，或限制长度，对单引号和双</w:t>
      </w:r>
      <w:r>
        <w:rPr>
          <w:rFonts w:hint="eastAsia"/>
        </w:rPr>
        <w:t>"-"</w:t>
      </w:r>
      <w:r>
        <w:rPr>
          <w:rFonts w:hint="eastAsia"/>
        </w:rPr>
        <w:t>进行转换等。</w:t>
      </w:r>
    </w:p>
    <w:p w14:paraId="2D3D4C8D" w14:textId="6442DCA7" w:rsidR="008551C9" w:rsidRDefault="008551C9" w:rsidP="008551C9">
      <w:pPr>
        <w:pStyle w:val="af2"/>
        <w:numPr>
          <w:ilvl w:val="0"/>
          <w:numId w:val="17"/>
        </w:numPr>
        <w:ind w:firstLineChars="0"/>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7BD7B321" w14:textId="2E262EFC" w:rsidR="008551C9" w:rsidRDefault="008551C9" w:rsidP="008551C9">
      <w:pPr>
        <w:pStyle w:val="af2"/>
        <w:numPr>
          <w:ilvl w:val="0"/>
          <w:numId w:val="17"/>
        </w:numPr>
        <w:ind w:firstLineChars="0"/>
      </w:pPr>
      <w:r>
        <w:rPr>
          <w:rFonts w:hint="eastAsia"/>
        </w:rPr>
        <w:t>永远不要使用管理员权限的数据库连接，为每个应用使用单独的权限有限的数据库连接。</w:t>
      </w:r>
    </w:p>
    <w:p w14:paraId="204D1DE7" w14:textId="102B4FEB" w:rsidR="008551C9" w:rsidRDefault="008551C9" w:rsidP="008551C9">
      <w:pPr>
        <w:pStyle w:val="af2"/>
        <w:numPr>
          <w:ilvl w:val="0"/>
          <w:numId w:val="17"/>
        </w:numPr>
        <w:ind w:firstLineChars="0"/>
      </w:pPr>
      <w:r>
        <w:rPr>
          <w:rFonts w:hint="eastAsia"/>
        </w:rPr>
        <w:t>不要把机密信息明文存放，请加密或者</w:t>
      </w:r>
      <w:r>
        <w:rPr>
          <w:rFonts w:hint="eastAsia"/>
        </w:rPr>
        <w:t>hash</w:t>
      </w:r>
      <w:r>
        <w:rPr>
          <w:rFonts w:hint="eastAsia"/>
        </w:rPr>
        <w:t>掉密码和敏感的信息。</w:t>
      </w:r>
    </w:p>
    <w:p w14:paraId="1EAECAB3" w14:textId="0D147E2B" w:rsidR="006B0698" w:rsidRDefault="008551C9" w:rsidP="008551C9">
      <w:pPr>
        <w:pStyle w:val="af2"/>
        <w:numPr>
          <w:ilvl w:val="0"/>
          <w:numId w:val="17"/>
        </w:numPr>
        <w:ind w:firstLineChars="0"/>
      </w:pPr>
      <w:r>
        <w:rPr>
          <w:rFonts w:hint="eastAsia"/>
        </w:rPr>
        <w:t>应用的异常信息应该给出尽可能少的提示，最好使用自定义的错误信息对原始错误信息进行包装，把异常信息存放在独立的表中。</w:t>
      </w:r>
    </w:p>
    <w:p w14:paraId="01B997A1" w14:textId="4443D9E1" w:rsidR="000D0668" w:rsidRDefault="000D0668" w:rsidP="00C1008C">
      <w:pPr>
        <w:pStyle w:val="3"/>
      </w:pPr>
      <w:r>
        <w:rPr>
          <w:rFonts w:hint="eastAsia"/>
        </w:rPr>
        <w:t>创建索引</w:t>
      </w:r>
      <w:r w:rsidR="009C7C86">
        <w:rPr>
          <w:rFonts w:hint="eastAsia"/>
        </w:rPr>
        <w:t>的好处</w:t>
      </w:r>
    </w:p>
    <w:p w14:paraId="47FABA5A" w14:textId="77777777" w:rsidR="000D0668" w:rsidRDefault="000D0668" w:rsidP="000D0668">
      <w:r>
        <w:rPr>
          <w:rFonts w:hint="eastAsia"/>
        </w:rPr>
        <w:t>对于</w:t>
      </w:r>
      <w:proofErr w:type="gramStart"/>
      <w:r>
        <w:rPr>
          <w:rFonts w:hint="eastAsia"/>
        </w:rPr>
        <w:t>查询占</w:t>
      </w:r>
      <w:proofErr w:type="gramEnd"/>
      <w:r>
        <w:rPr>
          <w:rFonts w:hint="eastAsia"/>
        </w:rPr>
        <w:t>主要的应用来说，索引显得尤为重要。很多时候性能问题很简单的就是因为我们忘了添加索引而造成的，或者说没有添加更为有效的索引导致。如果不加索引的话，那么查找任何哪怕只是一条特定的数据都会进行</w:t>
      </w:r>
      <w:proofErr w:type="gramStart"/>
      <w:r>
        <w:rPr>
          <w:rFonts w:hint="eastAsia"/>
        </w:rPr>
        <w:t>一次全表扫描</w:t>
      </w:r>
      <w:proofErr w:type="gramEnd"/>
      <w:r>
        <w:rPr>
          <w:rFonts w:hint="eastAsia"/>
        </w:rPr>
        <w:t>，如果一张表的数据量很大而符</w:t>
      </w:r>
      <w:r>
        <w:rPr>
          <w:rFonts w:hint="eastAsia"/>
        </w:rPr>
        <w:lastRenderedPageBreak/>
        <w:t>合条件的结果又很少，那么不加索引会引起致命的性能下降。但是也不是什么情况都非得建索引不可，比如性别可能就只有两个值，建索引不仅没什么优势，还会影响到更新速度，这被称为过度索引。</w:t>
      </w:r>
    </w:p>
    <w:p w14:paraId="03C678F7" w14:textId="77777777" w:rsidR="00FB1362" w:rsidRDefault="00FB1362" w:rsidP="00A05549">
      <w:pPr>
        <w:pStyle w:val="3"/>
      </w:pPr>
      <w:r>
        <w:rPr>
          <w:rFonts w:hint="eastAsia"/>
        </w:rPr>
        <w:t>索引列上计算引起的索引失效及优化措施以及注意事项</w:t>
      </w:r>
    </w:p>
    <w:p w14:paraId="634A2F75" w14:textId="77777777" w:rsidR="00FB1362" w:rsidRPr="00F63D76" w:rsidRDefault="00FB1362" w:rsidP="00FB1362">
      <w:pPr>
        <w:rPr>
          <w:highlight w:val="yellow"/>
        </w:rPr>
      </w:pPr>
      <w:r w:rsidRPr="00F63D76">
        <w:rPr>
          <w:rFonts w:hint="eastAsia"/>
          <w:highlight w:val="yellow"/>
        </w:rPr>
        <w:t>创建索引、优化查询以便达到更好的查询优化效果。但实际上，</w:t>
      </w:r>
      <w:r w:rsidRPr="00F63D76">
        <w:rPr>
          <w:rFonts w:hint="eastAsia"/>
          <w:highlight w:val="yellow"/>
        </w:rPr>
        <w:t>MySQL</w:t>
      </w:r>
      <w:r w:rsidRPr="00F63D76">
        <w:rPr>
          <w:rFonts w:hint="eastAsia"/>
          <w:highlight w:val="yellow"/>
        </w:rPr>
        <w:t>有时并不按我们设计的那样执行查询。</w:t>
      </w:r>
      <w:r w:rsidRPr="00F63D76">
        <w:rPr>
          <w:rFonts w:hint="eastAsia"/>
          <w:highlight w:val="yellow"/>
        </w:rPr>
        <w:t>MySQL</w:t>
      </w:r>
      <w:r w:rsidRPr="00F63D76">
        <w:rPr>
          <w:rFonts w:hint="eastAsia"/>
          <w:highlight w:val="yellow"/>
        </w:rPr>
        <w:t>是根据统计信息来生成执行计划的，这就涉及索引及索引</w:t>
      </w:r>
      <w:proofErr w:type="gramStart"/>
      <w:r w:rsidRPr="00F63D76">
        <w:rPr>
          <w:rFonts w:hint="eastAsia"/>
          <w:highlight w:val="yellow"/>
        </w:rPr>
        <w:t>的刷选率</w:t>
      </w:r>
      <w:proofErr w:type="gramEnd"/>
      <w:r w:rsidRPr="00F63D76">
        <w:rPr>
          <w:rFonts w:hint="eastAsia"/>
          <w:highlight w:val="yellow"/>
        </w:rPr>
        <w:t>，表数据量，还有一些额外的因素。</w:t>
      </w:r>
    </w:p>
    <w:p w14:paraId="300B8D06" w14:textId="77777777" w:rsidR="00FB1362" w:rsidRPr="00F63D76" w:rsidRDefault="00FB1362" w:rsidP="00FB1362">
      <w:pPr>
        <w:rPr>
          <w:highlight w:val="yellow"/>
        </w:rPr>
      </w:pPr>
      <w:r w:rsidRPr="00F63D76">
        <w:rPr>
          <w:highlight w:val="yellow"/>
        </w:rPr>
        <w:t>Each table index is queried, and the best index is used unless the optimizer believes that it is more efficient to use a table scan. At one time, a scan was used based on whether the best index spanned more than 30% of the table, but a fixed percentage no longer determines the choice between using an index or a scan. The optimizer now is more complex and bases its estimate on additional factors such as table size, number of rows, and I/O block size.</w:t>
      </w:r>
    </w:p>
    <w:p w14:paraId="462DD9C6" w14:textId="77777777" w:rsidR="00FB1362" w:rsidRPr="00F63D76" w:rsidRDefault="00FB1362" w:rsidP="00FB1362">
      <w:pPr>
        <w:rPr>
          <w:highlight w:val="yellow"/>
        </w:rPr>
      </w:pPr>
      <w:r w:rsidRPr="00F63D76">
        <w:rPr>
          <w:rFonts w:hint="eastAsia"/>
          <w:highlight w:val="yellow"/>
        </w:rPr>
        <w:t>简而言之，当</w:t>
      </w:r>
      <w:r w:rsidRPr="00F63D76">
        <w:rPr>
          <w:rFonts w:hint="eastAsia"/>
          <w:highlight w:val="yellow"/>
        </w:rPr>
        <w:t>MYSQL</w:t>
      </w:r>
      <w:r w:rsidRPr="00F63D76">
        <w:rPr>
          <w:rFonts w:hint="eastAsia"/>
          <w:highlight w:val="yellow"/>
        </w:rPr>
        <w:t>认为符合条件的记录在</w:t>
      </w:r>
      <w:r w:rsidRPr="00F63D76">
        <w:rPr>
          <w:rFonts w:hint="eastAsia"/>
          <w:highlight w:val="yellow"/>
        </w:rPr>
        <w:t>30%</w:t>
      </w:r>
      <w:r w:rsidRPr="00F63D76">
        <w:rPr>
          <w:rFonts w:hint="eastAsia"/>
          <w:highlight w:val="yellow"/>
        </w:rPr>
        <w:t>以上，它就不会再使用索引，因为</w:t>
      </w:r>
      <w:proofErr w:type="spellStart"/>
      <w:r w:rsidRPr="00F63D76">
        <w:rPr>
          <w:rFonts w:hint="eastAsia"/>
          <w:highlight w:val="yellow"/>
        </w:rPr>
        <w:t>mysql</w:t>
      </w:r>
      <w:proofErr w:type="spellEnd"/>
      <w:r w:rsidRPr="00F63D76">
        <w:rPr>
          <w:rFonts w:hint="eastAsia"/>
          <w:highlight w:val="yellow"/>
        </w:rPr>
        <w:t>认为走索引的代价比不用索引代价大，所以优化器选择了自己认为代价最小的方式。事实也的确如此</w:t>
      </w:r>
    </w:p>
    <w:p w14:paraId="23CE4665" w14:textId="77777777" w:rsidR="00FB1362" w:rsidRPr="00F63D76" w:rsidRDefault="00FB1362" w:rsidP="00FB1362">
      <w:pPr>
        <w:rPr>
          <w:highlight w:val="yellow"/>
        </w:rPr>
      </w:pPr>
      <w:r w:rsidRPr="00F63D76">
        <w:rPr>
          <w:rFonts w:hint="eastAsia"/>
          <w:highlight w:val="yellow"/>
        </w:rPr>
        <w:t>是</w:t>
      </w:r>
      <w:r w:rsidRPr="00F63D76">
        <w:rPr>
          <w:rFonts w:hint="eastAsia"/>
          <w:highlight w:val="yellow"/>
        </w:rPr>
        <w:t>MYSQL</w:t>
      </w:r>
      <w:r w:rsidRPr="00F63D76">
        <w:rPr>
          <w:rFonts w:hint="eastAsia"/>
          <w:highlight w:val="yellow"/>
        </w:rPr>
        <w:t>认为记录是</w:t>
      </w:r>
      <w:r w:rsidRPr="00F63D76">
        <w:rPr>
          <w:rFonts w:hint="eastAsia"/>
          <w:highlight w:val="yellow"/>
        </w:rPr>
        <w:t>30%</w:t>
      </w:r>
      <w:r w:rsidRPr="00F63D76">
        <w:rPr>
          <w:rFonts w:hint="eastAsia"/>
          <w:highlight w:val="yellow"/>
        </w:rPr>
        <w:t>以上，而不是实际</w:t>
      </w:r>
      <w:r w:rsidRPr="00F63D76">
        <w:rPr>
          <w:rFonts w:hint="eastAsia"/>
          <w:highlight w:val="yellow"/>
        </w:rPr>
        <w:t>MYSQL</w:t>
      </w:r>
      <w:r w:rsidRPr="00F63D76">
        <w:rPr>
          <w:rFonts w:hint="eastAsia"/>
          <w:highlight w:val="yellow"/>
        </w:rPr>
        <w:t>去查完再决定的。都查完了，还用什么索引啊？！</w:t>
      </w:r>
    </w:p>
    <w:p w14:paraId="0A75906A" w14:textId="3B6F5C25" w:rsidR="00FB1362" w:rsidRDefault="00FB1362" w:rsidP="00FB1362">
      <w:r w:rsidRPr="00F63D76">
        <w:rPr>
          <w:rFonts w:hint="eastAsia"/>
          <w:highlight w:val="yellow"/>
        </w:rPr>
        <w:t>MYSQL</w:t>
      </w:r>
      <w:r w:rsidRPr="00F63D76">
        <w:rPr>
          <w:rFonts w:hint="eastAsia"/>
          <w:highlight w:val="yellow"/>
        </w:rPr>
        <w:t>会先估算，然后决定是否使用索引。</w:t>
      </w:r>
    </w:p>
    <w:p w14:paraId="02023283" w14:textId="7ECD67BF" w:rsidR="00A87FD9" w:rsidRDefault="00A87FD9" w:rsidP="00A87FD9">
      <w:pPr>
        <w:pStyle w:val="3"/>
      </w:pPr>
      <w:proofErr w:type="spellStart"/>
      <w:r>
        <w:t>M</w:t>
      </w:r>
      <w:r>
        <w:rPr>
          <w:rFonts w:hint="eastAsia"/>
        </w:rPr>
        <w:t>ysql</w:t>
      </w:r>
      <w:proofErr w:type="spellEnd"/>
      <w:r>
        <w:rPr>
          <w:rFonts w:hint="eastAsia"/>
        </w:rPr>
        <w:t>数据库优化</w:t>
      </w:r>
    </w:p>
    <w:p w14:paraId="4F648A4E" w14:textId="77777777" w:rsidR="00B01A90" w:rsidRDefault="00B01A90" w:rsidP="00B01A90">
      <w:r>
        <w:rPr>
          <w:rFonts w:hint="eastAsia"/>
        </w:rPr>
        <w:t>(1)</w:t>
      </w:r>
      <w:r>
        <w:rPr>
          <w:rFonts w:hint="eastAsia"/>
        </w:rPr>
        <w:t>查询时，能不用</w:t>
      </w:r>
      <w:r>
        <w:rPr>
          <w:rFonts w:hint="eastAsia"/>
        </w:rPr>
        <w:t xml:space="preserve">* </w:t>
      </w:r>
      <w:r>
        <w:rPr>
          <w:rFonts w:hint="eastAsia"/>
        </w:rPr>
        <w:t>就不用，尽量写全字段名。</w:t>
      </w:r>
    </w:p>
    <w:p w14:paraId="5F1AA714" w14:textId="77777777" w:rsidR="00B01A90" w:rsidRDefault="00B01A90" w:rsidP="00B01A90">
      <w:r>
        <w:rPr>
          <w:rFonts w:hint="eastAsia"/>
        </w:rPr>
        <w:t>(2)</w:t>
      </w:r>
      <w:r>
        <w:rPr>
          <w:rFonts w:hint="eastAsia"/>
        </w:rPr>
        <w:t>索引不是越多越好，每个表控制在</w:t>
      </w:r>
      <w:r>
        <w:rPr>
          <w:rFonts w:hint="eastAsia"/>
        </w:rPr>
        <w:t>6</w:t>
      </w:r>
      <w:r>
        <w:rPr>
          <w:rFonts w:hint="eastAsia"/>
        </w:rPr>
        <w:t>个索引以内。范围</w:t>
      </w:r>
      <w:r>
        <w:rPr>
          <w:rFonts w:hint="eastAsia"/>
        </w:rPr>
        <w:t>where</w:t>
      </w:r>
      <w:r>
        <w:rPr>
          <w:rFonts w:hint="eastAsia"/>
        </w:rPr>
        <w:t>条件的情况下，索引不起作用，比如</w:t>
      </w:r>
      <w:r>
        <w:rPr>
          <w:rFonts w:hint="eastAsia"/>
        </w:rPr>
        <w:t>where value&lt;100</w:t>
      </w:r>
    </w:p>
    <w:p w14:paraId="1C8894D1" w14:textId="4FE1D0D5" w:rsidR="00B01A90" w:rsidRDefault="00B01A90" w:rsidP="00B01A90">
      <w:r>
        <w:rPr>
          <w:rFonts w:hint="eastAsia"/>
        </w:rPr>
        <w:t>(</w:t>
      </w:r>
      <w:r w:rsidR="00FC2320">
        <w:rPr>
          <w:rFonts w:hint="eastAsia"/>
        </w:rPr>
        <w:t>3</w:t>
      </w:r>
      <w:r>
        <w:rPr>
          <w:rFonts w:hint="eastAsia"/>
        </w:rPr>
        <w:t>)</w:t>
      </w:r>
      <w:r>
        <w:rPr>
          <w:rFonts w:hint="eastAsia"/>
        </w:rPr>
        <w:t>大部分情况连接效率远大于子查询，但是有例外。当你对连接查询的效率都感到不能接受的时候可以试试用子查询，虽然大部分情况下你会更失望，但总有碰到惊喜的时候不是么</w:t>
      </w:r>
      <w:r>
        <w:rPr>
          <w:rFonts w:hint="eastAsia"/>
        </w:rPr>
        <w:t>...</w:t>
      </w:r>
    </w:p>
    <w:p w14:paraId="3EC1D4A4" w14:textId="40D19BBA" w:rsidR="00B01A90" w:rsidRDefault="000B16CB" w:rsidP="00B01A90">
      <w:r>
        <w:rPr>
          <w:rFonts w:hint="eastAsia"/>
        </w:rPr>
        <w:t>(</w:t>
      </w:r>
      <w:r w:rsidR="00FC2320">
        <w:rPr>
          <w:rFonts w:hint="eastAsia"/>
        </w:rPr>
        <w:t>4</w:t>
      </w:r>
      <w:r>
        <w:rPr>
          <w:rFonts w:hint="eastAsia"/>
        </w:rPr>
        <w:t>)</w:t>
      </w:r>
      <w:r w:rsidR="00B01A90">
        <w:rPr>
          <w:rFonts w:hint="eastAsia"/>
        </w:rPr>
        <w:t>多用</w:t>
      </w:r>
      <w:r w:rsidR="00B01A90">
        <w:rPr>
          <w:rFonts w:hint="eastAsia"/>
        </w:rPr>
        <w:t xml:space="preserve">explain </w:t>
      </w:r>
      <w:r w:rsidR="00B01A90">
        <w:rPr>
          <w:rFonts w:hint="eastAsia"/>
        </w:rPr>
        <w:t>和</w:t>
      </w:r>
      <w:r w:rsidR="00B01A90">
        <w:rPr>
          <w:rFonts w:hint="eastAsia"/>
        </w:rPr>
        <w:t xml:space="preserve"> profile</w:t>
      </w:r>
      <w:r w:rsidR="00B01A90">
        <w:rPr>
          <w:rFonts w:hint="eastAsia"/>
        </w:rPr>
        <w:t>分析查询语句</w:t>
      </w:r>
    </w:p>
    <w:p w14:paraId="2D0772B1" w14:textId="4F39C07A" w:rsidR="00B01A90" w:rsidRDefault="000B16CB" w:rsidP="00B01A90">
      <w:r>
        <w:rPr>
          <w:rFonts w:hint="eastAsia"/>
        </w:rPr>
        <w:t>(</w:t>
      </w:r>
      <w:r w:rsidR="00FC2320">
        <w:rPr>
          <w:rFonts w:hint="eastAsia"/>
        </w:rPr>
        <w:t>5</w:t>
      </w:r>
      <w:r>
        <w:rPr>
          <w:rFonts w:hint="eastAsia"/>
        </w:rPr>
        <w:t>)</w:t>
      </w:r>
      <w:r w:rsidR="00B01A90">
        <w:rPr>
          <w:rFonts w:hint="eastAsia"/>
        </w:rPr>
        <w:t>有时候可以</w:t>
      </w:r>
      <w:r w:rsidR="00B01A90">
        <w:rPr>
          <w:rFonts w:hint="eastAsia"/>
        </w:rPr>
        <w:t>1</w:t>
      </w:r>
      <w:r w:rsidR="00B01A90">
        <w:rPr>
          <w:rFonts w:hint="eastAsia"/>
        </w:rPr>
        <w:t>条大的</w:t>
      </w:r>
      <w:r w:rsidR="00B01A90">
        <w:rPr>
          <w:rFonts w:hint="eastAsia"/>
        </w:rPr>
        <w:t>SQL</w:t>
      </w:r>
      <w:r w:rsidR="00B01A90">
        <w:rPr>
          <w:rFonts w:hint="eastAsia"/>
        </w:rPr>
        <w:t>可以分成几个小</w:t>
      </w:r>
      <w:r w:rsidR="00B01A90">
        <w:rPr>
          <w:rFonts w:hint="eastAsia"/>
        </w:rPr>
        <w:t>SQL</w:t>
      </w:r>
      <w:r w:rsidR="00B01A90">
        <w:rPr>
          <w:rFonts w:hint="eastAsia"/>
        </w:rPr>
        <w:t>顺序执行，分了吧，速度会快很多。</w:t>
      </w:r>
    </w:p>
    <w:p w14:paraId="11C7C559" w14:textId="2D0A1F1C" w:rsidR="00B01A90" w:rsidRDefault="000B16CB" w:rsidP="00B01A90">
      <w:r>
        <w:rPr>
          <w:rFonts w:hint="eastAsia"/>
        </w:rPr>
        <w:t>(</w:t>
      </w:r>
      <w:r w:rsidR="00FC2320">
        <w:rPr>
          <w:rFonts w:hint="eastAsia"/>
        </w:rPr>
        <w:t>6</w:t>
      </w:r>
      <w:r>
        <w:rPr>
          <w:rFonts w:hint="eastAsia"/>
        </w:rPr>
        <w:t>)</w:t>
      </w:r>
      <w:r w:rsidR="00B01A90">
        <w:rPr>
          <w:rFonts w:hint="eastAsia"/>
        </w:rPr>
        <w:t>每隔一段时间用</w:t>
      </w:r>
      <w:r w:rsidR="00B01A90">
        <w:rPr>
          <w:rFonts w:hint="eastAsia"/>
        </w:rPr>
        <w:t>alter</w:t>
      </w:r>
      <w:proofErr w:type="gramStart"/>
      <w:r w:rsidR="00B01A90">
        <w:rPr>
          <w:rFonts w:hint="eastAsia"/>
        </w:rPr>
        <w:t xml:space="preserve"> table </w:t>
      </w:r>
      <w:proofErr w:type="spellStart"/>
      <w:r w:rsidR="00B01A90">
        <w:rPr>
          <w:rFonts w:hint="eastAsia"/>
        </w:rPr>
        <w:t>table</w:t>
      </w:r>
      <w:proofErr w:type="gramEnd"/>
      <w:r w:rsidR="00B01A90">
        <w:rPr>
          <w:rFonts w:hint="eastAsia"/>
        </w:rPr>
        <w:t>_name</w:t>
      </w:r>
      <w:proofErr w:type="spellEnd"/>
      <w:r w:rsidR="00B01A90">
        <w:rPr>
          <w:rFonts w:hint="eastAsia"/>
        </w:rPr>
        <w:t xml:space="preserve"> engine=</w:t>
      </w:r>
      <w:proofErr w:type="spellStart"/>
      <w:r w:rsidR="00B01A90">
        <w:rPr>
          <w:rFonts w:hint="eastAsia"/>
        </w:rPr>
        <w:t>innodb</w:t>
      </w:r>
      <w:proofErr w:type="spellEnd"/>
      <w:r w:rsidR="00B01A90">
        <w:rPr>
          <w:rFonts w:hint="eastAsia"/>
        </w:rPr>
        <w:t>;</w:t>
      </w:r>
      <w:r w:rsidR="00B01A90">
        <w:rPr>
          <w:rFonts w:hint="eastAsia"/>
        </w:rPr>
        <w:t>优化表</w:t>
      </w:r>
    </w:p>
    <w:p w14:paraId="37EAA107" w14:textId="6BEAD9A5" w:rsidR="00B01A90" w:rsidRDefault="000B16CB" w:rsidP="00B01A90">
      <w:r>
        <w:rPr>
          <w:rFonts w:hint="eastAsia"/>
        </w:rPr>
        <w:t>(</w:t>
      </w:r>
      <w:r w:rsidR="00FC2320">
        <w:rPr>
          <w:rFonts w:hint="eastAsia"/>
        </w:rPr>
        <w:t>7</w:t>
      </w:r>
      <w:r>
        <w:rPr>
          <w:rFonts w:hint="eastAsia"/>
        </w:rPr>
        <w:t>)</w:t>
      </w:r>
      <w:r w:rsidR="00B01A90">
        <w:rPr>
          <w:rFonts w:hint="eastAsia"/>
        </w:rPr>
        <w:t>连接时注意</w:t>
      </w:r>
      <w:r w:rsidR="00B01A90">
        <w:rPr>
          <w:rFonts w:hint="eastAsia"/>
        </w:rPr>
        <w:t>:</w:t>
      </w:r>
      <w:r w:rsidR="00B01A90">
        <w:rPr>
          <w:rFonts w:hint="eastAsia"/>
        </w:rPr>
        <w:t>小表</w:t>
      </w:r>
      <w:r w:rsidR="00B01A90">
        <w:rPr>
          <w:rFonts w:hint="eastAsia"/>
        </w:rPr>
        <w:t xml:space="preserve"> </w:t>
      </w:r>
      <w:proofErr w:type="spellStart"/>
      <w:r w:rsidR="00B01A90">
        <w:rPr>
          <w:rFonts w:hint="eastAsia"/>
        </w:rPr>
        <w:t>jion</w:t>
      </w:r>
      <w:proofErr w:type="spellEnd"/>
      <w:r w:rsidR="00B01A90">
        <w:rPr>
          <w:rFonts w:hint="eastAsia"/>
        </w:rPr>
        <w:t xml:space="preserve"> </w:t>
      </w:r>
      <w:r w:rsidR="00B01A90">
        <w:rPr>
          <w:rFonts w:hint="eastAsia"/>
        </w:rPr>
        <w:t>大表的原则</w:t>
      </w:r>
    </w:p>
    <w:p w14:paraId="3F305E23" w14:textId="3722B4B0" w:rsidR="00B01A90" w:rsidRDefault="000B16CB" w:rsidP="00B01A90">
      <w:r>
        <w:rPr>
          <w:rFonts w:hint="eastAsia"/>
        </w:rPr>
        <w:t>(</w:t>
      </w:r>
      <w:r w:rsidR="00FC2320">
        <w:rPr>
          <w:rFonts w:hint="eastAsia"/>
        </w:rPr>
        <w:t>8</w:t>
      </w:r>
      <w:r>
        <w:rPr>
          <w:rFonts w:hint="eastAsia"/>
        </w:rPr>
        <w:t>)</w:t>
      </w:r>
      <w:r w:rsidR="00B01A90">
        <w:rPr>
          <w:rFonts w:hint="eastAsia"/>
        </w:rPr>
        <w:t>学会用</w:t>
      </w:r>
      <w:r w:rsidR="00B01A90">
        <w:rPr>
          <w:rFonts w:hint="eastAsia"/>
        </w:rPr>
        <w:t xml:space="preserve">explain </w:t>
      </w:r>
      <w:r w:rsidR="00B01A90">
        <w:rPr>
          <w:rFonts w:hint="eastAsia"/>
        </w:rPr>
        <w:t>和</w:t>
      </w:r>
      <w:r w:rsidR="00B01A90">
        <w:rPr>
          <w:rFonts w:hint="eastAsia"/>
        </w:rPr>
        <w:t xml:space="preserve"> profile</w:t>
      </w:r>
      <w:r w:rsidR="00B01A90">
        <w:rPr>
          <w:rFonts w:hint="eastAsia"/>
        </w:rPr>
        <w:t>判断是什么原因使你的</w:t>
      </w:r>
      <w:r w:rsidR="00B01A90">
        <w:rPr>
          <w:rFonts w:hint="eastAsia"/>
        </w:rPr>
        <w:t>SQL</w:t>
      </w:r>
      <w:r w:rsidR="00DE3E0B">
        <w:rPr>
          <w:rFonts w:hint="eastAsia"/>
        </w:rPr>
        <w:t>慢</w:t>
      </w:r>
    </w:p>
    <w:p w14:paraId="1D9BEAF6" w14:textId="13B42A1D" w:rsidR="00AC1EEB" w:rsidRDefault="000B16CB" w:rsidP="00B01A90">
      <w:r>
        <w:rPr>
          <w:rFonts w:hint="eastAsia"/>
        </w:rPr>
        <w:t>(</w:t>
      </w:r>
      <w:r w:rsidR="00FC2320">
        <w:rPr>
          <w:rFonts w:hint="eastAsia"/>
        </w:rPr>
        <w:t>9</w:t>
      </w:r>
      <w:r>
        <w:rPr>
          <w:rFonts w:hint="eastAsia"/>
        </w:rPr>
        <w:t>)</w:t>
      </w:r>
      <w:r w:rsidR="00B01A90">
        <w:rPr>
          <w:rFonts w:hint="eastAsia"/>
        </w:rPr>
        <w:t>查看慢查询日志，找出执行时间长的</w:t>
      </w:r>
      <w:r w:rsidR="00B01A90">
        <w:rPr>
          <w:rFonts w:hint="eastAsia"/>
        </w:rPr>
        <w:t>SQL</w:t>
      </w:r>
      <w:r w:rsidR="00563680">
        <w:rPr>
          <w:rFonts w:hint="eastAsia"/>
        </w:rPr>
        <w:t>进行优化</w:t>
      </w:r>
    </w:p>
    <w:p w14:paraId="0A984BDE" w14:textId="15A36675" w:rsidR="00A529B6" w:rsidRDefault="00A529B6" w:rsidP="00B01A90">
      <w:r>
        <w:rPr>
          <w:rFonts w:hint="eastAsia"/>
        </w:rPr>
        <w:t>(</w:t>
      </w:r>
      <w:r w:rsidR="00335048">
        <w:rPr>
          <w:rFonts w:hint="eastAsia"/>
        </w:rPr>
        <w:t>10</w:t>
      </w:r>
      <w:r>
        <w:rPr>
          <w:rFonts w:hint="eastAsia"/>
        </w:rPr>
        <w:t>)</w:t>
      </w:r>
      <w:r w:rsidR="001067B1">
        <w:rPr>
          <w:rFonts w:hint="eastAsia"/>
        </w:rPr>
        <w:t>尽量避免使用</w:t>
      </w:r>
      <w:r w:rsidR="001067B1">
        <w:rPr>
          <w:rFonts w:hint="eastAsia"/>
        </w:rPr>
        <w:t>order by</w:t>
      </w:r>
    </w:p>
    <w:p w14:paraId="27EA2667" w14:textId="3A7FF0D5" w:rsidR="00A529B6" w:rsidRPr="00AC1EEB" w:rsidRDefault="00A529B6" w:rsidP="008F1CCD">
      <w:r>
        <w:rPr>
          <w:rFonts w:hint="eastAsia"/>
        </w:rPr>
        <w:t>(</w:t>
      </w:r>
      <w:r w:rsidR="00335048">
        <w:rPr>
          <w:rFonts w:hint="eastAsia"/>
        </w:rPr>
        <w:t>11</w:t>
      </w:r>
      <w:r>
        <w:rPr>
          <w:rFonts w:hint="eastAsia"/>
        </w:rPr>
        <w:t>)</w:t>
      </w:r>
      <w:r w:rsidR="00254EB3">
        <w:rPr>
          <w:rFonts w:hint="eastAsia"/>
        </w:rPr>
        <w:t>因为</w:t>
      </w:r>
      <w:r w:rsidR="00254EB3">
        <w:rPr>
          <w:rFonts w:hint="eastAsia"/>
        </w:rPr>
        <w:t>where</w:t>
      </w:r>
      <w:r w:rsidR="00254EB3">
        <w:rPr>
          <w:rFonts w:hint="eastAsia"/>
        </w:rPr>
        <w:t>子句后面的条件是执行顺序是从右到左，</w:t>
      </w:r>
      <w:r w:rsidR="008F1CCD">
        <w:rPr>
          <w:rFonts w:hint="eastAsia"/>
        </w:rPr>
        <w:t>所以尽量把能过滤掉大部分数据的条件放在最后</w:t>
      </w:r>
    </w:p>
    <w:p w14:paraId="246D3B0C" w14:textId="368019D4" w:rsidR="00A41EE6" w:rsidRDefault="003C75D7" w:rsidP="003C75D7">
      <w:pPr>
        <w:pStyle w:val="1"/>
      </w:pPr>
      <w:r>
        <w:lastRenderedPageBreak/>
        <w:t>Filter</w:t>
      </w:r>
    </w:p>
    <w:p w14:paraId="0F0B1061" w14:textId="11756C2F" w:rsidR="003C75D7" w:rsidRDefault="003C75D7" w:rsidP="003C75D7">
      <w:pPr>
        <w:pStyle w:val="2"/>
      </w:pPr>
      <w:r>
        <w:t>面试题</w:t>
      </w:r>
    </w:p>
    <w:p w14:paraId="60C40A78" w14:textId="2D254D46" w:rsidR="003C75D7" w:rsidRDefault="00AA5917" w:rsidP="00AA5917">
      <w:pPr>
        <w:pStyle w:val="3"/>
      </w:pPr>
      <w:r>
        <w:t>Filter</w:t>
      </w:r>
      <w:r w:rsidR="008C6968">
        <w:rPr>
          <w:rFonts w:hint="eastAsia"/>
        </w:rPr>
        <w:t xml:space="preserve"> </w:t>
      </w:r>
      <w:r w:rsidR="008C6968">
        <w:rPr>
          <w:rFonts w:hint="eastAsia"/>
        </w:rPr>
        <w:t>的</w:t>
      </w:r>
      <w:r>
        <w:t>作用是什么</w:t>
      </w:r>
      <w:r>
        <w:rPr>
          <w:rFonts w:hint="eastAsia"/>
        </w:rPr>
        <w:t>？</w:t>
      </w:r>
    </w:p>
    <w:p w14:paraId="5353F287" w14:textId="77777777" w:rsidR="00AA5917" w:rsidRDefault="00AA5917" w:rsidP="00AA5917">
      <w:proofErr w:type="spellStart"/>
      <w:r>
        <w:rPr>
          <w:rFonts w:hint="eastAsia"/>
        </w:rPr>
        <w:t>init</w:t>
      </w:r>
      <w:proofErr w:type="spellEnd"/>
      <w:r>
        <w:rPr>
          <w:rFonts w:hint="eastAsia"/>
        </w:rPr>
        <w:t>为初始化方法，在</w:t>
      </w:r>
      <w:r>
        <w:rPr>
          <w:rFonts w:hint="eastAsia"/>
        </w:rPr>
        <w:t>Filter</w:t>
      </w:r>
      <w:r>
        <w:rPr>
          <w:rFonts w:hint="eastAsia"/>
        </w:rPr>
        <w:t>对象被创建出来时，</w:t>
      </w:r>
      <w:r>
        <w:rPr>
          <w:rFonts w:hint="eastAsia"/>
        </w:rPr>
        <w:t>Servlet</w:t>
      </w:r>
      <w:r>
        <w:rPr>
          <w:rFonts w:hint="eastAsia"/>
        </w:rPr>
        <w:t>容器会调用该方法对</w:t>
      </w:r>
      <w:r>
        <w:rPr>
          <w:rFonts w:hint="eastAsia"/>
        </w:rPr>
        <w:t>filter</w:t>
      </w:r>
      <w:r>
        <w:rPr>
          <w:rFonts w:hint="eastAsia"/>
        </w:rPr>
        <w:t>进行初始化。</w:t>
      </w:r>
    </w:p>
    <w:p w14:paraId="568BF8A9" w14:textId="77777777" w:rsidR="00AA5917" w:rsidRDefault="00AA5917" w:rsidP="00AA5917">
      <w:proofErr w:type="spellStart"/>
      <w:r>
        <w:rPr>
          <w:rFonts w:hint="eastAsia"/>
        </w:rPr>
        <w:t>destory</w:t>
      </w:r>
      <w:proofErr w:type="spellEnd"/>
      <w:r>
        <w:rPr>
          <w:rFonts w:hint="eastAsia"/>
        </w:rPr>
        <w:t>为销毁的方法，在过滤器对象被销毁之前，服务器会调用这个方法执行善后工作。</w:t>
      </w:r>
      <w:r>
        <w:rPr>
          <w:rFonts w:hint="eastAsia"/>
        </w:rPr>
        <w:t xml:space="preserve"> </w:t>
      </w:r>
    </w:p>
    <w:p w14:paraId="6A30DF4C" w14:textId="3533301B" w:rsidR="00AA5917" w:rsidRDefault="00AA5917" w:rsidP="00AA5917">
      <w:proofErr w:type="spellStart"/>
      <w:r>
        <w:rPr>
          <w:rFonts w:hint="eastAsia"/>
        </w:rPr>
        <w:t>doFilter</w:t>
      </w:r>
      <w:proofErr w:type="spellEnd"/>
      <w:r>
        <w:rPr>
          <w:rFonts w:hint="eastAsia"/>
        </w:rPr>
        <w:t>为过滤器中</w:t>
      </w:r>
      <w:proofErr w:type="gramStart"/>
      <w:r>
        <w:rPr>
          <w:rFonts w:hint="eastAsia"/>
        </w:rPr>
        <w:t>最</w:t>
      </w:r>
      <w:proofErr w:type="gramEnd"/>
      <w:r>
        <w:rPr>
          <w:rFonts w:hint="eastAsia"/>
        </w:rPr>
        <w:t>核心的方法，</w:t>
      </w:r>
      <w:r w:rsidR="00BB2657" w:rsidRPr="00BB2657">
        <w:rPr>
          <w:rFonts w:hint="eastAsia"/>
        </w:rPr>
        <w:t>对访问的请求和响</w:t>
      </w:r>
      <w:r w:rsidR="00BB2657">
        <w:rPr>
          <w:rFonts w:hint="eastAsia"/>
        </w:rPr>
        <w:t>应进行拦截，</w:t>
      </w:r>
      <w:r>
        <w:rPr>
          <w:rFonts w:hint="eastAsia"/>
        </w:rPr>
        <w:t>当过滤器拦截到对资源的访问时，服务器会自动调用该方法执行过滤代码。</w:t>
      </w:r>
      <w:r>
        <w:rPr>
          <w:rFonts w:hint="eastAsia"/>
        </w:rPr>
        <w:t xml:space="preserve"> </w:t>
      </w:r>
      <w:r>
        <w:rPr>
          <w:rFonts w:hint="eastAsia"/>
        </w:rPr>
        <w:t>我们只需要在这个方法中设计过滤器的逻辑代码即可。</w:t>
      </w:r>
    </w:p>
    <w:p w14:paraId="5875F917" w14:textId="2D69DFD8" w:rsidR="002F0783" w:rsidRDefault="002F0783" w:rsidP="002F0783">
      <w:pPr>
        <w:pStyle w:val="3"/>
      </w:pPr>
      <w:r>
        <w:t>F</w:t>
      </w:r>
      <w:r>
        <w:rPr>
          <w:rFonts w:hint="eastAsia"/>
        </w:rPr>
        <w:t>ilter</w:t>
      </w:r>
      <w:r>
        <w:rPr>
          <w:rFonts w:hint="eastAsia"/>
        </w:rPr>
        <w:t>的生命周期？</w:t>
      </w:r>
    </w:p>
    <w:p w14:paraId="0D7EFFD9" w14:textId="40E1C17F" w:rsidR="00A41EE6" w:rsidRDefault="002F0783" w:rsidP="002F0783">
      <w:r>
        <w:rPr>
          <w:rFonts w:hint="eastAsia"/>
        </w:rPr>
        <w:t>当服务器启动</w:t>
      </w:r>
      <w:r>
        <w:rPr>
          <w:rFonts w:hint="eastAsia"/>
        </w:rPr>
        <w:t>,web</w:t>
      </w:r>
      <w:r>
        <w:rPr>
          <w:rFonts w:hint="eastAsia"/>
        </w:rPr>
        <w:t>应用加载后</w:t>
      </w:r>
      <w:r>
        <w:rPr>
          <w:rFonts w:hint="eastAsia"/>
        </w:rPr>
        <w:t>,</w:t>
      </w:r>
      <w:r>
        <w:rPr>
          <w:rFonts w:hint="eastAsia"/>
        </w:rPr>
        <w:t>立即创建出这个</w:t>
      </w:r>
      <w:r>
        <w:rPr>
          <w:rFonts w:hint="eastAsia"/>
        </w:rPr>
        <w:t>web</w:t>
      </w:r>
      <w:r>
        <w:rPr>
          <w:rFonts w:hint="eastAsia"/>
        </w:rPr>
        <w:t>应用中的所有过滤器对象</w:t>
      </w:r>
      <w:r>
        <w:rPr>
          <w:rFonts w:hint="eastAsia"/>
        </w:rPr>
        <w:t>,</w:t>
      </w:r>
      <w:r>
        <w:rPr>
          <w:rFonts w:hint="eastAsia"/>
        </w:rPr>
        <w:t>创建出来后立即调用过滤器的</w:t>
      </w:r>
      <w:proofErr w:type="spellStart"/>
      <w:r>
        <w:rPr>
          <w:rFonts w:hint="eastAsia"/>
        </w:rPr>
        <w:t>init</w:t>
      </w:r>
      <w:proofErr w:type="spellEnd"/>
      <w:r>
        <w:rPr>
          <w:rFonts w:hint="eastAsia"/>
        </w:rPr>
        <w:t>方法执行初始化操作</w:t>
      </w:r>
      <w:r>
        <w:rPr>
          <w:rFonts w:hint="eastAsia"/>
        </w:rPr>
        <w:t>.</w:t>
      </w:r>
      <w:r>
        <w:rPr>
          <w:rFonts w:hint="eastAsia"/>
        </w:rPr>
        <w:t>从此这些过滤器对象驻留在内存中为后续的拦截进行服务</w:t>
      </w:r>
      <w:r>
        <w:rPr>
          <w:rFonts w:hint="eastAsia"/>
        </w:rPr>
        <w:t>.</w:t>
      </w:r>
      <w:r>
        <w:rPr>
          <w:rFonts w:hint="eastAsia"/>
        </w:rPr>
        <w:t>每当拦截到资源时</w:t>
      </w:r>
      <w:r>
        <w:rPr>
          <w:rFonts w:hint="eastAsia"/>
        </w:rPr>
        <w:t>,</w:t>
      </w:r>
      <w:r>
        <w:rPr>
          <w:rFonts w:hint="eastAsia"/>
        </w:rPr>
        <w:t>都会导致</w:t>
      </w:r>
      <w:proofErr w:type="spellStart"/>
      <w:r>
        <w:rPr>
          <w:rFonts w:hint="eastAsia"/>
        </w:rPr>
        <w:t>dofilter</w:t>
      </w:r>
      <w:proofErr w:type="spellEnd"/>
      <w:r>
        <w:rPr>
          <w:rFonts w:hint="eastAsia"/>
        </w:rPr>
        <w:t>方法执行</w:t>
      </w:r>
      <w:r>
        <w:rPr>
          <w:rFonts w:hint="eastAsia"/>
        </w:rPr>
        <w:t>.</w:t>
      </w:r>
      <w:r>
        <w:rPr>
          <w:rFonts w:hint="eastAsia"/>
        </w:rPr>
        <w:t>最终直到服务器关闭或</w:t>
      </w:r>
      <w:r>
        <w:rPr>
          <w:rFonts w:hint="eastAsia"/>
        </w:rPr>
        <w:t>web</w:t>
      </w:r>
      <w:r>
        <w:rPr>
          <w:rFonts w:hint="eastAsia"/>
        </w:rPr>
        <w:t>应用移除出容器时</w:t>
      </w:r>
      <w:r>
        <w:rPr>
          <w:rFonts w:hint="eastAsia"/>
        </w:rPr>
        <w:t>,</w:t>
      </w:r>
      <w:r>
        <w:rPr>
          <w:rFonts w:hint="eastAsia"/>
        </w:rPr>
        <w:t>随着</w:t>
      </w:r>
      <w:r>
        <w:rPr>
          <w:rFonts w:hint="eastAsia"/>
        </w:rPr>
        <w:t>web</w:t>
      </w:r>
      <w:r>
        <w:rPr>
          <w:rFonts w:hint="eastAsia"/>
        </w:rPr>
        <w:t>应用的销毁</w:t>
      </w:r>
      <w:r>
        <w:rPr>
          <w:rFonts w:hint="eastAsia"/>
        </w:rPr>
        <w:t>,</w:t>
      </w:r>
      <w:r>
        <w:rPr>
          <w:rFonts w:hint="eastAsia"/>
        </w:rPr>
        <w:t>过滤器对象销毁</w:t>
      </w:r>
      <w:r>
        <w:rPr>
          <w:rFonts w:hint="eastAsia"/>
        </w:rPr>
        <w:t>,</w:t>
      </w:r>
      <w:r>
        <w:rPr>
          <w:rFonts w:hint="eastAsia"/>
        </w:rPr>
        <w:t>销毁之前调用</w:t>
      </w:r>
      <w:proofErr w:type="spellStart"/>
      <w:r>
        <w:rPr>
          <w:rFonts w:hint="eastAsia"/>
        </w:rPr>
        <w:t>destory</w:t>
      </w:r>
      <w:proofErr w:type="spellEnd"/>
      <w:r>
        <w:rPr>
          <w:rFonts w:hint="eastAsia"/>
        </w:rPr>
        <w:t>方法执行善后工作。</w:t>
      </w:r>
    </w:p>
    <w:p w14:paraId="277AA199" w14:textId="655A7DF1" w:rsidR="00716DEB" w:rsidRDefault="00716DEB" w:rsidP="00716DEB">
      <w:pPr>
        <w:pStyle w:val="1"/>
      </w:pPr>
      <w:r>
        <w:t>其他</w:t>
      </w:r>
    </w:p>
    <w:p w14:paraId="5B9E7E5C" w14:textId="41DDE77F" w:rsidR="00716DEB" w:rsidRDefault="00716DEB" w:rsidP="00716DEB">
      <w:pPr>
        <w:pStyle w:val="2"/>
      </w:pPr>
      <w:r>
        <w:t>面试题</w:t>
      </w:r>
    </w:p>
    <w:p w14:paraId="1545B8CA" w14:textId="77777777" w:rsidR="00716DEB" w:rsidRDefault="00716DEB" w:rsidP="00716DEB">
      <w:pPr>
        <w:pStyle w:val="3"/>
      </w:pPr>
      <w:r>
        <w:rPr>
          <w:rFonts w:hint="eastAsia"/>
        </w:rPr>
        <w:t xml:space="preserve">web.xml </w:t>
      </w:r>
      <w:r>
        <w:rPr>
          <w:rFonts w:hint="eastAsia"/>
        </w:rPr>
        <w:t>的作用？</w:t>
      </w:r>
    </w:p>
    <w:p w14:paraId="4434543E" w14:textId="77777777" w:rsidR="00375FCB" w:rsidRDefault="00716DEB" w:rsidP="00716DEB">
      <w:r>
        <w:rPr>
          <w:rFonts w:hint="eastAsia"/>
        </w:rPr>
        <w:t>用于配置</w:t>
      </w:r>
      <w:r>
        <w:rPr>
          <w:rFonts w:hint="eastAsia"/>
        </w:rPr>
        <w:t>Web</w:t>
      </w:r>
      <w:r>
        <w:rPr>
          <w:rFonts w:hint="eastAsia"/>
        </w:rPr>
        <w:t>应用的相关信息，如：</w:t>
      </w:r>
    </w:p>
    <w:p w14:paraId="7906CD59" w14:textId="1C1220E2" w:rsidR="00716DEB" w:rsidRDefault="00716DEB" w:rsidP="00716DEB">
      <w:r>
        <w:rPr>
          <w:rFonts w:hint="eastAsia"/>
        </w:rPr>
        <w:t>监听器</w:t>
      </w:r>
      <w:r w:rsidR="005C272E">
        <w:rPr>
          <w:rFonts w:hint="eastAsia"/>
        </w:rPr>
        <w:t>：</w:t>
      </w:r>
    </w:p>
    <w:p w14:paraId="2AE3954B" w14:textId="7D7AE575" w:rsidR="00ED3462" w:rsidRPr="00E92267" w:rsidRDefault="00ED3462" w:rsidP="00E92267">
      <w:pPr>
        <w:pStyle w:val="ac"/>
      </w:pPr>
      <w:r w:rsidRPr="00E92267">
        <w:t>&lt;</w:t>
      </w:r>
      <w:proofErr w:type="gramStart"/>
      <w:r w:rsidRPr="00E92267">
        <w:t>listener</w:t>
      </w:r>
      <w:proofErr w:type="gramEnd"/>
      <w:r w:rsidRPr="00E92267">
        <w:t>&gt;</w:t>
      </w:r>
      <w:r w:rsidRPr="00E92267">
        <w:tab/>
      </w:r>
      <w:r w:rsidRPr="00E92267">
        <w:tab/>
      </w:r>
      <w:r w:rsidR="00FC47BE">
        <w:rPr>
          <w:rFonts w:hint="eastAsia"/>
        </w:rPr>
        <w:tab/>
      </w:r>
      <w:r w:rsidR="00FC47BE">
        <w:rPr>
          <w:rFonts w:hint="eastAsia"/>
        </w:rPr>
        <w:tab/>
      </w:r>
      <w:r w:rsidRPr="00E92267">
        <w:t>&lt;listener-class&gt;com.itheima.listener.MyServletContextListener&lt;/liste</w:t>
      </w:r>
      <w:r w:rsidRPr="00E92267">
        <w:lastRenderedPageBreak/>
        <w:t>ner-class&gt;</w:t>
      </w:r>
    </w:p>
    <w:p w14:paraId="77E32CB1" w14:textId="5DE29293" w:rsidR="00ED3462" w:rsidRPr="00E92267" w:rsidRDefault="00ED3462" w:rsidP="00E92267">
      <w:pPr>
        <w:pStyle w:val="ac"/>
      </w:pPr>
      <w:r w:rsidRPr="00E92267">
        <w:t>&lt;/listener&gt;</w:t>
      </w:r>
    </w:p>
    <w:p w14:paraId="043EF4C5" w14:textId="075E6388" w:rsidR="00ED3462" w:rsidRPr="00E92267" w:rsidRDefault="00ED3462" w:rsidP="00E92267">
      <w:pPr>
        <w:pStyle w:val="ac"/>
      </w:pPr>
      <w:r w:rsidRPr="00E92267">
        <w:t>&lt;</w:t>
      </w:r>
      <w:proofErr w:type="gramStart"/>
      <w:r w:rsidRPr="00E92267">
        <w:t>listener</w:t>
      </w:r>
      <w:proofErr w:type="gramEnd"/>
      <w:r w:rsidRPr="00E92267">
        <w:t>&gt;</w:t>
      </w:r>
      <w:r w:rsidRPr="00E92267">
        <w:tab/>
      </w:r>
      <w:r w:rsidRPr="00E92267">
        <w:tab/>
        <w:t>&lt;listener-class&gt;com.itheima.listener.MyHttpSessionListener&lt;/listener-class&gt;</w:t>
      </w:r>
    </w:p>
    <w:p w14:paraId="1730B0C6" w14:textId="013AAD14" w:rsidR="009E2F81" w:rsidRPr="00E92267" w:rsidRDefault="00ED3462" w:rsidP="00E92267">
      <w:pPr>
        <w:pStyle w:val="ac"/>
      </w:pPr>
      <w:r w:rsidRPr="00E92267">
        <w:t>&lt;/listener&gt;</w:t>
      </w:r>
    </w:p>
    <w:p w14:paraId="77BD1F2D" w14:textId="63D5B3BB" w:rsidR="00B866D6" w:rsidRDefault="00DF6CE9" w:rsidP="00993392">
      <w:r>
        <w:rPr>
          <w:rFonts w:hint="eastAsia"/>
        </w:rPr>
        <w:t>设置</w:t>
      </w:r>
      <w:r w:rsidR="0016492B">
        <w:rPr>
          <w:rFonts w:hint="eastAsia"/>
        </w:rPr>
        <w:t>全</w:t>
      </w:r>
      <w:proofErr w:type="gramStart"/>
      <w:r w:rsidR="0016492B">
        <w:rPr>
          <w:rFonts w:hint="eastAsia"/>
        </w:rPr>
        <w:t>栈</w:t>
      </w:r>
      <w:proofErr w:type="gramEnd"/>
      <w:r w:rsidR="0016492B">
        <w:rPr>
          <w:rFonts w:hint="eastAsia"/>
        </w:rPr>
        <w:t>编码</w:t>
      </w:r>
      <w:r>
        <w:rPr>
          <w:rFonts w:hint="eastAsia"/>
        </w:rPr>
        <w:t>：</w:t>
      </w:r>
    </w:p>
    <w:p w14:paraId="356C24BC" w14:textId="2D61EC7F" w:rsidR="00993392" w:rsidRDefault="00993392" w:rsidP="00AA59C6">
      <w:pPr>
        <w:pStyle w:val="ac"/>
        <w:ind w:firstLineChars="400" w:firstLine="840"/>
      </w:pPr>
      <w:r>
        <w:t>&lt;</w:t>
      </w:r>
      <w:proofErr w:type="gramStart"/>
      <w:r>
        <w:t>context-</w:t>
      </w:r>
      <w:proofErr w:type="spellStart"/>
      <w:r>
        <w:t>param</w:t>
      </w:r>
      <w:proofErr w:type="spellEnd"/>
      <w:proofErr w:type="gramEnd"/>
      <w:r>
        <w:t>&gt;</w:t>
      </w:r>
    </w:p>
    <w:p w14:paraId="10CA0A67" w14:textId="77777777" w:rsidR="00993392" w:rsidRDefault="00993392" w:rsidP="00830D86">
      <w:pPr>
        <w:pStyle w:val="ac"/>
      </w:pPr>
      <w:r>
        <w:rPr>
          <w:rFonts w:hint="eastAsia"/>
        </w:rPr>
        <w:tab/>
      </w:r>
      <w:r>
        <w:rPr>
          <w:rFonts w:hint="eastAsia"/>
        </w:rPr>
        <w:tab/>
        <w:t>&lt;description&gt;</w:t>
      </w:r>
      <w:r>
        <w:rPr>
          <w:rFonts w:hint="eastAsia"/>
        </w:rPr>
        <w:t>全站编码设置</w:t>
      </w:r>
      <w:r>
        <w:rPr>
          <w:rFonts w:hint="eastAsia"/>
        </w:rPr>
        <w:t>&lt;/description&gt;</w:t>
      </w:r>
    </w:p>
    <w:p w14:paraId="31FDDD8C" w14:textId="77777777" w:rsidR="00993392" w:rsidRDefault="00993392" w:rsidP="00830D86">
      <w:pPr>
        <w:pStyle w:val="ac"/>
      </w:pPr>
      <w:r>
        <w:tab/>
      </w:r>
      <w:r>
        <w:tab/>
        <w:t>&lt;</w:t>
      </w:r>
      <w:proofErr w:type="spellStart"/>
      <w:r>
        <w:t>param</w:t>
      </w:r>
      <w:proofErr w:type="spellEnd"/>
      <w:r>
        <w:t>-name&gt;encode&lt;/</w:t>
      </w:r>
      <w:proofErr w:type="spellStart"/>
      <w:r>
        <w:t>param</w:t>
      </w:r>
      <w:proofErr w:type="spellEnd"/>
      <w:r>
        <w:t>-name&gt;</w:t>
      </w:r>
    </w:p>
    <w:p w14:paraId="73290C50" w14:textId="77777777" w:rsidR="00993392" w:rsidRDefault="00993392" w:rsidP="00830D86">
      <w:pPr>
        <w:pStyle w:val="ac"/>
      </w:pPr>
      <w:r>
        <w:tab/>
      </w:r>
      <w:r>
        <w:tab/>
        <w:t>&lt;</w:t>
      </w:r>
      <w:proofErr w:type="spellStart"/>
      <w:r>
        <w:t>param</w:t>
      </w:r>
      <w:proofErr w:type="spellEnd"/>
      <w:r>
        <w:t>-value&gt;utf-8&lt;/</w:t>
      </w:r>
      <w:proofErr w:type="spellStart"/>
      <w:r>
        <w:t>param</w:t>
      </w:r>
      <w:proofErr w:type="spellEnd"/>
      <w:r>
        <w:t>-value&gt;</w:t>
      </w:r>
    </w:p>
    <w:p w14:paraId="6ACE63DA" w14:textId="08CA4BB5" w:rsidR="00DF6CE9" w:rsidRDefault="00993392" w:rsidP="00830D86">
      <w:pPr>
        <w:pStyle w:val="ac"/>
      </w:pPr>
      <w:r>
        <w:tab/>
        <w:t>&lt;/context-</w:t>
      </w:r>
      <w:proofErr w:type="spellStart"/>
      <w:r>
        <w:t>param</w:t>
      </w:r>
      <w:proofErr w:type="spellEnd"/>
      <w:r>
        <w:t>&gt;</w:t>
      </w:r>
    </w:p>
    <w:p w14:paraId="1B1D0733" w14:textId="52BA36B6" w:rsidR="004B3918" w:rsidRDefault="004B3918" w:rsidP="005E41B1">
      <w:r>
        <w:rPr>
          <w:rFonts w:hint="eastAsia"/>
        </w:rPr>
        <w:t>设置统一错误页面</w:t>
      </w:r>
    </w:p>
    <w:p w14:paraId="3EE536DC" w14:textId="77777777" w:rsidR="000F2F78" w:rsidRDefault="000F2F78" w:rsidP="000F2F78">
      <w:pPr>
        <w:pStyle w:val="ac"/>
      </w:pPr>
      <w:r>
        <w:tab/>
        <w:t>&lt;</w:t>
      </w:r>
      <w:proofErr w:type="gramStart"/>
      <w:r>
        <w:t>error-page</w:t>
      </w:r>
      <w:proofErr w:type="gramEnd"/>
      <w:r>
        <w:t>&gt;</w:t>
      </w:r>
    </w:p>
    <w:p w14:paraId="7A766737" w14:textId="77777777" w:rsidR="000F2F78" w:rsidRDefault="000F2F78" w:rsidP="000F2F78">
      <w:pPr>
        <w:pStyle w:val="ac"/>
      </w:pPr>
      <w:r>
        <w:tab/>
      </w:r>
      <w:r>
        <w:tab/>
        <w:t>&lt;error-code&gt;500&lt;/error-code&gt;</w:t>
      </w:r>
    </w:p>
    <w:p w14:paraId="2B62AC42" w14:textId="77777777" w:rsidR="000F2F78" w:rsidRDefault="000F2F78" w:rsidP="000F2F78">
      <w:pPr>
        <w:pStyle w:val="ac"/>
      </w:pPr>
      <w:r>
        <w:tab/>
      </w:r>
      <w:r>
        <w:tab/>
        <w:t>&lt;location&gt;/error/500.jsp&lt;/location&gt;</w:t>
      </w:r>
    </w:p>
    <w:p w14:paraId="03771C73" w14:textId="77777777" w:rsidR="000F2F78" w:rsidRDefault="000F2F78" w:rsidP="000F2F78">
      <w:pPr>
        <w:pStyle w:val="ac"/>
      </w:pPr>
      <w:r>
        <w:tab/>
        <w:t>&lt;/error-page&gt;</w:t>
      </w:r>
    </w:p>
    <w:p w14:paraId="59FD0171" w14:textId="5D70A09A" w:rsidR="006D114F" w:rsidRDefault="000F2F78" w:rsidP="006D114F">
      <w:pPr>
        <w:pStyle w:val="ac"/>
      </w:pPr>
      <w:r>
        <w:tab/>
      </w:r>
      <w:r w:rsidR="006D114F">
        <w:t>&lt;</w:t>
      </w:r>
      <w:proofErr w:type="gramStart"/>
      <w:r w:rsidR="006D114F">
        <w:t>error-page</w:t>
      </w:r>
      <w:proofErr w:type="gramEnd"/>
      <w:r w:rsidR="006D114F">
        <w:t>&gt;</w:t>
      </w:r>
    </w:p>
    <w:p w14:paraId="5A2D237E" w14:textId="77777777" w:rsidR="006D114F" w:rsidRDefault="006D114F" w:rsidP="006D114F">
      <w:pPr>
        <w:pStyle w:val="ac"/>
      </w:pPr>
      <w:r>
        <w:tab/>
      </w:r>
      <w:r>
        <w:tab/>
        <w:t>&lt;error-code&gt;404&lt;/error-code&gt;</w:t>
      </w:r>
    </w:p>
    <w:p w14:paraId="10B771A4" w14:textId="77777777" w:rsidR="006D114F" w:rsidRDefault="006D114F" w:rsidP="006D114F">
      <w:pPr>
        <w:pStyle w:val="ac"/>
      </w:pPr>
      <w:r>
        <w:tab/>
      </w:r>
      <w:r>
        <w:tab/>
        <w:t>&lt;location&gt;/error/404.jsp&lt;/location&gt;</w:t>
      </w:r>
    </w:p>
    <w:p w14:paraId="3F17AB0C" w14:textId="688F6463" w:rsidR="000F2F78" w:rsidRDefault="006D114F" w:rsidP="006D114F">
      <w:pPr>
        <w:pStyle w:val="ac"/>
      </w:pPr>
      <w:r>
        <w:tab/>
        <w:t>&lt;/error-page&gt;</w:t>
      </w:r>
    </w:p>
    <w:p w14:paraId="6366ECA2" w14:textId="30CFD3F4" w:rsidR="000E3D5D" w:rsidRDefault="000E3D5D" w:rsidP="000E3D5D">
      <w:pPr>
        <w:pStyle w:val="3"/>
      </w:pPr>
      <w:r>
        <w:rPr>
          <w:rFonts w:hint="eastAsia"/>
        </w:rPr>
        <w:t>使用标签库有什么好处？</w:t>
      </w:r>
      <w:r>
        <w:rPr>
          <w:rFonts w:hint="eastAsia"/>
        </w:rPr>
        <w:t xml:space="preserve"> </w:t>
      </w:r>
    </w:p>
    <w:p w14:paraId="1B46433D" w14:textId="45484C74" w:rsidR="000E3D5D" w:rsidRDefault="000E3D5D" w:rsidP="000E3D5D">
      <w:r>
        <w:rPr>
          <w:rFonts w:hint="eastAsia"/>
        </w:rPr>
        <w:t>使用标签库的好处包括以下几个方面：</w:t>
      </w:r>
    </w:p>
    <w:p w14:paraId="793AD6E1" w14:textId="77777777" w:rsidR="000E3D5D" w:rsidRDefault="000E3D5D" w:rsidP="000E3D5D">
      <w:r>
        <w:rPr>
          <w:rFonts w:hint="eastAsia"/>
        </w:rPr>
        <w:t xml:space="preserve">    </w:t>
      </w:r>
      <w:r>
        <w:rPr>
          <w:rFonts w:hint="eastAsia"/>
        </w:rPr>
        <w:t>分离</w:t>
      </w:r>
      <w:r>
        <w:rPr>
          <w:rFonts w:hint="eastAsia"/>
        </w:rPr>
        <w:t>JSP</w:t>
      </w:r>
      <w:r>
        <w:rPr>
          <w:rFonts w:hint="eastAsia"/>
        </w:rPr>
        <w:t>页面的内容和逻辑，简化了</w:t>
      </w:r>
      <w:r>
        <w:rPr>
          <w:rFonts w:hint="eastAsia"/>
        </w:rPr>
        <w:t>Web</w:t>
      </w:r>
      <w:r>
        <w:rPr>
          <w:rFonts w:hint="eastAsia"/>
        </w:rPr>
        <w:t>开发；</w:t>
      </w:r>
    </w:p>
    <w:p w14:paraId="615278A3" w14:textId="77777777" w:rsidR="000E3D5D" w:rsidRDefault="000E3D5D" w:rsidP="000E3D5D">
      <w:r>
        <w:rPr>
          <w:rFonts w:hint="eastAsia"/>
        </w:rPr>
        <w:t xml:space="preserve">    </w:t>
      </w:r>
      <w:r>
        <w:rPr>
          <w:rFonts w:hint="eastAsia"/>
        </w:rPr>
        <w:t>开发者可以创建自定义标签来封装业务逻辑和显示逻辑；</w:t>
      </w:r>
    </w:p>
    <w:p w14:paraId="33EAEBA5" w14:textId="77777777" w:rsidR="000E3D5D" w:rsidRDefault="000E3D5D" w:rsidP="000E3D5D">
      <w:r>
        <w:rPr>
          <w:rFonts w:hint="eastAsia"/>
        </w:rPr>
        <w:t xml:space="preserve">    </w:t>
      </w:r>
      <w:r>
        <w:rPr>
          <w:rFonts w:hint="eastAsia"/>
        </w:rPr>
        <w:t>标签具有很好的可移植性、可维护性和</w:t>
      </w:r>
      <w:proofErr w:type="gramStart"/>
      <w:r>
        <w:rPr>
          <w:rFonts w:hint="eastAsia"/>
        </w:rPr>
        <w:t>可</w:t>
      </w:r>
      <w:proofErr w:type="gramEnd"/>
      <w:r>
        <w:rPr>
          <w:rFonts w:hint="eastAsia"/>
        </w:rPr>
        <w:t>重用性；</w:t>
      </w:r>
    </w:p>
    <w:p w14:paraId="565ED808" w14:textId="77777777" w:rsidR="000E3D5D" w:rsidRDefault="000E3D5D" w:rsidP="000E3D5D">
      <w:r>
        <w:rPr>
          <w:rFonts w:hint="eastAsia"/>
        </w:rPr>
        <w:t xml:space="preserve">    </w:t>
      </w:r>
      <w:r>
        <w:rPr>
          <w:rFonts w:hint="eastAsia"/>
        </w:rPr>
        <w:t>避免了对</w:t>
      </w:r>
      <w:proofErr w:type="spellStart"/>
      <w:r>
        <w:rPr>
          <w:rFonts w:hint="eastAsia"/>
        </w:rPr>
        <w:t>Scriptlet</w:t>
      </w:r>
      <w:proofErr w:type="spellEnd"/>
      <w:r>
        <w:rPr>
          <w:rFonts w:hint="eastAsia"/>
        </w:rPr>
        <w:t>（小脚本）的使用（很多公司的项目开发都不允许在</w:t>
      </w:r>
      <w:r>
        <w:rPr>
          <w:rFonts w:hint="eastAsia"/>
        </w:rPr>
        <w:t>JSP</w:t>
      </w:r>
      <w:r>
        <w:rPr>
          <w:rFonts w:hint="eastAsia"/>
        </w:rPr>
        <w:t>中书写小脚本）</w:t>
      </w:r>
    </w:p>
    <w:p w14:paraId="0F928280" w14:textId="30030B69" w:rsidR="000E3D5D" w:rsidRDefault="000E3D5D" w:rsidP="000E3D5D">
      <w:pPr>
        <w:pStyle w:val="3"/>
      </w:pPr>
      <w:r>
        <w:rPr>
          <w:rFonts w:hint="eastAsia"/>
        </w:rPr>
        <w:t>如何自定义</w:t>
      </w:r>
      <w:r>
        <w:rPr>
          <w:rFonts w:hint="eastAsia"/>
        </w:rPr>
        <w:t>JSP</w:t>
      </w:r>
      <w:r>
        <w:rPr>
          <w:rFonts w:hint="eastAsia"/>
        </w:rPr>
        <w:t>标签？</w:t>
      </w:r>
    </w:p>
    <w:p w14:paraId="02A528F1" w14:textId="77777777" w:rsidR="000E3D5D" w:rsidRDefault="000E3D5D" w:rsidP="000E3D5D">
      <w:r>
        <w:rPr>
          <w:rFonts w:hint="eastAsia"/>
        </w:rPr>
        <w:t>自定义</w:t>
      </w:r>
      <w:r>
        <w:rPr>
          <w:rFonts w:hint="eastAsia"/>
        </w:rPr>
        <w:t>JSP</w:t>
      </w:r>
      <w:r>
        <w:rPr>
          <w:rFonts w:hint="eastAsia"/>
        </w:rPr>
        <w:t>标签包括以下几个步骤：</w:t>
      </w:r>
    </w:p>
    <w:p w14:paraId="163AA541" w14:textId="7BF9C3F9" w:rsidR="000E3D5D" w:rsidRDefault="000E3D5D" w:rsidP="000E3D5D">
      <w:r>
        <w:rPr>
          <w:rFonts w:hint="eastAsia"/>
        </w:rPr>
        <w:t xml:space="preserve">    </w:t>
      </w:r>
      <w:r>
        <w:rPr>
          <w:rFonts w:hint="eastAsia"/>
        </w:rPr>
        <w:t>编写一个</w:t>
      </w:r>
      <w:r>
        <w:rPr>
          <w:rFonts w:hint="eastAsia"/>
        </w:rPr>
        <w:t>Java</w:t>
      </w:r>
      <w:r>
        <w:rPr>
          <w:rFonts w:hint="eastAsia"/>
        </w:rPr>
        <w:t>类</w:t>
      </w:r>
      <w:proofErr w:type="gramStart"/>
      <w:r>
        <w:rPr>
          <w:rFonts w:hint="eastAsia"/>
        </w:rPr>
        <w:t>实现实现</w:t>
      </w:r>
      <w:proofErr w:type="gramEnd"/>
      <w:r>
        <w:rPr>
          <w:rFonts w:hint="eastAsia"/>
        </w:rPr>
        <w:t>Tag/</w:t>
      </w:r>
      <w:proofErr w:type="spellStart"/>
      <w:r>
        <w:rPr>
          <w:rFonts w:hint="eastAsia"/>
        </w:rPr>
        <w:t>BodyTag</w:t>
      </w:r>
      <w:proofErr w:type="spellEnd"/>
      <w:r>
        <w:rPr>
          <w:rFonts w:hint="eastAsia"/>
        </w:rPr>
        <w:t>/</w:t>
      </w:r>
      <w:proofErr w:type="spellStart"/>
      <w:r>
        <w:rPr>
          <w:rFonts w:hint="eastAsia"/>
        </w:rPr>
        <w:t>IterationTag</w:t>
      </w:r>
      <w:proofErr w:type="spellEnd"/>
      <w:r>
        <w:rPr>
          <w:rFonts w:hint="eastAsia"/>
        </w:rPr>
        <w:t>接口</w:t>
      </w:r>
      <w:r>
        <w:rPr>
          <w:rFonts w:hint="eastAsia"/>
        </w:rPr>
        <w:t>(</w:t>
      </w:r>
      <w:r>
        <w:rPr>
          <w:rFonts w:hint="eastAsia"/>
        </w:rPr>
        <w:t>通常不直接实现这些接口而是继承</w:t>
      </w:r>
      <w:proofErr w:type="spellStart"/>
      <w:r>
        <w:rPr>
          <w:rFonts w:hint="eastAsia"/>
        </w:rPr>
        <w:t>TagSupport</w:t>
      </w:r>
      <w:proofErr w:type="spellEnd"/>
      <w:r>
        <w:rPr>
          <w:rFonts w:hint="eastAsia"/>
        </w:rPr>
        <w:t>/</w:t>
      </w:r>
      <w:proofErr w:type="spellStart"/>
      <w:r>
        <w:rPr>
          <w:rFonts w:hint="eastAsia"/>
        </w:rPr>
        <w:t>BodyTagSupport</w:t>
      </w:r>
      <w:proofErr w:type="spellEnd"/>
      <w:r>
        <w:rPr>
          <w:rFonts w:hint="eastAsia"/>
        </w:rPr>
        <w:t>/</w:t>
      </w:r>
      <w:proofErr w:type="spellStart"/>
      <w:r>
        <w:rPr>
          <w:rFonts w:hint="eastAsia"/>
        </w:rPr>
        <w:t>SimpleTagSupport</w:t>
      </w:r>
      <w:proofErr w:type="spellEnd"/>
      <w:r>
        <w:rPr>
          <w:rFonts w:hint="eastAsia"/>
        </w:rPr>
        <w:t>类</w:t>
      </w:r>
      <w:r>
        <w:rPr>
          <w:rFonts w:hint="eastAsia"/>
        </w:rPr>
        <w:t>)</w:t>
      </w:r>
    </w:p>
    <w:p w14:paraId="62E26190" w14:textId="77777777" w:rsidR="000E3D5D" w:rsidRDefault="000E3D5D" w:rsidP="000E3D5D">
      <w:r>
        <w:rPr>
          <w:rFonts w:hint="eastAsia"/>
        </w:rPr>
        <w:t xml:space="preserve">    </w:t>
      </w:r>
      <w:r>
        <w:rPr>
          <w:rFonts w:hint="eastAsia"/>
        </w:rPr>
        <w:t>重写</w:t>
      </w:r>
      <w:proofErr w:type="spellStart"/>
      <w:r>
        <w:rPr>
          <w:rFonts w:hint="eastAsia"/>
        </w:rPr>
        <w:t>doStartTag</w:t>
      </w:r>
      <w:proofErr w:type="spellEnd"/>
      <w:r>
        <w:rPr>
          <w:rFonts w:hint="eastAsia"/>
        </w:rPr>
        <w:t>()</w:t>
      </w:r>
      <w:r>
        <w:rPr>
          <w:rFonts w:hint="eastAsia"/>
        </w:rPr>
        <w:t>、</w:t>
      </w:r>
      <w:proofErr w:type="spellStart"/>
      <w:r>
        <w:rPr>
          <w:rFonts w:hint="eastAsia"/>
        </w:rPr>
        <w:t>doEndTag</w:t>
      </w:r>
      <w:proofErr w:type="spellEnd"/>
      <w:r>
        <w:rPr>
          <w:rFonts w:hint="eastAsia"/>
        </w:rPr>
        <w:t>()</w:t>
      </w:r>
      <w:r>
        <w:rPr>
          <w:rFonts w:hint="eastAsia"/>
        </w:rPr>
        <w:t>等方法，定义标签要完成的功能</w:t>
      </w:r>
    </w:p>
    <w:p w14:paraId="21C5BEEF" w14:textId="77777777" w:rsidR="000E3D5D" w:rsidRDefault="000E3D5D" w:rsidP="000E3D5D">
      <w:r>
        <w:rPr>
          <w:rFonts w:hint="eastAsia"/>
        </w:rPr>
        <w:t xml:space="preserve">    </w:t>
      </w:r>
      <w:r>
        <w:rPr>
          <w:rFonts w:hint="eastAsia"/>
        </w:rPr>
        <w:t>编写扩展名为</w:t>
      </w:r>
      <w:proofErr w:type="spellStart"/>
      <w:r>
        <w:rPr>
          <w:rFonts w:hint="eastAsia"/>
        </w:rPr>
        <w:t>tld</w:t>
      </w:r>
      <w:proofErr w:type="spellEnd"/>
      <w:r>
        <w:rPr>
          <w:rFonts w:hint="eastAsia"/>
        </w:rPr>
        <w:t>的标签描述文件对自定义标签进行部署，</w:t>
      </w:r>
      <w:proofErr w:type="spellStart"/>
      <w:r>
        <w:rPr>
          <w:rFonts w:hint="eastAsia"/>
        </w:rPr>
        <w:t>tld</w:t>
      </w:r>
      <w:proofErr w:type="spellEnd"/>
      <w:r>
        <w:rPr>
          <w:rFonts w:hint="eastAsia"/>
        </w:rPr>
        <w:t>文件通常放在</w:t>
      </w:r>
      <w:r>
        <w:rPr>
          <w:rFonts w:hint="eastAsia"/>
        </w:rPr>
        <w:t>WEB-INF</w:t>
      </w:r>
      <w:r>
        <w:rPr>
          <w:rFonts w:hint="eastAsia"/>
        </w:rPr>
        <w:t>文件夹或其子目录</w:t>
      </w:r>
    </w:p>
    <w:p w14:paraId="281E39F2" w14:textId="39C93F13" w:rsidR="000E3D5D" w:rsidRPr="00716DEB" w:rsidRDefault="000E3D5D" w:rsidP="00762546">
      <w:r>
        <w:rPr>
          <w:rFonts w:hint="eastAsia"/>
        </w:rPr>
        <w:t xml:space="preserve">    </w:t>
      </w:r>
      <w:r>
        <w:rPr>
          <w:rFonts w:hint="eastAsia"/>
        </w:rPr>
        <w:t>在</w:t>
      </w:r>
      <w:r>
        <w:rPr>
          <w:rFonts w:hint="eastAsia"/>
        </w:rPr>
        <w:t>JSP</w:t>
      </w:r>
      <w:r>
        <w:rPr>
          <w:rFonts w:hint="eastAsia"/>
        </w:rPr>
        <w:t>页面中使用</w:t>
      </w:r>
      <w:proofErr w:type="spellStart"/>
      <w:r>
        <w:rPr>
          <w:rFonts w:hint="eastAsia"/>
        </w:rPr>
        <w:t>taglib</w:t>
      </w:r>
      <w:proofErr w:type="spellEnd"/>
      <w:r>
        <w:rPr>
          <w:rFonts w:hint="eastAsia"/>
        </w:rPr>
        <w:t>指令引用该标签库</w:t>
      </w:r>
    </w:p>
    <w:sectPr w:rsidR="000E3D5D" w:rsidRPr="00716DE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EED41" w15:done="0"/>
  <w15:commentEx w15:paraId="4AC378DC" w15:done="0"/>
  <w15:commentEx w15:paraId="12F83922" w15:done="0"/>
  <w15:commentEx w15:paraId="034227BC" w15:done="0"/>
  <w15:commentEx w15:paraId="5405C122" w15:done="0"/>
  <w15:commentEx w15:paraId="0E68502E" w15:done="0"/>
  <w15:commentEx w15:paraId="07B22DD8" w15:done="0"/>
  <w15:commentEx w15:paraId="61AD3878" w15:done="0"/>
  <w15:commentEx w15:paraId="117BD68E" w15:done="0"/>
  <w15:commentEx w15:paraId="5D8CDCF8" w15:done="0"/>
  <w15:commentEx w15:paraId="4022A5D0" w15:done="0"/>
  <w15:commentEx w15:paraId="6606B138" w15:done="0"/>
  <w15:commentEx w15:paraId="61B85825" w15:done="0"/>
  <w15:commentEx w15:paraId="7315DBE5" w15:done="0"/>
  <w15:commentEx w15:paraId="2FF83718" w15:done="0"/>
  <w15:commentEx w15:paraId="321E61B5" w15:done="0"/>
  <w15:commentEx w15:paraId="319D33F0" w15:done="0"/>
  <w15:commentEx w15:paraId="0FE43F57" w15:done="0"/>
  <w15:commentEx w15:paraId="428C3EAC" w15:done="0"/>
  <w15:commentEx w15:paraId="5106AEC7" w15:done="0"/>
  <w15:commentEx w15:paraId="61012D6A" w15:done="0"/>
  <w15:commentEx w15:paraId="56A5A5D4" w15:done="0"/>
  <w15:commentEx w15:paraId="08EE97F4" w15:done="0"/>
  <w15:commentEx w15:paraId="4B39CDF5" w15:done="0"/>
  <w15:commentEx w15:paraId="45A56396" w15:done="0"/>
  <w15:commentEx w15:paraId="548BBE40" w15:done="0"/>
  <w15:commentEx w15:paraId="177F883C" w15:done="0"/>
  <w15:commentEx w15:paraId="740C67B4" w15:done="0"/>
  <w15:commentEx w15:paraId="223AD60E" w15:done="0"/>
  <w15:commentEx w15:paraId="57A8A936" w15:done="0"/>
  <w15:commentEx w15:paraId="26A41DD3" w15:done="0"/>
  <w15:commentEx w15:paraId="298F90B3" w15:done="0"/>
  <w15:commentEx w15:paraId="43BB08FE" w15:done="0"/>
  <w15:commentEx w15:paraId="7D783F77" w15:done="0"/>
  <w15:commentEx w15:paraId="0791DB6D" w15:done="0"/>
  <w15:commentEx w15:paraId="49AA3976" w15:done="0"/>
  <w15:commentEx w15:paraId="2CDEC2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0242B" w14:textId="77777777" w:rsidR="003F1C58" w:rsidRDefault="003F1C58">
      <w:r>
        <w:separator/>
      </w:r>
    </w:p>
  </w:endnote>
  <w:endnote w:type="continuationSeparator" w:id="0">
    <w:p w14:paraId="06C89386" w14:textId="77777777" w:rsidR="003F1C58" w:rsidRDefault="003F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Arial Unicode MS"/>
    <w:charset w:val="00"/>
    <w:family w:val="auto"/>
    <w:pitch w:val="default"/>
    <w:sig w:usb0="00000001" w:usb1="4000207B" w:usb2="00000000" w:usb3="00000000" w:csb0="2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ail">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CA4AB" w14:textId="77777777" w:rsidR="00F14635" w:rsidRDefault="00F14635">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D3FA1" w14:textId="77777777" w:rsidR="00F14635" w:rsidRDefault="00F14635">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F5A99" w14:textId="77777777" w:rsidR="00F14635" w:rsidRDefault="00F14635">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A7E98" w14:textId="77777777" w:rsidR="003F1C58" w:rsidRDefault="003F1C58">
      <w:r>
        <w:separator/>
      </w:r>
    </w:p>
  </w:footnote>
  <w:footnote w:type="continuationSeparator" w:id="0">
    <w:p w14:paraId="778859C0" w14:textId="77777777" w:rsidR="003F1C58" w:rsidRDefault="003F1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28B1D" w14:textId="77777777" w:rsidR="00F14635" w:rsidRDefault="00F1463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DF48E" w14:textId="77777777" w:rsidR="00F14635" w:rsidRDefault="00F14635">
    <w:pPr>
      <w:pStyle w:val="af"/>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60EBB" w14:textId="77777777" w:rsidR="00F14635" w:rsidRDefault="00F14635">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0A1"/>
    <w:multiLevelType w:val="hybridMultilevel"/>
    <w:tmpl w:val="9538FDCA"/>
    <w:lvl w:ilvl="0" w:tplc="779CF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1E0E38"/>
    <w:multiLevelType w:val="hybridMultilevel"/>
    <w:tmpl w:val="0714EB4E"/>
    <w:lvl w:ilvl="0" w:tplc="1CB0E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725D87"/>
    <w:multiLevelType w:val="multilevel"/>
    <w:tmpl w:val="DD581B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4EF1F4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69023EB"/>
    <w:multiLevelType w:val="hybridMultilevel"/>
    <w:tmpl w:val="71D690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4073C91"/>
    <w:multiLevelType w:val="hybridMultilevel"/>
    <w:tmpl w:val="72128D02"/>
    <w:lvl w:ilvl="0" w:tplc="C91CDA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E33272"/>
    <w:multiLevelType w:val="hybridMultilevel"/>
    <w:tmpl w:val="F8A4557E"/>
    <w:lvl w:ilvl="0" w:tplc="C91CDA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7147B1"/>
    <w:multiLevelType w:val="hybridMultilevel"/>
    <w:tmpl w:val="A33E1B44"/>
    <w:lvl w:ilvl="0" w:tplc="E5A8E1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83155D3"/>
    <w:multiLevelType w:val="hybridMultilevel"/>
    <w:tmpl w:val="232E2756"/>
    <w:lvl w:ilvl="0" w:tplc="420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413E3F"/>
    <w:multiLevelType w:val="hybridMultilevel"/>
    <w:tmpl w:val="EA401BB0"/>
    <w:lvl w:ilvl="0" w:tplc="B1384370">
      <w:start w:val="1"/>
      <w:numFmt w:val="bullet"/>
      <w:pStyle w:val="a"/>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10">
    <w:nsid w:val="5A106DD4"/>
    <w:multiLevelType w:val="hybridMultilevel"/>
    <w:tmpl w:val="60E22FB6"/>
    <w:lvl w:ilvl="0" w:tplc="3BEAE9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6367469"/>
    <w:multiLevelType w:val="multilevel"/>
    <w:tmpl w:val="4A74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911D1D"/>
    <w:multiLevelType w:val="hybridMultilevel"/>
    <w:tmpl w:val="448C39C4"/>
    <w:lvl w:ilvl="0" w:tplc="C91CDA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E70C73"/>
    <w:multiLevelType w:val="hybridMultilevel"/>
    <w:tmpl w:val="AC4EA60C"/>
    <w:lvl w:ilvl="0" w:tplc="8DDC9486">
      <w:start w:val="1"/>
      <w:numFmt w:val="decimal"/>
      <w:pStyle w:val="a0"/>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A9C4167"/>
    <w:multiLevelType w:val="hybridMultilevel"/>
    <w:tmpl w:val="AFA62392"/>
    <w:lvl w:ilvl="0" w:tplc="C91CDA1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B7A671E"/>
    <w:multiLevelType w:val="hybridMultilevel"/>
    <w:tmpl w:val="41B29A18"/>
    <w:lvl w:ilvl="0" w:tplc="AF5872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B84D98"/>
    <w:multiLevelType w:val="hybridMultilevel"/>
    <w:tmpl w:val="2DAEC25C"/>
    <w:lvl w:ilvl="0" w:tplc="C91CDA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8B67E6"/>
    <w:multiLevelType w:val="hybridMultilevel"/>
    <w:tmpl w:val="526A155A"/>
    <w:lvl w:ilvl="0" w:tplc="D12C2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3"/>
  </w:num>
  <w:num w:numId="3">
    <w:abstractNumId w:val="2"/>
  </w:num>
  <w:num w:numId="4">
    <w:abstractNumId w:val="3"/>
  </w:num>
  <w:num w:numId="5">
    <w:abstractNumId w:val="11"/>
  </w:num>
  <w:num w:numId="6">
    <w:abstractNumId w:val="1"/>
  </w:num>
  <w:num w:numId="7">
    <w:abstractNumId w:val="0"/>
  </w:num>
  <w:num w:numId="8">
    <w:abstractNumId w:val="8"/>
  </w:num>
  <w:num w:numId="9">
    <w:abstractNumId w:val="2"/>
  </w:num>
  <w:num w:numId="10">
    <w:abstractNumId w:val="4"/>
  </w:num>
  <w:num w:numId="11">
    <w:abstractNumId w:val="17"/>
  </w:num>
  <w:num w:numId="12">
    <w:abstractNumId w:val="15"/>
  </w:num>
  <w:num w:numId="13">
    <w:abstractNumId w:val="5"/>
  </w:num>
  <w:num w:numId="14">
    <w:abstractNumId w:val="16"/>
  </w:num>
  <w:num w:numId="15">
    <w:abstractNumId w:val="12"/>
  </w:num>
  <w:num w:numId="16">
    <w:abstractNumId w:val="6"/>
  </w:num>
  <w:num w:numId="17">
    <w:abstractNumId w:val="14"/>
  </w:num>
  <w:num w:numId="18">
    <w:abstractNumId w:val="7"/>
  </w:num>
  <w:num w:numId="19">
    <w:abstractNumId w:val="2"/>
  </w:num>
  <w:num w:numId="2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68B"/>
    <w:rsid w:val="00001612"/>
    <w:rsid w:val="0000185D"/>
    <w:rsid w:val="00006B40"/>
    <w:rsid w:val="0001383C"/>
    <w:rsid w:val="00014679"/>
    <w:rsid w:val="000149CC"/>
    <w:rsid w:val="000150D6"/>
    <w:rsid w:val="000205CD"/>
    <w:rsid w:val="00021F98"/>
    <w:rsid w:val="000255A2"/>
    <w:rsid w:val="00025D78"/>
    <w:rsid w:val="00033155"/>
    <w:rsid w:val="00033B85"/>
    <w:rsid w:val="00034056"/>
    <w:rsid w:val="00042328"/>
    <w:rsid w:val="00043027"/>
    <w:rsid w:val="00043674"/>
    <w:rsid w:val="00045533"/>
    <w:rsid w:val="0004584E"/>
    <w:rsid w:val="00045943"/>
    <w:rsid w:val="00047299"/>
    <w:rsid w:val="0005189C"/>
    <w:rsid w:val="00051EFD"/>
    <w:rsid w:val="00052C07"/>
    <w:rsid w:val="00053B48"/>
    <w:rsid w:val="00057406"/>
    <w:rsid w:val="000603C8"/>
    <w:rsid w:val="00061731"/>
    <w:rsid w:val="000628F1"/>
    <w:rsid w:val="00064B0D"/>
    <w:rsid w:val="00067D59"/>
    <w:rsid w:val="00070BBC"/>
    <w:rsid w:val="00074C6C"/>
    <w:rsid w:val="00074F1B"/>
    <w:rsid w:val="00077321"/>
    <w:rsid w:val="00082102"/>
    <w:rsid w:val="0008468B"/>
    <w:rsid w:val="00085719"/>
    <w:rsid w:val="00086C96"/>
    <w:rsid w:val="000877AC"/>
    <w:rsid w:val="000914ED"/>
    <w:rsid w:val="00091EA6"/>
    <w:rsid w:val="00095610"/>
    <w:rsid w:val="00097D35"/>
    <w:rsid w:val="000A07C8"/>
    <w:rsid w:val="000A0964"/>
    <w:rsid w:val="000A2AED"/>
    <w:rsid w:val="000A5C09"/>
    <w:rsid w:val="000A699D"/>
    <w:rsid w:val="000B16CB"/>
    <w:rsid w:val="000B403A"/>
    <w:rsid w:val="000B614F"/>
    <w:rsid w:val="000B650C"/>
    <w:rsid w:val="000B69B3"/>
    <w:rsid w:val="000B6C23"/>
    <w:rsid w:val="000B793F"/>
    <w:rsid w:val="000C6C8B"/>
    <w:rsid w:val="000C76BA"/>
    <w:rsid w:val="000D0668"/>
    <w:rsid w:val="000E17AF"/>
    <w:rsid w:val="000E2954"/>
    <w:rsid w:val="000E2B99"/>
    <w:rsid w:val="000E3D5D"/>
    <w:rsid w:val="000E504E"/>
    <w:rsid w:val="000E57B3"/>
    <w:rsid w:val="000E6FBD"/>
    <w:rsid w:val="000F2F78"/>
    <w:rsid w:val="000F329C"/>
    <w:rsid w:val="000F3DDC"/>
    <w:rsid w:val="000F4C17"/>
    <w:rsid w:val="000F68C8"/>
    <w:rsid w:val="000F69BD"/>
    <w:rsid w:val="000F6CBD"/>
    <w:rsid w:val="000F6E66"/>
    <w:rsid w:val="001009EA"/>
    <w:rsid w:val="00101C8D"/>
    <w:rsid w:val="001064E7"/>
    <w:rsid w:val="001067B1"/>
    <w:rsid w:val="00106E10"/>
    <w:rsid w:val="00107471"/>
    <w:rsid w:val="001127D7"/>
    <w:rsid w:val="001139E2"/>
    <w:rsid w:val="00117054"/>
    <w:rsid w:val="00121E85"/>
    <w:rsid w:val="001229D9"/>
    <w:rsid w:val="00122B08"/>
    <w:rsid w:val="00126EF8"/>
    <w:rsid w:val="00127032"/>
    <w:rsid w:val="00127B13"/>
    <w:rsid w:val="00132122"/>
    <w:rsid w:val="0013267F"/>
    <w:rsid w:val="00133324"/>
    <w:rsid w:val="00134041"/>
    <w:rsid w:val="00134120"/>
    <w:rsid w:val="00135375"/>
    <w:rsid w:val="0013579B"/>
    <w:rsid w:val="001359E7"/>
    <w:rsid w:val="00135F9A"/>
    <w:rsid w:val="00136BD2"/>
    <w:rsid w:val="00140638"/>
    <w:rsid w:val="00144DB9"/>
    <w:rsid w:val="0014509A"/>
    <w:rsid w:val="00145584"/>
    <w:rsid w:val="00145C04"/>
    <w:rsid w:val="0014759E"/>
    <w:rsid w:val="00151B88"/>
    <w:rsid w:val="001526B1"/>
    <w:rsid w:val="00153066"/>
    <w:rsid w:val="001549F8"/>
    <w:rsid w:val="00164712"/>
    <w:rsid w:val="0016492B"/>
    <w:rsid w:val="001653C6"/>
    <w:rsid w:val="001669E0"/>
    <w:rsid w:val="0016768F"/>
    <w:rsid w:val="00167B03"/>
    <w:rsid w:val="00172613"/>
    <w:rsid w:val="00172A27"/>
    <w:rsid w:val="00172AFE"/>
    <w:rsid w:val="001753CB"/>
    <w:rsid w:val="0018182F"/>
    <w:rsid w:val="00181E8B"/>
    <w:rsid w:val="00183BCF"/>
    <w:rsid w:val="0018547B"/>
    <w:rsid w:val="0018677D"/>
    <w:rsid w:val="0019077D"/>
    <w:rsid w:val="00190844"/>
    <w:rsid w:val="00190E30"/>
    <w:rsid w:val="00194AB1"/>
    <w:rsid w:val="001A0C80"/>
    <w:rsid w:val="001A1423"/>
    <w:rsid w:val="001A30DA"/>
    <w:rsid w:val="001A622A"/>
    <w:rsid w:val="001A7BF5"/>
    <w:rsid w:val="001B0509"/>
    <w:rsid w:val="001B0AD8"/>
    <w:rsid w:val="001B7FCD"/>
    <w:rsid w:val="001C0D4C"/>
    <w:rsid w:val="001C15D4"/>
    <w:rsid w:val="001C1C9B"/>
    <w:rsid w:val="001C3406"/>
    <w:rsid w:val="001C3753"/>
    <w:rsid w:val="001C5D78"/>
    <w:rsid w:val="001C7354"/>
    <w:rsid w:val="001D0107"/>
    <w:rsid w:val="001D24F5"/>
    <w:rsid w:val="001D3A5A"/>
    <w:rsid w:val="001D5277"/>
    <w:rsid w:val="001D53CD"/>
    <w:rsid w:val="001D6A8F"/>
    <w:rsid w:val="001D7255"/>
    <w:rsid w:val="001D7811"/>
    <w:rsid w:val="001E1ADB"/>
    <w:rsid w:val="001E2E59"/>
    <w:rsid w:val="001E3799"/>
    <w:rsid w:val="001E5390"/>
    <w:rsid w:val="001F097E"/>
    <w:rsid w:val="001F2C4F"/>
    <w:rsid w:val="001F3695"/>
    <w:rsid w:val="00202B14"/>
    <w:rsid w:val="002053DF"/>
    <w:rsid w:val="00205A29"/>
    <w:rsid w:val="00205CA3"/>
    <w:rsid w:val="00206527"/>
    <w:rsid w:val="00206869"/>
    <w:rsid w:val="002072F1"/>
    <w:rsid w:val="00207545"/>
    <w:rsid w:val="00210C10"/>
    <w:rsid w:val="00211199"/>
    <w:rsid w:val="002136B6"/>
    <w:rsid w:val="002136E9"/>
    <w:rsid w:val="002147E4"/>
    <w:rsid w:val="00216D75"/>
    <w:rsid w:val="00220796"/>
    <w:rsid w:val="00221D3B"/>
    <w:rsid w:val="002245C5"/>
    <w:rsid w:val="0022479B"/>
    <w:rsid w:val="00225F39"/>
    <w:rsid w:val="0022704F"/>
    <w:rsid w:val="00232743"/>
    <w:rsid w:val="0023621E"/>
    <w:rsid w:val="002368F3"/>
    <w:rsid w:val="00240326"/>
    <w:rsid w:val="00240996"/>
    <w:rsid w:val="002447F7"/>
    <w:rsid w:val="002459B5"/>
    <w:rsid w:val="002464AE"/>
    <w:rsid w:val="00251A14"/>
    <w:rsid w:val="002527EA"/>
    <w:rsid w:val="00254968"/>
    <w:rsid w:val="00254B3F"/>
    <w:rsid w:val="00254EB3"/>
    <w:rsid w:val="002556F9"/>
    <w:rsid w:val="002577D0"/>
    <w:rsid w:val="0026124E"/>
    <w:rsid w:val="00262B61"/>
    <w:rsid w:val="00262BC8"/>
    <w:rsid w:val="002643F4"/>
    <w:rsid w:val="00265728"/>
    <w:rsid w:val="00266760"/>
    <w:rsid w:val="00267F55"/>
    <w:rsid w:val="002728EA"/>
    <w:rsid w:val="00274873"/>
    <w:rsid w:val="00274FA2"/>
    <w:rsid w:val="00275197"/>
    <w:rsid w:val="002766A3"/>
    <w:rsid w:val="002802D3"/>
    <w:rsid w:val="00280EFC"/>
    <w:rsid w:val="002821FD"/>
    <w:rsid w:val="002834E4"/>
    <w:rsid w:val="00283B7C"/>
    <w:rsid w:val="00285AA6"/>
    <w:rsid w:val="00292069"/>
    <w:rsid w:val="002921CC"/>
    <w:rsid w:val="002935D1"/>
    <w:rsid w:val="00293ABF"/>
    <w:rsid w:val="00293EEB"/>
    <w:rsid w:val="002947BC"/>
    <w:rsid w:val="0029596B"/>
    <w:rsid w:val="0029596F"/>
    <w:rsid w:val="002A25A3"/>
    <w:rsid w:val="002A29E7"/>
    <w:rsid w:val="002A378C"/>
    <w:rsid w:val="002A41BB"/>
    <w:rsid w:val="002A6136"/>
    <w:rsid w:val="002B0F2F"/>
    <w:rsid w:val="002B1377"/>
    <w:rsid w:val="002B17C2"/>
    <w:rsid w:val="002B1AEB"/>
    <w:rsid w:val="002B3C4D"/>
    <w:rsid w:val="002B4CCA"/>
    <w:rsid w:val="002C6A42"/>
    <w:rsid w:val="002C7CC8"/>
    <w:rsid w:val="002D0F0A"/>
    <w:rsid w:val="002D1C82"/>
    <w:rsid w:val="002D52BD"/>
    <w:rsid w:val="002D5773"/>
    <w:rsid w:val="002E2A4F"/>
    <w:rsid w:val="002E3942"/>
    <w:rsid w:val="002E42E5"/>
    <w:rsid w:val="002E5029"/>
    <w:rsid w:val="002E5CC6"/>
    <w:rsid w:val="002E7FC6"/>
    <w:rsid w:val="002F04CE"/>
    <w:rsid w:val="002F0783"/>
    <w:rsid w:val="002F0AAF"/>
    <w:rsid w:val="002F489B"/>
    <w:rsid w:val="003007A8"/>
    <w:rsid w:val="0030150D"/>
    <w:rsid w:val="00303F3B"/>
    <w:rsid w:val="00305B9E"/>
    <w:rsid w:val="00307CE4"/>
    <w:rsid w:val="00311FFD"/>
    <w:rsid w:val="003124E1"/>
    <w:rsid w:val="00312F79"/>
    <w:rsid w:val="0031482B"/>
    <w:rsid w:val="00315692"/>
    <w:rsid w:val="00315E3F"/>
    <w:rsid w:val="00317A35"/>
    <w:rsid w:val="003206FB"/>
    <w:rsid w:val="003214BB"/>
    <w:rsid w:val="0032418D"/>
    <w:rsid w:val="00325356"/>
    <w:rsid w:val="00331322"/>
    <w:rsid w:val="003346A5"/>
    <w:rsid w:val="00335048"/>
    <w:rsid w:val="0033565A"/>
    <w:rsid w:val="00337690"/>
    <w:rsid w:val="00340004"/>
    <w:rsid w:val="00343C99"/>
    <w:rsid w:val="00345141"/>
    <w:rsid w:val="00345728"/>
    <w:rsid w:val="00346791"/>
    <w:rsid w:val="00351B3A"/>
    <w:rsid w:val="00351E44"/>
    <w:rsid w:val="00351F3F"/>
    <w:rsid w:val="00353061"/>
    <w:rsid w:val="00353447"/>
    <w:rsid w:val="00353FAF"/>
    <w:rsid w:val="00361654"/>
    <w:rsid w:val="003617E6"/>
    <w:rsid w:val="00363F4C"/>
    <w:rsid w:val="0036420A"/>
    <w:rsid w:val="00367081"/>
    <w:rsid w:val="0036771E"/>
    <w:rsid w:val="00372D5F"/>
    <w:rsid w:val="00375FCB"/>
    <w:rsid w:val="00382BB1"/>
    <w:rsid w:val="00382FC0"/>
    <w:rsid w:val="00383EA8"/>
    <w:rsid w:val="003900E1"/>
    <w:rsid w:val="00391FE4"/>
    <w:rsid w:val="0039453B"/>
    <w:rsid w:val="003A0609"/>
    <w:rsid w:val="003A0B2C"/>
    <w:rsid w:val="003A16B3"/>
    <w:rsid w:val="003A2789"/>
    <w:rsid w:val="003A7412"/>
    <w:rsid w:val="003B718B"/>
    <w:rsid w:val="003C322C"/>
    <w:rsid w:val="003C323D"/>
    <w:rsid w:val="003C653B"/>
    <w:rsid w:val="003C75D7"/>
    <w:rsid w:val="003D022B"/>
    <w:rsid w:val="003D0C09"/>
    <w:rsid w:val="003D25FE"/>
    <w:rsid w:val="003D2650"/>
    <w:rsid w:val="003D2920"/>
    <w:rsid w:val="003D3590"/>
    <w:rsid w:val="003D4871"/>
    <w:rsid w:val="003D49F4"/>
    <w:rsid w:val="003D4FDF"/>
    <w:rsid w:val="003D5D52"/>
    <w:rsid w:val="003D600B"/>
    <w:rsid w:val="003E2744"/>
    <w:rsid w:val="003E4154"/>
    <w:rsid w:val="003E4B61"/>
    <w:rsid w:val="003E4E68"/>
    <w:rsid w:val="003E4F74"/>
    <w:rsid w:val="003E5191"/>
    <w:rsid w:val="003F1C58"/>
    <w:rsid w:val="003F304C"/>
    <w:rsid w:val="003F482E"/>
    <w:rsid w:val="003F6D67"/>
    <w:rsid w:val="003F7186"/>
    <w:rsid w:val="0040064C"/>
    <w:rsid w:val="00402945"/>
    <w:rsid w:val="00402DE5"/>
    <w:rsid w:val="00413414"/>
    <w:rsid w:val="004152A4"/>
    <w:rsid w:val="004159DF"/>
    <w:rsid w:val="00417B31"/>
    <w:rsid w:val="00422B31"/>
    <w:rsid w:val="00422EE6"/>
    <w:rsid w:val="00423548"/>
    <w:rsid w:val="00424D4B"/>
    <w:rsid w:val="00424F05"/>
    <w:rsid w:val="00427AE9"/>
    <w:rsid w:val="0043135A"/>
    <w:rsid w:val="00432831"/>
    <w:rsid w:val="00433285"/>
    <w:rsid w:val="004334EF"/>
    <w:rsid w:val="004337BA"/>
    <w:rsid w:val="00434184"/>
    <w:rsid w:val="004361A1"/>
    <w:rsid w:val="00436A42"/>
    <w:rsid w:val="00436FC5"/>
    <w:rsid w:val="00437DA4"/>
    <w:rsid w:val="00440289"/>
    <w:rsid w:val="0044184E"/>
    <w:rsid w:val="00441FAC"/>
    <w:rsid w:val="00442547"/>
    <w:rsid w:val="00442F30"/>
    <w:rsid w:val="00443A69"/>
    <w:rsid w:val="00444299"/>
    <w:rsid w:val="00445F95"/>
    <w:rsid w:val="00447E77"/>
    <w:rsid w:val="00451147"/>
    <w:rsid w:val="004519C9"/>
    <w:rsid w:val="00452E94"/>
    <w:rsid w:val="00453909"/>
    <w:rsid w:val="0045391B"/>
    <w:rsid w:val="00455664"/>
    <w:rsid w:val="00457AF4"/>
    <w:rsid w:val="00463AD6"/>
    <w:rsid w:val="00464E86"/>
    <w:rsid w:val="0047027A"/>
    <w:rsid w:val="00470F11"/>
    <w:rsid w:val="004719F5"/>
    <w:rsid w:val="004757F9"/>
    <w:rsid w:val="004762C3"/>
    <w:rsid w:val="00477C95"/>
    <w:rsid w:val="0048039F"/>
    <w:rsid w:val="004859B1"/>
    <w:rsid w:val="00492734"/>
    <w:rsid w:val="00492B2C"/>
    <w:rsid w:val="00492F16"/>
    <w:rsid w:val="004939C3"/>
    <w:rsid w:val="00495AEE"/>
    <w:rsid w:val="00496BFF"/>
    <w:rsid w:val="00497BBE"/>
    <w:rsid w:val="004A271C"/>
    <w:rsid w:val="004A52D3"/>
    <w:rsid w:val="004A5B7B"/>
    <w:rsid w:val="004B3918"/>
    <w:rsid w:val="004B3D91"/>
    <w:rsid w:val="004B6DD2"/>
    <w:rsid w:val="004C2439"/>
    <w:rsid w:val="004C42AE"/>
    <w:rsid w:val="004C512A"/>
    <w:rsid w:val="004C53B7"/>
    <w:rsid w:val="004C66E5"/>
    <w:rsid w:val="004D1B04"/>
    <w:rsid w:val="004D3903"/>
    <w:rsid w:val="004D4C3B"/>
    <w:rsid w:val="004E3477"/>
    <w:rsid w:val="004E4645"/>
    <w:rsid w:val="004E581F"/>
    <w:rsid w:val="004E69EF"/>
    <w:rsid w:val="004F123C"/>
    <w:rsid w:val="004F2917"/>
    <w:rsid w:val="004F2A30"/>
    <w:rsid w:val="004F51FC"/>
    <w:rsid w:val="004F56CC"/>
    <w:rsid w:val="00502D47"/>
    <w:rsid w:val="00506AA5"/>
    <w:rsid w:val="005107F5"/>
    <w:rsid w:val="00511E4C"/>
    <w:rsid w:val="00512F83"/>
    <w:rsid w:val="00514953"/>
    <w:rsid w:val="00514A30"/>
    <w:rsid w:val="005151E1"/>
    <w:rsid w:val="00516D9E"/>
    <w:rsid w:val="005265D7"/>
    <w:rsid w:val="00527142"/>
    <w:rsid w:val="00527A8C"/>
    <w:rsid w:val="00530B5E"/>
    <w:rsid w:val="00531A26"/>
    <w:rsid w:val="005322EB"/>
    <w:rsid w:val="0053413B"/>
    <w:rsid w:val="00536345"/>
    <w:rsid w:val="0053698F"/>
    <w:rsid w:val="0053738B"/>
    <w:rsid w:val="0053785E"/>
    <w:rsid w:val="005407F6"/>
    <w:rsid w:val="00542E0B"/>
    <w:rsid w:val="00543104"/>
    <w:rsid w:val="0054410E"/>
    <w:rsid w:val="0054691A"/>
    <w:rsid w:val="00551C8A"/>
    <w:rsid w:val="00551EA8"/>
    <w:rsid w:val="005544D6"/>
    <w:rsid w:val="00554890"/>
    <w:rsid w:val="00556243"/>
    <w:rsid w:val="00556723"/>
    <w:rsid w:val="00556F31"/>
    <w:rsid w:val="00557583"/>
    <w:rsid w:val="00560273"/>
    <w:rsid w:val="005604AF"/>
    <w:rsid w:val="00563680"/>
    <w:rsid w:val="00563867"/>
    <w:rsid w:val="005708C9"/>
    <w:rsid w:val="00571940"/>
    <w:rsid w:val="00574E98"/>
    <w:rsid w:val="00577BAB"/>
    <w:rsid w:val="00577BC6"/>
    <w:rsid w:val="005837F2"/>
    <w:rsid w:val="005857A2"/>
    <w:rsid w:val="0058583F"/>
    <w:rsid w:val="00585E86"/>
    <w:rsid w:val="0058690D"/>
    <w:rsid w:val="00587A63"/>
    <w:rsid w:val="00587CE3"/>
    <w:rsid w:val="00596386"/>
    <w:rsid w:val="00596C4D"/>
    <w:rsid w:val="005A6625"/>
    <w:rsid w:val="005A6B14"/>
    <w:rsid w:val="005B0FC5"/>
    <w:rsid w:val="005B15F1"/>
    <w:rsid w:val="005B3C22"/>
    <w:rsid w:val="005B3D17"/>
    <w:rsid w:val="005B507E"/>
    <w:rsid w:val="005B784F"/>
    <w:rsid w:val="005C1467"/>
    <w:rsid w:val="005C272E"/>
    <w:rsid w:val="005C3CF4"/>
    <w:rsid w:val="005C623D"/>
    <w:rsid w:val="005C6D2A"/>
    <w:rsid w:val="005D3A27"/>
    <w:rsid w:val="005D3F9E"/>
    <w:rsid w:val="005D5B75"/>
    <w:rsid w:val="005D6F1A"/>
    <w:rsid w:val="005E41B1"/>
    <w:rsid w:val="005E6762"/>
    <w:rsid w:val="005E761B"/>
    <w:rsid w:val="005F22E7"/>
    <w:rsid w:val="00601294"/>
    <w:rsid w:val="0060167D"/>
    <w:rsid w:val="0060557D"/>
    <w:rsid w:val="0060793E"/>
    <w:rsid w:val="00607B24"/>
    <w:rsid w:val="00607BCE"/>
    <w:rsid w:val="006108A0"/>
    <w:rsid w:val="00611101"/>
    <w:rsid w:val="006137A4"/>
    <w:rsid w:val="00615161"/>
    <w:rsid w:val="00616B04"/>
    <w:rsid w:val="00616C3A"/>
    <w:rsid w:val="00617434"/>
    <w:rsid w:val="00617F2C"/>
    <w:rsid w:val="00620B40"/>
    <w:rsid w:val="006236D8"/>
    <w:rsid w:val="006314C5"/>
    <w:rsid w:val="0063393F"/>
    <w:rsid w:val="00634993"/>
    <w:rsid w:val="006360D8"/>
    <w:rsid w:val="00641BFD"/>
    <w:rsid w:val="00642470"/>
    <w:rsid w:val="00643922"/>
    <w:rsid w:val="00643F92"/>
    <w:rsid w:val="00644825"/>
    <w:rsid w:val="006479B8"/>
    <w:rsid w:val="00650611"/>
    <w:rsid w:val="00653FA2"/>
    <w:rsid w:val="00656B20"/>
    <w:rsid w:val="00657974"/>
    <w:rsid w:val="006617D6"/>
    <w:rsid w:val="0066367E"/>
    <w:rsid w:val="00666A9F"/>
    <w:rsid w:val="00667F03"/>
    <w:rsid w:val="00671C5B"/>
    <w:rsid w:val="00672E28"/>
    <w:rsid w:val="0067512E"/>
    <w:rsid w:val="00676CF9"/>
    <w:rsid w:val="00680A04"/>
    <w:rsid w:val="006810C8"/>
    <w:rsid w:val="00682CF5"/>
    <w:rsid w:val="006833BF"/>
    <w:rsid w:val="006835A4"/>
    <w:rsid w:val="00683876"/>
    <w:rsid w:val="00683A6D"/>
    <w:rsid w:val="006912A6"/>
    <w:rsid w:val="00694BEC"/>
    <w:rsid w:val="006A342F"/>
    <w:rsid w:val="006A7FE8"/>
    <w:rsid w:val="006B0698"/>
    <w:rsid w:val="006B094C"/>
    <w:rsid w:val="006B0DA4"/>
    <w:rsid w:val="006B2131"/>
    <w:rsid w:val="006B39F2"/>
    <w:rsid w:val="006B3C90"/>
    <w:rsid w:val="006B4680"/>
    <w:rsid w:val="006B5A96"/>
    <w:rsid w:val="006B719E"/>
    <w:rsid w:val="006B7B8B"/>
    <w:rsid w:val="006C409D"/>
    <w:rsid w:val="006C4416"/>
    <w:rsid w:val="006C61CA"/>
    <w:rsid w:val="006C6515"/>
    <w:rsid w:val="006C7CF9"/>
    <w:rsid w:val="006D002E"/>
    <w:rsid w:val="006D0E6D"/>
    <w:rsid w:val="006D114F"/>
    <w:rsid w:val="006D4DB7"/>
    <w:rsid w:val="006D7130"/>
    <w:rsid w:val="006E08F3"/>
    <w:rsid w:val="006E1B3B"/>
    <w:rsid w:val="006E3780"/>
    <w:rsid w:val="006E3841"/>
    <w:rsid w:val="006E495D"/>
    <w:rsid w:val="006E6B2E"/>
    <w:rsid w:val="006E7495"/>
    <w:rsid w:val="006F1CD1"/>
    <w:rsid w:val="006F44F3"/>
    <w:rsid w:val="006F5315"/>
    <w:rsid w:val="006F5931"/>
    <w:rsid w:val="006F5B58"/>
    <w:rsid w:val="006F6407"/>
    <w:rsid w:val="006F7C7F"/>
    <w:rsid w:val="0070026C"/>
    <w:rsid w:val="00700A8D"/>
    <w:rsid w:val="00703A56"/>
    <w:rsid w:val="00705C95"/>
    <w:rsid w:val="007152DD"/>
    <w:rsid w:val="00716DEB"/>
    <w:rsid w:val="00724DE0"/>
    <w:rsid w:val="00727228"/>
    <w:rsid w:val="007276FB"/>
    <w:rsid w:val="00730957"/>
    <w:rsid w:val="0073476B"/>
    <w:rsid w:val="00736258"/>
    <w:rsid w:val="00736DF1"/>
    <w:rsid w:val="00747F15"/>
    <w:rsid w:val="0075127C"/>
    <w:rsid w:val="00754F71"/>
    <w:rsid w:val="00756558"/>
    <w:rsid w:val="007575F9"/>
    <w:rsid w:val="007607A5"/>
    <w:rsid w:val="00762546"/>
    <w:rsid w:val="007660E1"/>
    <w:rsid w:val="00767A5B"/>
    <w:rsid w:val="007725AC"/>
    <w:rsid w:val="00774E58"/>
    <w:rsid w:val="0077548D"/>
    <w:rsid w:val="00777448"/>
    <w:rsid w:val="007811BE"/>
    <w:rsid w:val="00781CA6"/>
    <w:rsid w:val="007821BC"/>
    <w:rsid w:val="007848E8"/>
    <w:rsid w:val="0078551A"/>
    <w:rsid w:val="00785980"/>
    <w:rsid w:val="00790A02"/>
    <w:rsid w:val="00794018"/>
    <w:rsid w:val="00796588"/>
    <w:rsid w:val="007A0FF2"/>
    <w:rsid w:val="007A3DCC"/>
    <w:rsid w:val="007A4091"/>
    <w:rsid w:val="007A6494"/>
    <w:rsid w:val="007A6D59"/>
    <w:rsid w:val="007B0D6A"/>
    <w:rsid w:val="007B204C"/>
    <w:rsid w:val="007B3BAD"/>
    <w:rsid w:val="007B3E2D"/>
    <w:rsid w:val="007B4612"/>
    <w:rsid w:val="007B5AEE"/>
    <w:rsid w:val="007B62A5"/>
    <w:rsid w:val="007B64FF"/>
    <w:rsid w:val="007B6822"/>
    <w:rsid w:val="007C0668"/>
    <w:rsid w:val="007C28B5"/>
    <w:rsid w:val="007C78C3"/>
    <w:rsid w:val="007C7EA4"/>
    <w:rsid w:val="007D0CED"/>
    <w:rsid w:val="007D57FA"/>
    <w:rsid w:val="007E00E8"/>
    <w:rsid w:val="007E0215"/>
    <w:rsid w:val="007E5779"/>
    <w:rsid w:val="007E71C3"/>
    <w:rsid w:val="007F38A5"/>
    <w:rsid w:val="007F4DC2"/>
    <w:rsid w:val="007F545E"/>
    <w:rsid w:val="007F5AD0"/>
    <w:rsid w:val="007F7774"/>
    <w:rsid w:val="008035EB"/>
    <w:rsid w:val="00804156"/>
    <w:rsid w:val="00804B0B"/>
    <w:rsid w:val="00804B99"/>
    <w:rsid w:val="0080676F"/>
    <w:rsid w:val="0080770E"/>
    <w:rsid w:val="00811A49"/>
    <w:rsid w:val="008139C5"/>
    <w:rsid w:val="00814502"/>
    <w:rsid w:val="008178BC"/>
    <w:rsid w:val="0082138A"/>
    <w:rsid w:val="008238EA"/>
    <w:rsid w:val="008239D0"/>
    <w:rsid w:val="008244EB"/>
    <w:rsid w:val="008245F9"/>
    <w:rsid w:val="00830D86"/>
    <w:rsid w:val="00836BE4"/>
    <w:rsid w:val="00837FD2"/>
    <w:rsid w:val="00840299"/>
    <w:rsid w:val="00840702"/>
    <w:rsid w:val="00840768"/>
    <w:rsid w:val="00841000"/>
    <w:rsid w:val="00842813"/>
    <w:rsid w:val="00842845"/>
    <w:rsid w:val="00842964"/>
    <w:rsid w:val="00842B5A"/>
    <w:rsid w:val="00843229"/>
    <w:rsid w:val="0084694D"/>
    <w:rsid w:val="00847818"/>
    <w:rsid w:val="00847A49"/>
    <w:rsid w:val="00850979"/>
    <w:rsid w:val="0085212A"/>
    <w:rsid w:val="0085478E"/>
    <w:rsid w:val="008551C9"/>
    <w:rsid w:val="008563A6"/>
    <w:rsid w:val="00856836"/>
    <w:rsid w:val="008604EF"/>
    <w:rsid w:val="00860673"/>
    <w:rsid w:val="00863C3A"/>
    <w:rsid w:val="0086628C"/>
    <w:rsid w:val="008679B7"/>
    <w:rsid w:val="00871AA3"/>
    <w:rsid w:val="00872974"/>
    <w:rsid w:val="008766C4"/>
    <w:rsid w:val="00876F15"/>
    <w:rsid w:val="00876F1D"/>
    <w:rsid w:val="008777BF"/>
    <w:rsid w:val="00881FC1"/>
    <w:rsid w:val="00882964"/>
    <w:rsid w:val="00885A02"/>
    <w:rsid w:val="0089078F"/>
    <w:rsid w:val="00890F28"/>
    <w:rsid w:val="00895584"/>
    <w:rsid w:val="00896A62"/>
    <w:rsid w:val="0089765D"/>
    <w:rsid w:val="008A1B8E"/>
    <w:rsid w:val="008A306F"/>
    <w:rsid w:val="008A6FA8"/>
    <w:rsid w:val="008A72D5"/>
    <w:rsid w:val="008B0643"/>
    <w:rsid w:val="008B153A"/>
    <w:rsid w:val="008B2741"/>
    <w:rsid w:val="008B2B41"/>
    <w:rsid w:val="008B3934"/>
    <w:rsid w:val="008C1C29"/>
    <w:rsid w:val="008C21CD"/>
    <w:rsid w:val="008C2821"/>
    <w:rsid w:val="008C3809"/>
    <w:rsid w:val="008C475D"/>
    <w:rsid w:val="008C600B"/>
    <w:rsid w:val="008C6968"/>
    <w:rsid w:val="008C6A15"/>
    <w:rsid w:val="008C7D6A"/>
    <w:rsid w:val="008D07F4"/>
    <w:rsid w:val="008D1161"/>
    <w:rsid w:val="008D3406"/>
    <w:rsid w:val="008D35B0"/>
    <w:rsid w:val="008D37D0"/>
    <w:rsid w:val="008E15FA"/>
    <w:rsid w:val="008E1E35"/>
    <w:rsid w:val="008E2407"/>
    <w:rsid w:val="008E2478"/>
    <w:rsid w:val="008E2DD6"/>
    <w:rsid w:val="008E2EC9"/>
    <w:rsid w:val="008E4F47"/>
    <w:rsid w:val="008E72D5"/>
    <w:rsid w:val="008E77E3"/>
    <w:rsid w:val="008E7936"/>
    <w:rsid w:val="008F111F"/>
    <w:rsid w:val="008F1C89"/>
    <w:rsid w:val="008F1CCD"/>
    <w:rsid w:val="008F1FE9"/>
    <w:rsid w:val="008F2F3E"/>
    <w:rsid w:val="00902402"/>
    <w:rsid w:val="00903E3C"/>
    <w:rsid w:val="00905012"/>
    <w:rsid w:val="00912DE7"/>
    <w:rsid w:val="00914B04"/>
    <w:rsid w:val="00914D6C"/>
    <w:rsid w:val="0092256C"/>
    <w:rsid w:val="00922D41"/>
    <w:rsid w:val="009246E5"/>
    <w:rsid w:val="009247E1"/>
    <w:rsid w:val="00930594"/>
    <w:rsid w:val="0093674E"/>
    <w:rsid w:val="00937C87"/>
    <w:rsid w:val="00940F1C"/>
    <w:rsid w:val="00944245"/>
    <w:rsid w:val="0094709D"/>
    <w:rsid w:val="00947766"/>
    <w:rsid w:val="00947912"/>
    <w:rsid w:val="009504B8"/>
    <w:rsid w:val="0095496C"/>
    <w:rsid w:val="00956F2B"/>
    <w:rsid w:val="00960736"/>
    <w:rsid w:val="009610E9"/>
    <w:rsid w:val="00962F0E"/>
    <w:rsid w:val="0097001E"/>
    <w:rsid w:val="00970F5E"/>
    <w:rsid w:val="00973D9A"/>
    <w:rsid w:val="00976510"/>
    <w:rsid w:val="00976AE5"/>
    <w:rsid w:val="00977099"/>
    <w:rsid w:val="009771F4"/>
    <w:rsid w:val="009817D1"/>
    <w:rsid w:val="009826EB"/>
    <w:rsid w:val="00983441"/>
    <w:rsid w:val="00984D66"/>
    <w:rsid w:val="0098763B"/>
    <w:rsid w:val="0099078C"/>
    <w:rsid w:val="00992911"/>
    <w:rsid w:val="00993392"/>
    <w:rsid w:val="00996116"/>
    <w:rsid w:val="009967E7"/>
    <w:rsid w:val="00997669"/>
    <w:rsid w:val="0099772D"/>
    <w:rsid w:val="00997D9D"/>
    <w:rsid w:val="009A0EA3"/>
    <w:rsid w:val="009A1470"/>
    <w:rsid w:val="009A2C1E"/>
    <w:rsid w:val="009B4362"/>
    <w:rsid w:val="009B474D"/>
    <w:rsid w:val="009B5AD3"/>
    <w:rsid w:val="009B6736"/>
    <w:rsid w:val="009B6E2F"/>
    <w:rsid w:val="009B7675"/>
    <w:rsid w:val="009B787A"/>
    <w:rsid w:val="009B7A0A"/>
    <w:rsid w:val="009B7DF4"/>
    <w:rsid w:val="009C01B5"/>
    <w:rsid w:val="009C0EA4"/>
    <w:rsid w:val="009C14DC"/>
    <w:rsid w:val="009C255E"/>
    <w:rsid w:val="009C37ED"/>
    <w:rsid w:val="009C4D8F"/>
    <w:rsid w:val="009C6505"/>
    <w:rsid w:val="009C7C86"/>
    <w:rsid w:val="009D19CD"/>
    <w:rsid w:val="009D204C"/>
    <w:rsid w:val="009D24FE"/>
    <w:rsid w:val="009D2B48"/>
    <w:rsid w:val="009D34B0"/>
    <w:rsid w:val="009D4DFE"/>
    <w:rsid w:val="009D5C71"/>
    <w:rsid w:val="009D77F4"/>
    <w:rsid w:val="009E08F1"/>
    <w:rsid w:val="009E1FDB"/>
    <w:rsid w:val="009E2F81"/>
    <w:rsid w:val="009E3B1E"/>
    <w:rsid w:val="009E414F"/>
    <w:rsid w:val="009E7AC3"/>
    <w:rsid w:val="009F2832"/>
    <w:rsid w:val="009F32EA"/>
    <w:rsid w:val="009F3D57"/>
    <w:rsid w:val="00A0014F"/>
    <w:rsid w:val="00A02384"/>
    <w:rsid w:val="00A02511"/>
    <w:rsid w:val="00A05549"/>
    <w:rsid w:val="00A0612A"/>
    <w:rsid w:val="00A0737E"/>
    <w:rsid w:val="00A13566"/>
    <w:rsid w:val="00A13CC0"/>
    <w:rsid w:val="00A1450B"/>
    <w:rsid w:val="00A146FC"/>
    <w:rsid w:val="00A252B5"/>
    <w:rsid w:val="00A25336"/>
    <w:rsid w:val="00A26762"/>
    <w:rsid w:val="00A27920"/>
    <w:rsid w:val="00A30C57"/>
    <w:rsid w:val="00A32932"/>
    <w:rsid w:val="00A359BE"/>
    <w:rsid w:val="00A36BE8"/>
    <w:rsid w:val="00A3710C"/>
    <w:rsid w:val="00A41EE6"/>
    <w:rsid w:val="00A50C40"/>
    <w:rsid w:val="00A51B22"/>
    <w:rsid w:val="00A529B6"/>
    <w:rsid w:val="00A54CE0"/>
    <w:rsid w:val="00A55D4A"/>
    <w:rsid w:val="00A57220"/>
    <w:rsid w:val="00A60EEC"/>
    <w:rsid w:val="00A64FD6"/>
    <w:rsid w:val="00A65EEF"/>
    <w:rsid w:val="00A665A8"/>
    <w:rsid w:val="00A66726"/>
    <w:rsid w:val="00A67919"/>
    <w:rsid w:val="00A726E4"/>
    <w:rsid w:val="00A72BE5"/>
    <w:rsid w:val="00A72EC5"/>
    <w:rsid w:val="00A75FC4"/>
    <w:rsid w:val="00A773B3"/>
    <w:rsid w:val="00A77970"/>
    <w:rsid w:val="00A812B2"/>
    <w:rsid w:val="00A81400"/>
    <w:rsid w:val="00A818BB"/>
    <w:rsid w:val="00A822CE"/>
    <w:rsid w:val="00A83005"/>
    <w:rsid w:val="00A832C2"/>
    <w:rsid w:val="00A83737"/>
    <w:rsid w:val="00A8610E"/>
    <w:rsid w:val="00A87FD9"/>
    <w:rsid w:val="00A904B2"/>
    <w:rsid w:val="00A92173"/>
    <w:rsid w:val="00A9265A"/>
    <w:rsid w:val="00A932AC"/>
    <w:rsid w:val="00A96B26"/>
    <w:rsid w:val="00A96FD8"/>
    <w:rsid w:val="00AA2547"/>
    <w:rsid w:val="00AA5917"/>
    <w:rsid w:val="00AA59C6"/>
    <w:rsid w:val="00AB0BAA"/>
    <w:rsid w:val="00AB1669"/>
    <w:rsid w:val="00AB1C80"/>
    <w:rsid w:val="00AB5702"/>
    <w:rsid w:val="00AB5B85"/>
    <w:rsid w:val="00AB70BA"/>
    <w:rsid w:val="00AC1EEB"/>
    <w:rsid w:val="00AC4794"/>
    <w:rsid w:val="00AD1024"/>
    <w:rsid w:val="00AD14CF"/>
    <w:rsid w:val="00AD2CD5"/>
    <w:rsid w:val="00AD4B35"/>
    <w:rsid w:val="00AD6B06"/>
    <w:rsid w:val="00AE0F0C"/>
    <w:rsid w:val="00AE243E"/>
    <w:rsid w:val="00AE2C9A"/>
    <w:rsid w:val="00AE561F"/>
    <w:rsid w:val="00AF0A45"/>
    <w:rsid w:val="00AF13DA"/>
    <w:rsid w:val="00AF5875"/>
    <w:rsid w:val="00AF5E6B"/>
    <w:rsid w:val="00AF663E"/>
    <w:rsid w:val="00AF6A2F"/>
    <w:rsid w:val="00AF797D"/>
    <w:rsid w:val="00AF7E60"/>
    <w:rsid w:val="00B004F1"/>
    <w:rsid w:val="00B00DB8"/>
    <w:rsid w:val="00B01A90"/>
    <w:rsid w:val="00B03A22"/>
    <w:rsid w:val="00B058A4"/>
    <w:rsid w:val="00B0644B"/>
    <w:rsid w:val="00B0756E"/>
    <w:rsid w:val="00B10DCA"/>
    <w:rsid w:val="00B11FD7"/>
    <w:rsid w:val="00B14F12"/>
    <w:rsid w:val="00B15F9D"/>
    <w:rsid w:val="00B206B3"/>
    <w:rsid w:val="00B20A6A"/>
    <w:rsid w:val="00B22D15"/>
    <w:rsid w:val="00B250BF"/>
    <w:rsid w:val="00B31C6F"/>
    <w:rsid w:val="00B33999"/>
    <w:rsid w:val="00B35476"/>
    <w:rsid w:val="00B37465"/>
    <w:rsid w:val="00B4212C"/>
    <w:rsid w:val="00B42F2E"/>
    <w:rsid w:val="00B43E88"/>
    <w:rsid w:val="00B44055"/>
    <w:rsid w:val="00B460C0"/>
    <w:rsid w:val="00B465E2"/>
    <w:rsid w:val="00B50075"/>
    <w:rsid w:val="00B50BF2"/>
    <w:rsid w:val="00B512E5"/>
    <w:rsid w:val="00B5251E"/>
    <w:rsid w:val="00B53866"/>
    <w:rsid w:val="00B60790"/>
    <w:rsid w:val="00B62111"/>
    <w:rsid w:val="00B6305E"/>
    <w:rsid w:val="00B64B42"/>
    <w:rsid w:val="00B66531"/>
    <w:rsid w:val="00B66E03"/>
    <w:rsid w:val="00B7155C"/>
    <w:rsid w:val="00B721F3"/>
    <w:rsid w:val="00B730B8"/>
    <w:rsid w:val="00B7339D"/>
    <w:rsid w:val="00B73FE9"/>
    <w:rsid w:val="00B74AF3"/>
    <w:rsid w:val="00B75347"/>
    <w:rsid w:val="00B753F5"/>
    <w:rsid w:val="00B77737"/>
    <w:rsid w:val="00B80963"/>
    <w:rsid w:val="00B81E8C"/>
    <w:rsid w:val="00B8471C"/>
    <w:rsid w:val="00B866D6"/>
    <w:rsid w:val="00B86F87"/>
    <w:rsid w:val="00B915FE"/>
    <w:rsid w:val="00B9160C"/>
    <w:rsid w:val="00B9314F"/>
    <w:rsid w:val="00B94724"/>
    <w:rsid w:val="00B96F52"/>
    <w:rsid w:val="00BA578B"/>
    <w:rsid w:val="00BA600D"/>
    <w:rsid w:val="00BA6832"/>
    <w:rsid w:val="00BA69CB"/>
    <w:rsid w:val="00BB03BB"/>
    <w:rsid w:val="00BB05A6"/>
    <w:rsid w:val="00BB213F"/>
    <w:rsid w:val="00BB2657"/>
    <w:rsid w:val="00BB3911"/>
    <w:rsid w:val="00BB3EF7"/>
    <w:rsid w:val="00BC42A7"/>
    <w:rsid w:val="00BC4D7E"/>
    <w:rsid w:val="00BC6342"/>
    <w:rsid w:val="00BC7835"/>
    <w:rsid w:val="00BC7D4C"/>
    <w:rsid w:val="00BD0120"/>
    <w:rsid w:val="00BD0DC4"/>
    <w:rsid w:val="00BD22E6"/>
    <w:rsid w:val="00BD3F60"/>
    <w:rsid w:val="00BD4D43"/>
    <w:rsid w:val="00BD57E1"/>
    <w:rsid w:val="00BD5835"/>
    <w:rsid w:val="00BD5E4D"/>
    <w:rsid w:val="00BD63F9"/>
    <w:rsid w:val="00BE2CDF"/>
    <w:rsid w:val="00BE5259"/>
    <w:rsid w:val="00BE5748"/>
    <w:rsid w:val="00BE5DE5"/>
    <w:rsid w:val="00BE5F88"/>
    <w:rsid w:val="00BE7520"/>
    <w:rsid w:val="00BF016B"/>
    <w:rsid w:val="00BF0CCC"/>
    <w:rsid w:val="00BF2530"/>
    <w:rsid w:val="00BF57C6"/>
    <w:rsid w:val="00C01310"/>
    <w:rsid w:val="00C01A47"/>
    <w:rsid w:val="00C026CF"/>
    <w:rsid w:val="00C03EF6"/>
    <w:rsid w:val="00C0768B"/>
    <w:rsid w:val="00C07DAD"/>
    <w:rsid w:val="00C1008C"/>
    <w:rsid w:val="00C11751"/>
    <w:rsid w:val="00C11FF2"/>
    <w:rsid w:val="00C12B7B"/>
    <w:rsid w:val="00C135A0"/>
    <w:rsid w:val="00C14AE2"/>
    <w:rsid w:val="00C15528"/>
    <w:rsid w:val="00C164DE"/>
    <w:rsid w:val="00C16F72"/>
    <w:rsid w:val="00C17A84"/>
    <w:rsid w:val="00C23D9F"/>
    <w:rsid w:val="00C243FF"/>
    <w:rsid w:val="00C2443B"/>
    <w:rsid w:val="00C258D2"/>
    <w:rsid w:val="00C2749A"/>
    <w:rsid w:val="00C3024B"/>
    <w:rsid w:val="00C315AD"/>
    <w:rsid w:val="00C31729"/>
    <w:rsid w:val="00C32781"/>
    <w:rsid w:val="00C35AE9"/>
    <w:rsid w:val="00C37309"/>
    <w:rsid w:val="00C400CB"/>
    <w:rsid w:val="00C40282"/>
    <w:rsid w:val="00C40634"/>
    <w:rsid w:val="00C40D21"/>
    <w:rsid w:val="00C414D0"/>
    <w:rsid w:val="00C424A1"/>
    <w:rsid w:val="00C4313D"/>
    <w:rsid w:val="00C45B74"/>
    <w:rsid w:val="00C46427"/>
    <w:rsid w:val="00C4727B"/>
    <w:rsid w:val="00C50139"/>
    <w:rsid w:val="00C50FFF"/>
    <w:rsid w:val="00C51089"/>
    <w:rsid w:val="00C54AC0"/>
    <w:rsid w:val="00C5676D"/>
    <w:rsid w:val="00C57760"/>
    <w:rsid w:val="00C57877"/>
    <w:rsid w:val="00C6325F"/>
    <w:rsid w:val="00C64A0B"/>
    <w:rsid w:val="00C6653A"/>
    <w:rsid w:val="00C6696D"/>
    <w:rsid w:val="00C767A9"/>
    <w:rsid w:val="00C8136C"/>
    <w:rsid w:val="00C8139F"/>
    <w:rsid w:val="00C81D3C"/>
    <w:rsid w:val="00C823A9"/>
    <w:rsid w:val="00C82639"/>
    <w:rsid w:val="00C82766"/>
    <w:rsid w:val="00C8335F"/>
    <w:rsid w:val="00C8384E"/>
    <w:rsid w:val="00C83880"/>
    <w:rsid w:val="00C83A16"/>
    <w:rsid w:val="00C83B2E"/>
    <w:rsid w:val="00C84D93"/>
    <w:rsid w:val="00C84E83"/>
    <w:rsid w:val="00C85FFC"/>
    <w:rsid w:val="00C876B6"/>
    <w:rsid w:val="00C87B4F"/>
    <w:rsid w:val="00C9028B"/>
    <w:rsid w:val="00C90356"/>
    <w:rsid w:val="00C905A6"/>
    <w:rsid w:val="00C92237"/>
    <w:rsid w:val="00C92BDC"/>
    <w:rsid w:val="00C945D1"/>
    <w:rsid w:val="00C9651F"/>
    <w:rsid w:val="00C97F17"/>
    <w:rsid w:val="00CA0F8C"/>
    <w:rsid w:val="00CA1735"/>
    <w:rsid w:val="00CA3155"/>
    <w:rsid w:val="00CA5DB5"/>
    <w:rsid w:val="00CB2A20"/>
    <w:rsid w:val="00CB2E43"/>
    <w:rsid w:val="00CB2F39"/>
    <w:rsid w:val="00CB3E0C"/>
    <w:rsid w:val="00CB5A18"/>
    <w:rsid w:val="00CB6488"/>
    <w:rsid w:val="00CC335D"/>
    <w:rsid w:val="00CC4849"/>
    <w:rsid w:val="00CC73EE"/>
    <w:rsid w:val="00CD0205"/>
    <w:rsid w:val="00CD2B05"/>
    <w:rsid w:val="00CD4A4A"/>
    <w:rsid w:val="00CD66AE"/>
    <w:rsid w:val="00CE2FB1"/>
    <w:rsid w:val="00CE39AD"/>
    <w:rsid w:val="00CE3ED9"/>
    <w:rsid w:val="00CE4833"/>
    <w:rsid w:val="00CE5A98"/>
    <w:rsid w:val="00CF0E2B"/>
    <w:rsid w:val="00CF2D10"/>
    <w:rsid w:val="00CF3AEE"/>
    <w:rsid w:val="00CF3E61"/>
    <w:rsid w:val="00CF5C1B"/>
    <w:rsid w:val="00CF62DD"/>
    <w:rsid w:val="00D02DDB"/>
    <w:rsid w:val="00D0424F"/>
    <w:rsid w:val="00D04DE0"/>
    <w:rsid w:val="00D0567B"/>
    <w:rsid w:val="00D057EB"/>
    <w:rsid w:val="00D06DCE"/>
    <w:rsid w:val="00D0725D"/>
    <w:rsid w:val="00D10FC1"/>
    <w:rsid w:val="00D12C3F"/>
    <w:rsid w:val="00D210D0"/>
    <w:rsid w:val="00D21944"/>
    <w:rsid w:val="00D22C0F"/>
    <w:rsid w:val="00D2418F"/>
    <w:rsid w:val="00D2702B"/>
    <w:rsid w:val="00D31AF7"/>
    <w:rsid w:val="00D32916"/>
    <w:rsid w:val="00D34582"/>
    <w:rsid w:val="00D34C08"/>
    <w:rsid w:val="00D35668"/>
    <w:rsid w:val="00D3614F"/>
    <w:rsid w:val="00D4056E"/>
    <w:rsid w:val="00D40FF4"/>
    <w:rsid w:val="00D4644D"/>
    <w:rsid w:val="00D50322"/>
    <w:rsid w:val="00D52145"/>
    <w:rsid w:val="00D524DA"/>
    <w:rsid w:val="00D56CE4"/>
    <w:rsid w:val="00D57768"/>
    <w:rsid w:val="00D6009C"/>
    <w:rsid w:val="00D63584"/>
    <w:rsid w:val="00D644B3"/>
    <w:rsid w:val="00D66308"/>
    <w:rsid w:val="00D723D2"/>
    <w:rsid w:val="00D73F11"/>
    <w:rsid w:val="00D74383"/>
    <w:rsid w:val="00D74B71"/>
    <w:rsid w:val="00D752E1"/>
    <w:rsid w:val="00D764FC"/>
    <w:rsid w:val="00D77223"/>
    <w:rsid w:val="00D8001D"/>
    <w:rsid w:val="00D80B3A"/>
    <w:rsid w:val="00D82A10"/>
    <w:rsid w:val="00D840DD"/>
    <w:rsid w:val="00D8460C"/>
    <w:rsid w:val="00D849BE"/>
    <w:rsid w:val="00D84AA0"/>
    <w:rsid w:val="00D8509B"/>
    <w:rsid w:val="00D85AF7"/>
    <w:rsid w:val="00D87135"/>
    <w:rsid w:val="00D87FFB"/>
    <w:rsid w:val="00D91560"/>
    <w:rsid w:val="00D92B9E"/>
    <w:rsid w:val="00D9424F"/>
    <w:rsid w:val="00D95014"/>
    <w:rsid w:val="00D9690B"/>
    <w:rsid w:val="00DA15C7"/>
    <w:rsid w:val="00DA1973"/>
    <w:rsid w:val="00DA2901"/>
    <w:rsid w:val="00DA3F81"/>
    <w:rsid w:val="00DA48E1"/>
    <w:rsid w:val="00DA5DC8"/>
    <w:rsid w:val="00DA60AF"/>
    <w:rsid w:val="00DB002B"/>
    <w:rsid w:val="00DB1132"/>
    <w:rsid w:val="00DB1171"/>
    <w:rsid w:val="00DB2CFB"/>
    <w:rsid w:val="00DB4418"/>
    <w:rsid w:val="00DB497B"/>
    <w:rsid w:val="00DB4C07"/>
    <w:rsid w:val="00DC180D"/>
    <w:rsid w:val="00DC1DF6"/>
    <w:rsid w:val="00DC2799"/>
    <w:rsid w:val="00DC2AC5"/>
    <w:rsid w:val="00DC4714"/>
    <w:rsid w:val="00DC5BC9"/>
    <w:rsid w:val="00DC6ED3"/>
    <w:rsid w:val="00DD0153"/>
    <w:rsid w:val="00DD01E5"/>
    <w:rsid w:val="00DD3EF0"/>
    <w:rsid w:val="00DD4257"/>
    <w:rsid w:val="00DD771E"/>
    <w:rsid w:val="00DD7829"/>
    <w:rsid w:val="00DE1905"/>
    <w:rsid w:val="00DE271B"/>
    <w:rsid w:val="00DE395B"/>
    <w:rsid w:val="00DE3E0B"/>
    <w:rsid w:val="00DE4A7E"/>
    <w:rsid w:val="00DE4FB7"/>
    <w:rsid w:val="00DE6E2D"/>
    <w:rsid w:val="00DE73E2"/>
    <w:rsid w:val="00DE7889"/>
    <w:rsid w:val="00DF00DB"/>
    <w:rsid w:val="00DF1751"/>
    <w:rsid w:val="00DF20B4"/>
    <w:rsid w:val="00DF495C"/>
    <w:rsid w:val="00DF4F24"/>
    <w:rsid w:val="00DF6CE9"/>
    <w:rsid w:val="00E00D81"/>
    <w:rsid w:val="00E03FA8"/>
    <w:rsid w:val="00E046DB"/>
    <w:rsid w:val="00E050B0"/>
    <w:rsid w:val="00E05614"/>
    <w:rsid w:val="00E05AE1"/>
    <w:rsid w:val="00E06315"/>
    <w:rsid w:val="00E0696D"/>
    <w:rsid w:val="00E0728F"/>
    <w:rsid w:val="00E103C7"/>
    <w:rsid w:val="00E12446"/>
    <w:rsid w:val="00E128D8"/>
    <w:rsid w:val="00E144BF"/>
    <w:rsid w:val="00E172CB"/>
    <w:rsid w:val="00E22CA9"/>
    <w:rsid w:val="00E240BD"/>
    <w:rsid w:val="00E24B1E"/>
    <w:rsid w:val="00E25F0F"/>
    <w:rsid w:val="00E26CB7"/>
    <w:rsid w:val="00E31003"/>
    <w:rsid w:val="00E342C3"/>
    <w:rsid w:val="00E356B7"/>
    <w:rsid w:val="00E3589F"/>
    <w:rsid w:val="00E3599B"/>
    <w:rsid w:val="00E4019B"/>
    <w:rsid w:val="00E41D3F"/>
    <w:rsid w:val="00E420C8"/>
    <w:rsid w:val="00E45BB0"/>
    <w:rsid w:val="00E4622B"/>
    <w:rsid w:val="00E46238"/>
    <w:rsid w:val="00E46950"/>
    <w:rsid w:val="00E503D6"/>
    <w:rsid w:val="00E50665"/>
    <w:rsid w:val="00E533A3"/>
    <w:rsid w:val="00E5419B"/>
    <w:rsid w:val="00E55C28"/>
    <w:rsid w:val="00E57A6C"/>
    <w:rsid w:val="00E57A8F"/>
    <w:rsid w:val="00E60D48"/>
    <w:rsid w:val="00E667A3"/>
    <w:rsid w:val="00E66A75"/>
    <w:rsid w:val="00E70993"/>
    <w:rsid w:val="00E711B6"/>
    <w:rsid w:val="00E713DC"/>
    <w:rsid w:val="00E74699"/>
    <w:rsid w:val="00E762E7"/>
    <w:rsid w:val="00E77FF7"/>
    <w:rsid w:val="00E84ECC"/>
    <w:rsid w:val="00E85130"/>
    <w:rsid w:val="00E85E40"/>
    <w:rsid w:val="00E87C1F"/>
    <w:rsid w:val="00E92267"/>
    <w:rsid w:val="00E934D8"/>
    <w:rsid w:val="00EA0D9C"/>
    <w:rsid w:val="00EA4DBE"/>
    <w:rsid w:val="00EA50D6"/>
    <w:rsid w:val="00EA5764"/>
    <w:rsid w:val="00EA725C"/>
    <w:rsid w:val="00EA7744"/>
    <w:rsid w:val="00EA7A94"/>
    <w:rsid w:val="00EB03DD"/>
    <w:rsid w:val="00EB1726"/>
    <w:rsid w:val="00EB2900"/>
    <w:rsid w:val="00EB3B2D"/>
    <w:rsid w:val="00EB5F52"/>
    <w:rsid w:val="00EC1A5B"/>
    <w:rsid w:val="00EC3018"/>
    <w:rsid w:val="00EC5B9D"/>
    <w:rsid w:val="00EC5E50"/>
    <w:rsid w:val="00ED3462"/>
    <w:rsid w:val="00EE2AFE"/>
    <w:rsid w:val="00EE4843"/>
    <w:rsid w:val="00EE53A4"/>
    <w:rsid w:val="00EF3721"/>
    <w:rsid w:val="00EF4984"/>
    <w:rsid w:val="00EF6D20"/>
    <w:rsid w:val="00F0102B"/>
    <w:rsid w:val="00F010FD"/>
    <w:rsid w:val="00F029B4"/>
    <w:rsid w:val="00F03291"/>
    <w:rsid w:val="00F0729E"/>
    <w:rsid w:val="00F109DC"/>
    <w:rsid w:val="00F11317"/>
    <w:rsid w:val="00F11E7F"/>
    <w:rsid w:val="00F12903"/>
    <w:rsid w:val="00F133EF"/>
    <w:rsid w:val="00F142F5"/>
    <w:rsid w:val="00F14635"/>
    <w:rsid w:val="00F15BC1"/>
    <w:rsid w:val="00F252C6"/>
    <w:rsid w:val="00F268D5"/>
    <w:rsid w:val="00F274EB"/>
    <w:rsid w:val="00F30635"/>
    <w:rsid w:val="00F31622"/>
    <w:rsid w:val="00F33682"/>
    <w:rsid w:val="00F33D8D"/>
    <w:rsid w:val="00F3616D"/>
    <w:rsid w:val="00F36210"/>
    <w:rsid w:val="00F456D2"/>
    <w:rsid w:val="00F47CA3"/>
    <w:rsid w:val="00F51827"/>
    <w:rsid w:val="00F56903"/>
    <w:rsid w:val="00F56A0F"/>
    <w:rsid w:val="00F60762"/>
    <w:rsid w:val="00F61EF7"/>
    <w:rsid w:val="00F63D76"/>
    <w:rsid w:val="00F643A7"/>
    <w:rsid w:val="00F66C52"/>
    <w:rsid w:val="00F67966"/>
    <w:rsid w:val="00F71AAE"/>
    <w:rsid w:val="00F72435"/>
    <w:rsid w:val="00F7340E"/>
    <w:rsid w:val="00F73BDE"/>
    <w:rsid w:val="00F7562B"/>
    <w:rsid w:val="00F756EF"/>
    <w:rsid w:val="00F823CE"/>
    <w:rsid w:val="00F83EDA"/>
    <w:rsid w:val="00F84698"/>
    <w:rsid w:val="00F87BD1"/>
    <w:rsid w:val="00F93890"/>
    <w:rsid w:val="00F95CC1"/>
    <w:rsid w:val="00FA2D12"/>
    <w:rsid w:val="00FA6CA8"/>
    <w:rsid w:val="00FA7286"/>
    <w:rsid w:val="00FB1362"/>
    <w:rsid w:val="00FB1F34"/>
    <w:rsid w:val="00FB2A71"/>
    <w:rsid w:val="00FB515E"/>
    <w:rsid w:val="00FB7F40"/>
    <w:rsid w:val="00FC2320"/>
    <w:rsid w:val="00FC2ABF"/>
    <w:rsid w:val="00FC47BE"/>
    <w:rsid w:val="00FC62B7"/>
    <w:rsid w:val="00FD0021"/>
    <w:rsid w:val="00FD004D"/>
    <w:rsid w:val="00FD0F74"/>
    <w:rsid w:val="00FD5148"/>
    <w:rsid w:val="00FD6B0E"/>
    <w:rsid w:val="00FD7DED"/>
    <w:rsid w:val="00FE01CC"/>
    <w:rsid w:val="00FE3114"/>
    <w:rsid w:val="00FE4A16"/>
    <w:rsid w:val="00FE4C7B"/>
    <w:rsid w:val="00FE761C"/>
    <w:rsid w:val="00FF08A2"/>
    <w:rsid w:val="00FF263E"/>
    <w:rsid w:val="00FF4D94"/>
    <w:rsid w:val="00FF590F"/>
    <w:rsid w:val="00FF5A88"/>
    <w:rsid w:val="00FF6457"/>
    <w:rsid w:val="00FF6D47"/>
    <w:rsid w:val="00FF7FDE"/>
    <w:rsid w:val="0138268E"/>
    <w:rsid w:val="016A6360"/>
    <w:rsid w:val="018E7819"/>
    <w:rsid w:val="01D61292"/>
    <w:rsid w:val="01F77248"/>
    <w:rsid w:val="02382230"/>
    <w:rsid w:val="0250315A"/>
    <w:rsid w:val="02CD5FA7"/>
    <w:rsid w:val="02EB0DDA"/>
    <w:rsid w:val="03261EB9"/>
    <w:rsid w:val="033433CD"/>
    <w:rsid w:val="0351077F"/>
    <w:rsid w:val="038631D7"/>
    <w:rsid w:val="043A06FC"/>
    <w:rsid w:val="04521626"/>
    <w:rsid w:val="04862822"/>
    <w:rsid w:val="04C63B63"/>
    <w:rsid w:val="04E03E91"/>
    <w:rsid w:val="057B6B0A"/>
    <w:rsid w:val="05B70EED"/>
    <w:rsid w:val="0648625E"/>
    <w:rsid w:val="069D376A"/>
    <w:rsid w:val="069E11EB"/>
    <w:rsid w:val="075C28A3"/>
    <w:rsid w:val="076012A9"/>
    <w:rsid w:val="07BF4B46"/>
    <w:rsid w:val="07E301FD"/>
    <w:rsid w:val="07F24F95"/>
    <w:rsid w:val="083E7612"/>
    <w:rsid w:val="08AE69CD"/>
    <w:rsid w:val="08EB0A30"/>
    <w:rsid w:val="090B34E3"/>
    <w:rsid w:val="098E3ABC"/>
    <w:rsid w:val="09BA5C05"/>
    <w:rsid w:val="09C30A93"/>
    <w:rsid w:val="0A4C5174"/>
    <w:rsid w:val="0A9A7472"/>
    <w:rsid w:val="0AFD1714"/>
    <w:rsid w:val="0B1161B7"/>
    <w:rsid w:val="0B4C2B18"/>
    <w:rsid w:val="0B6A42C7"/>
    <w:rsid w:val="0B765B5B"/>
    <w:rsid w:val="0BB50EC3"/>
    <w:rsid w:val="0BCF786E"/>
    <w:rsid w:val="0C0C18D2"/>
    <w:rsid w:val="0C522046"/>
    <w:rsid w:val="0C6557E4"/>
    <w:rsid w:val="0D06536D"/>
    <w:rsid w:val="0D2B64A6"/>
    <w:rsid w:val="0D5166E6"/>
    <w:rsid w:val="0D811433"/>
    <w:rsid w:val="0E475979"/>
    <w:rsid w:val="0F0F53C2"/>
    <w:rsid w:val="0F6D575B"/>
    <w:rsid w:val="0F8D020F"/>
    <w:rsid w:val="0FBD2063"/>
    <w:rsid w:val="0FC419ED"/>
    <w:rsid w:val="0FEA3E2B"/>
    <w:rsid w:val="10526CD3"/>
    <w:rsid w:val="115320F9"/>
    <w:rsid w:val="11604C92"/>
    <w:rsid w:val="118925D3"/>
    <w:rsid w:val="118F66DA"/>
    <w:rsid w:val="12413F80"/>
    <w:rsid w:val="124C5B94"/>
    <w:rsid w:val="12D46D72"/>
    <w:rsid w:val="12EA4799"/>
    <w:rsid w:val="12EB221A"/>
    <w:rsid w:val="132632F9"/>
    <w:rsid w:val="1333260E"/>
    <w:rsid w:val="1347382D"/>
    <w:rsid w:val="13876815"/>
    <w:rsid w:val="13BB706F"/>
    <w:rsid w:val="14216A14"/>
    <w:rsid w:val="14E55858"/>
    <w:rsid w:val="14E70D5B"/>
    <w:rsid w:val="151C212F"/>
    <w:rsid w:val="156A6FD9"/>
    <w:rsid w:val="15907EEF"/>
    <w:rsid w:val="15B25EA5"/>
    <w:rsid w:val="16201D5D"/>
    <w:rsid w:val="16437993"/>
    <w:rsid w:val="16483E1A"/>
    <w:rsid w:val="16822CFB"/>
    <w:rsid w:val="1682657E"/>
    <w:rsid w:val="1683077C"/>
    <w:rsid w:val="16895F09"/>
    <w:rsid w:val="168D490F"/>
    <w:rsid w:val="16A776B7"/>
    <w:rsid w:val="16B953D3"/>
    <w:rsid w:val="16C90EF1"/>
    <w:rsid w:val="16F5303A"/>
    <w:rsid w:val="174F49CD"/>
    <w:rsid w:val="182C0B38"/>
    <w:rsid w:val="18584E7F"/>
    <w:rsid w:val="18D36D47"/>
    <w:rsid w:val="18E0605D"/>
    <w:rsid w:val="1905081B"/>
    <w:rsid w:val="1986426C"/>
    <w:rsid w:val="19B802BF"/>
    <w:rsid w:val="19D011E9"/>
    <w:rsid w:val="1A15645A"/>
    <w:rsid w:val="1A9B1BB6"/>
    <w:rsid w:val="1AD53A66"/>
    <w:rsid w:val="1AF347C3"/>
    <w:rsid w:val="1B11129D"/>
    <w:rsid w:val="1B400146"/>
    <w:rsid w:val="1B996256"/>
    <w:rsid w:val="1BF67603"/>
    <w:rsid w:val="1C0A3092"/>
    <w:rsid w:val="1C6A30AB"/>
    <w:rsid w:val="1C823FD5"/>
    <w:rsid w:val="1C9673F2"/>
    <w:rsid w:val="1D2A56E8"/>
    <w:rsid w:val="1D7B41ED"/>
    <w:rsid w:val="1D954D97"/>
    <w:rsid w:val="1E1B2A71"/>
    <w:rsid w:val="1E302A17"/>
    <w:rsid w:val="1E53644F"/>
    <w:rsid w:val="1E7A630E"/>
    <w:rsid w:val="1E9D1D46"/>
    <w:rsid w:val="1EA57152"/>
    <w:rsid w:val="1ED20022"/>
    <w:rsid w:val="1EE47F3C"/>
    <w:rsid w:val="1F0A017C"/>
    <w:rsid w:val="1F5472F6"/>
    <w:rsid w:val="1FA90F7F"/>
    <w:rsid w:val="1FBE0F24"/>
    <w:rsid w:val="1FE55560"/>
    <w:rsid w:val="20022912"/>
    <w:rsid w:val="201560AF"/>
    <w:rsid w:val="201B5A3A"/>
    <w:rsid w:val="20330EE3"/>
    <w:rsid w:val="204F718E"/>
    <w:rsid w:val="20546E99"/>
    <w:rsid w:val="214210A0"/>
    <w:rsid w:val="21F35640"/>
    <w:rsid w:val="220D1A6D"/>
    <w:rsid w:val="222E41A0"/>
    <w:rsid w:val="224750CA"/>
    <w:rsid w:val="22A3415F"/>
    <w:rsid w:val="238237CD"/>
    <w:rsid w:val="23A11E84"/>
    <w:rsid w:val="23E869F5"/>
    <w:rsid w:val="23EA577B"/>
    <w:rsid w:val="24585DAF"/>
    <w:rsid w:val="248136F0"/>
    <w:rsid w:val="24880AFD"/>
    <w:rsid w:val="249B7B1D"/>
    <w:rsid w:val="251364E2"/>
    <w:rsid w:val="263343BB"/>
    <w:rsid w:val="2666008D"/>
    <w:rsid w:val="267A6D2E"/>
    <w:rsid w:val="272F7AD6"/>
    <w:rsid w:val="27865F67"/>
    <w:rsid w:val="27F5401C"/>
    <w:rsid w:val="28626BCE"/>
    <w:rsid w:val="28913E9A"/>
    <w:rsid w:val="28971627"/>
    <w:rsid w:val="28D87E92"/>
    <w:rsid w:val="29B97180"/>
    <w:rsid w:val="2A0F5990"/>
    <w:rsid w:val="2A193D21"/>
    <w:rsid w:val="2A326E4A"/>
    <w:rsid w:val="2A8D625F"/>
    <w:rsid w:val="2A9B7773"/>
    <w:rsid w:val="2AB3069D"/>
    <w:rsid w:val="2B0748A3"/>
    <w:rsid w:val="2B210CD1"/>
    <w:rsid w:val="2B644C3D"/>
    <w:rsid w:val="2B7938DE"/>
    <w:rsid w:val="2BFB6435"/>
    <w:rsid w:val="2C2D7F09"/>
    <w:rsid w:val="2CB97AED"/>
    <w:rsid w:val="2D3816C0"/>
    <w:rsid w:val="2D4A4E5E"/>
    <w:rsid w:val="2D657C06"/>
    <w:rsid w:val="2D660F0B"/>
    <w:rsid w:val="2D7846A8"/>
    <w:rsid w:val="2D7C30AE"/>
    <w:rsid w:val="2D9F6AE6"/>
    <w:rsid w:val="2DC81EA9"/>
    <w:rsid w:val="2E770D48"/>
    <w:rsid w:val="2F9E5549"/>
    <w:rsid w:val="2F9F78B1"/>
    <w:rsid w:val="2FBE2364"/>
    <w:rsid w:val="2FFA0EC4"/>
    <w:rsid w:val="30316E1F"/>
    <w:rsid w:val="30806B9E"/>
    <w:rsid w:val="30933641"/>
    <w:rsid w:val="309E19D2"/>
    <w:rsid w:val="316D0DA5"/>
    <w:rsid w:val="31FD4E11"/>
    <w:rsid w:val="320D2EAD"/>
    <w:rsid w:val="32445586"/>
    <w:rsid w:val="329A2711"/>
    <w:rsid w:val="32A1209C"/>
    <w:rsid w:val="32A66524"/>
    <w:rsid w:val="33E00D4C"/>
    <w:rsid w:val="34527864"/>
    <w:rsid w:val="34984755"/>
    <w:rsid w:val="34A80273"/>
    <w:rsid w:val="35312755"/>
    <w:rsid w:val="354400F1"/>
    <w:rsid w:val="355A2295"/>
    <w:rsid w:val="35C10D3F"/>
    <w:rsid w:val="35DB18E9"/>
    <w:rsid w:val="36430014"/>
    <w:rsid w:val="36B10648"/>
    <w:rsid w:val="37134E69"/>
    <w:rsid w:val="379B6047"/>
    <w:rsid w:val="37A80BE0"/>
    <w:rsid w:val="37FD2868"/>
    <w:rsid w:val="38650F93"/>
    <w:rsid w:val="38961762"/>
    <w:rsid w:val="389C366B"/>
    <w:rsid w:val="38A20DF8"/>
    <w:rsid w:val="38D5034D"/>
    <w:rsid w:val="38E1635E"/>
    <w:rsid w:val="38F165F8"/>
    <w:rsid w:val="39010E11"/>
    <w:rsid w:val="3969753C"/>
    <w:rsid w:val="397720D5"/>
    <w:rsid w:val="39A25466"/>
    <w:rsid w:val="3A2434F2"/>
    <w:rsid w:val="3A5F7E54"/>
    <w:rsid w:val="3A8E189D"/>
    <w:rsid w:val="3A9A3131"/>
    <w:rsid w:val="3AE3262C"/>
    <w:rsid w:val="3B1C5C89"/>
    <w:rsid w:val="3B2A4F9E"/>
    <w:rsid w:val="3B491FD0"/>
    <w:rsid w:val="3BFF627B"/>
    <w:rsid w:val="3CBC1EB2"/>
    <w:rsid w:val="3CC86FC9"/>
    <w:rsid w:val="3CD62A5B"/>
    <w:rsid w:val="3DBC52D8"/>
    <w:rsid w:val="3E557A55"/>
    <w:rsid w:val="3EAD2662"/>
    <w:rsid w:val="3EC30088"/>
    <w:rsid w:val="3F0874F8"/>
    <w:rsid w:val="3F4D6968"/>
    <w:rsid w:val="3F9B6A67"/>
    <w:rsid w:val="3FCD4CB7"/>
    <w:rsid w:val="3FD91DCF"/>
    <w:rsid w:val="402A5051"/>
    <w:rsid w:val="403A30ED"/>
    <w:rsid w:val="40536215"/>
    <w:rsid w:val="407D28DD"/>
    <w:rsid w:val="40B8723F"/>
    <w:rsid w:val="40EB2F11"/>
    <w:rsid w:val="41003DB0"/>
    <w:rsid w:val="41462326"/>
    <w:rsid w:val="419B52B3"/>
    <w:rsid w:val="41B75ADD"/>
    <w:rsid w:val="42087E65"/>
    <w:rsid w:val="42325426"/>
    <w:rsid w:val="427B109E"/>
    <w:rsid w:val="427E7AA4"/>
    <w:rsid w:val="429B15D2"/>
    <w:rsid w:val="42BC318C"/>
    <w:rsid w:val="44146C41"/>
    <w:rsid w:val="44770EE3"/>
    <w:rsid w:val="447830E2"/>
    <w:rsid w:val="448D5606"/>
    <w:rsid w:val="44CC63EF"/>
    <w:rsid w:val="44D5127D"/>
    <w:rsid w:val="44DE410B"/>
    <w:rsid w:val="450155C4"/>
    <w:rsid w:val="458845A4"/>
    <w:rsid w:val="459270B2"/>
    <w:rsid w:val="45AE0F60"/>
    <w:rsid w:val="462E6F30"/>
    <w:rsid w:val="46765126"/>
    <w:rsid w:val="475A0C1C"/>
    <w:rsid w:val="475F0927"/>
    <w:rsid w:val="47A07192"/>
    <w:rsid w:val="47C44006"/>
    <w:rsid w:val="481203CA"/>
    <w:rsid w:val="481C455D"/>
    <w:rsid w:val="484A762B"/>
    <w:rsid w:val="48570EBF"/>
    <w:rsid w:val="48605F4B"/>
    <w:rsid w:val="48B459D5"/>
    <w:rsid w:val="48BF75E9"/>
    <w:rsid w:val="48E94BAA"/>
    <w:rsid w:val="49493CCA"/>
    <w:rsid w:val="49611371"/>
    <w:rsid w:val="4A2D19BE"/>
    <w:rsid w:val="4A4009DF"/>
    <w:rsid w:val="4ADB665F"/>
    <w:rsid w:val="4AF10803"/>
    <w:rsid w:val="4B80136B"/>
    <w:rsid w:val="4B8557F3"/>
    <w:rsid w:val="4BA076A2"/>
    <w:rsid w:val="4C2D6F06"/>
    <w:rsid w:val="4C365617"/>
    <w:rsid w:val="4C5713CF"/>
    <w:rsid w:val="4C5835CD"/>
    <w:rsid w:val="4C7279FA"/>
    <w:rsid w:val="4CDA0323"/>
    <w:rsid w:val="4D0B68F4"/>
    <w:rsid w:val="4D796F28"/>
    <w:rsid w:val="4DC360A2"/>
    <w:rsid w:val="4E4243F2"/>
    <w:rsid w:val="4E8251DC"/>
    <w:rsid w:val="4E873862"/>
    <w:rsid w:val="4F1A6654"/>
    <w:rsid w:val="4FAE4949"/>
    <w:rsid w:val="50891D2D"/>
    <w:rsid w:val="508D3A5F"/>
    <w:rsid w:val="50B22EF2"/>
    <w:rsid w:val="50C90919"/>
    <w:rsid w:val="50EB4351"/>
    <w:rsid w:val="50EF74D3"/>
    <w:rsid w:val="51276734"/>
    <w:rsid w:val="51D058C8"/>
    <w:rsid w:val="51E235E4"/>
    <w:rsid w:val="51F46D81"/>
    <w:rsid w:val="51FC418E"/>
    <w:rsid w:val="52077FA0"/>
    <w:rsid w:val="532A2681"/>
    <w:rsid w:val="536E65EE"/>
    <w:rsid w:val="53871716"/>
    <w:rsid w:val="54155B02"/>
    <w:rsid w:val="543B75C8"/>
    <w:rsid w:val="549C125E"/>
    <w:rsid w:val="54DE7749"/>
    <w:rsid w:val="55502006"/>
    <w:rsid w:val="55976BE6"/>
    <w:rsid w:val="55B442A9"/>
    <w:rsid w:val="55F0088B"/>
    <w:rsid w:val="564E44A8"/>
    <w:rsid w:val="569C67A5"/>
    <w:rsid w:val="56C169E5"/>
    <w:rsid w:val="57967CC2"/>
    <w:rsid w:val="579F2B50"/>
    <w:rsid w:val="581D7B9B"/>
    <w:rsid w:val="58487AE6"/>
    <w:rsid w:val="585E1C89"/>
    <w:rsid w:val="586A7C9A"/>
    <w:rsid w:val="59B966C3"/>
    <w:rsid w:val="5A7B6781"/>
    <w:rsid w:val="5AAA72D0"/>
    <w:rsid w:val="5AC70DFE"/>
    <w:rsid w:val="5AC7557B"/>
    <w:rsid w:val="5AE4292D"/>
    <w:rsid w:val="5B3D683F"/>
    <w:rsid w:val="5B5A5DEF"/>
    <w:rsid w:val="5B9D42DA"/>
    <w:rsid w:val="5BD91F40"/>
    <w:rsid w:val="5C87555C"/>
    <w:rsid w:val="5E0A56D8"/>
    <w:rsid w:val="5E590CDA"/>
    <w:rsid w:val="5E774A07"/>
    <w:rsid w:val="5EA558D6"/>
    <w:rsid w:val="5F0D61FF"/>
    <w:rsid w:val="5FA72B7B"/>
    <w:rsid w:val="5FE34F5E"/>
    <w:rsid w:val="604265FC"/>
    <w:rsid w:val="608C1EF4"/>
    <w:rsid w:val="60D300EA"/>
    <w:rsid w:val="61351088"/>
    <w:rsid w:val="615D47CA"/>
    <w:rsid w:val="61857F0D"/>
    <w:rsid w:val="61F20541"/>
    <w:rsid w:val="621E4888"/>
    <w:rsid w:val="62367D31"/>
    <w:rsid w:val="623A6737"/>
    <w:rsid w:val="624834CE"/>
    <w:rsid w:val="62502AD9"/>
    <w:rsid w:val="62872FB3"/>
    <w:rsid w:val="62A86D6B"/>
    <w:rsid w:val="63033C02"/>
    <w:rsid w:val="63436BE9"/>
    <w:rsid w:val="63C274B8"/>
    <w:rsid w:val="646E75D0"/>
    <w:rsid w:val="649C269E"/>
    <w:rsid w:val="64A81D34"/>
    <w:rsid w:val="650236C7"/>
    <w:rsid w:val="650D74DA"/>
    <w:rsid w:val="651F2C77"/>
    <w:rsid w:val="65490238"/>
    <w:rsid w:val="65AF3460"/>
    <w:rsid w:val="65EF4249"/>
    <w:rsid w:val="66510A6B"/>
    <w:rsid w:val="66686491"/>
    <w:rsid w:val="669811DF"/>
    <w:rsid w:val="66B06886"/>
    <w:rsid w:val="66CA2CB3"/>
    <w:rsid w:val="66CD03B4"/>
    <w:rsid w:val="66F150F1"/>
    <w:rsid w:val="67141E2D"/>
    <w:rsid w:val="672D16D2"/>
    <w:rsid w:val="67336E5F"/>
    <w:rsid w:val="676663B4"/>
    <w:rsid w:val="67726944"/>
    <w:rsid w:val="679F3F90"/>
    <w:rsid w:val="67DE14F6"/>
    <w:rsid w:val="68A66D41"/>
    <w:rsid w:val="69891532"/>
    <w:rsid w:val="6A8739D3"/>
    <w:rsid w:val="6AF51A88"/>
    <w:rsid w:val="6B0A3FAC"/>
    <w:rsid w:val="6BA73AAA"/>
    <w:rsid w:val="6C1B186B"/>
    <w:rsid w:val="6C311810"/>
    <w:rsid w:val="6C37119B"/>
    <w:rsid w:val="6CC46801"/>
    <w:rsid w:val="6CFD43DC"/>
    <w:rsid w:val="6D1C6E8F"/>
    <w:rsid w:val="6D282CA2"/>
    <w:rsid w:val="6D394241"/>
    <w:rsid w:val="6D4270CF"/>
    <w:rsid w:val="6D503E66"/>
    <w:rsid w:val="6D527369"/>
    <w:rsid w:val="6E231C40"/>
    <w:rsid w:val="6E540211"/>
    <w:rsid w:val="6EC05342"/>
    <w:rsid w:val="6F245066"/>
    <w:rsid w:val="6F460A9E"/>
    <w:rsid w:val="6FC6486F"/>
    <w:rsid w:val="70213C84"/>
    <w:rsid w:val="702F0A1B"/>
    <w:rsid w:val="70F574E0"/>
    <w:rsid w:val="71661FB4"/>
    <w:rsid w:val="717C2C3C"/>
    <w:rsid w:val="719C0F72"/>
    <w:rsid w:val="71E6486A"/>
    <w:rsid w:val="7204769D"/>
    <w:rsid w:val="721553B9"/>
    <w:rsid w:val="724A7E11"/>
    <w:rsid w:val="73730B78"/>
    <w:rsid w:val="73815910"/>
    <w:rsid w:val="73CB3DA7"/>
    <w:rsid w:val="746A588D"/>
    <w:rsid w:val="74C5141F"/>
    <w:rsid w:val="74DD2349"/>
    <w:rsid w:val="753D7DE4"/>
    <w:rsid w:val="758D46EB"/>
    <w:rsid w:val="759252EF"/>
    <w:rsid w:val="75A5650E"/>
    <w:rsid w:val="766A2DD4"/>
    <w:rsid w:val="767C6572"/>
    <w:rsid w:val="76C05D62"/>
    <w:rsid w:val="76CE2AF9"/>
    <w:rsid w:val="76D36F81"/>
    <w:rsid w:val="76F8173F"/>
    <w:rsid w:val="7728448C"/>
    <w:rsid w:val="77AC6C64"/>
    <w:rsid w:val="77C05904"/>
    <w:rsid w:val="78260B2C"/>
    <w:rsid w:val="782E39BA"/>
    <w:rsid w:val="789B436E"/>
    <w:rsid w:val="78AF778B"/>
    <w:rsid w:val="78C728B3"/>
    <w:rsid w:val="796075AF"/>
    <w:rsid w:val="79936B04"/>
    <w:rsid w:val="799F4B15"/>
    <w:rsid w:val="79C6605A"/>
    <w:rsid w:val="7A1712DC"/>
    <w:rsid w:val="7A4D17B6"/>
    <w:rsid w:val="7AB77B60"/>
    <w:rsid w:val="7B652283"/>
    <w:rsid w:val="7BC55B1F"/>
    <w:rsid w:val="7BE2184C"/>
    <w:rsid w:val="7BF3536A"/>
    <w:rsid w:val="7BF5086D"/>
    <w:rsid w:val="7BFA6EF3"/>
    <w:rsid w:val="7BFF337A"/>
    <w:rsid w:val="7C5E1196"/>
    <w:rsid w:val="7CA5738C"/>
    <w:rsid w:val="7CB72B29"/>
    <w:rsid w:val="7D9C1EA2"/>
    <w:rsid w:val="7DF76D39"/>
    <w:rsid w:val="7E35461F"/>
    <w:rsid w:val="7EB81375"/>
    <w:rsid w:val="7EC23E83"/>
    <w:rsid w:val="7ED918AA"/>
    <w:rsid w:val="7F13078A"/>
    <w:rsid w:val="7F1A5B96"/>
    <w:rsid w:val="7F1E713D"/>
    <w:rsid w:val="7F32323D"/>
    <w:rsid w:val="7F862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A92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nhideWhenUsed="0"/>
    <w:lsdException w:name="footer" w:semiHidden="0" w:unhideWhenUsed="0"/>
    <w:lsdException w:name="caption" w:semiHidden="0" w:uiPriority="35" w:unhideWhenUsed="0" w:qFormat="1"/>
    <w:lsdException w:name="annotation reference" w:semiHidden="0"/>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semiHidden="0"/>
    <w:lsdException w:name="HTML Cite" w:semiHidden="0"/>
    <w:lsdException w:name="HTML Code" w:semiHidden="0"/>
    <w:lsdException w:name="HTML Definition" w:semiHidden="0"/>
    <w:lsdException w:name="HTML Keyboard" w:semiHidden="0"/>
    <w:lsdException w:name="HTML Sample" w:semiHidden="0"/>
    <w:lsdException w:name="HTML Variable" w:semiHidden="0"/>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0768B"/>
    <w:pPr>
      <w:widowControl w:val="0"/>
      <w:snapToGrid w:val="0"/>
      <w:ind w:firstLineChars="200" w:firstLine="420"/>
      <w:jc w:val="both"/>
    </w:pPr>
    <w:rPr>
      <w:rFonts w:ascii="Consolas" w:eastAsia="微软雅黑" w:hAnsi="Consolas"/>
      <w:kern w:val="2"/>
      <w:sz w:val="21"/>
      <w:szCs w:val="21"/>
    </w:rPr>
  </w:style>
  <w:style w:type="paragraph" w:styleId="1">
    <w:name w:val="heading 1"/>
    <w:basedOn w:val="a1"/>
    <w:next w:val="a1"/>
    <w:link w:val="1Char"/>
    <w:uiPriority w:val="9"/>
    <w:qFormat/>
    <w:rsid w:val="00F274EB"/>
    <w:pPr>
      <w:keepNext/>
      <w:keepLines/>
      <w:numPr>
        <w:numId w:val="3"/>
      </w:numPr>
      <w:spacing w:before="340" w:after="330" w:line="480" w:lineRule="auto"/>
      <w:ind w:left="0" w:firstLineChars="0" w:firstLine="0"/>
      <w:outlineLvl w:val="0"/>
    </w:pPr>
    <w:rPr>
      <w:b/>
      <w:bCs/>
      <w:kern w:val="44"/>
      <w:sz w:val="44"/>
      <w:szCs w:val="44"/>
    </w:rPr>
  </w:style>
  <w:style w:type="paragraph" w:styleId="2">
    <w:name w:val="heading 2"/>
    <w:basedOn w:val="a1"/>
    <w:next w:val="a1"/>
    <w:link w:val="2Char"/>
    <w:uiPriority w:val="9"/>
    <w:qFormat/>
    <w:rsid w:val="00F274EB"/>
    <w:pPr>
      <w:keepNext/>
      <w:keepLines/>
      <w:numPr>
        <w:ilvl w:val="1"/>
        <w:numId w:val="3"/>
      </w:numPr>
      <w:spacing w:before="260" w:after="260" w:line="360" w:lineRule="auto"/>
      <w:ind w:left="0" w:firstLineChars="0" w:firstLine="0"/>
      <w:outlineLvl w:val="1"/>
    </w:pPr>
    <w:rPr>
      <w:rFonts w:ascii="Calibri Light" w:hAnsi="Calibri Light"/>
      <w:b/>
      <w:bCs/>
      <w:sz w:val="28"/>
      <w:szCs w:val="32"/>
    </w:rPr>
  </w:style>
  <w:style w:type="paragraph" w:styleId="3">
    <w:name w:val="heading 3"/>
    <w:basedOn w:val="a1"/>
    <w:next w:val="a1"/>
    <w:link w:val="3Char"/>
    <w:uiPriority w:val="9"/>
    <w:qFormat/>
    <w:rsid w:val="00F274EB"/>
    <w:pPr>
      <w:keepNext/>
      <w:keepLines/>
      <w:numPr>
        <w:ilvl w:val="2"/>
        <w:numId w:val="3"/>
      </w:numPr>
      <w:spacing w:before="260" w:after="260" w:line="415" w:lineRule="auto"/>
      <w:ind w:firstLineChars="0" w:firstLine="0"/>
      <w:outlineLvl w:val="2"/>
    </w:pPr>
    <w:rPr>
      <w:b/>
    </w:rPr>
  </w:style>
  <w:style w:type="paragraph" w:styleId="4">
    <w:name w:val="heading 4"/>
    <w:basedOn w:val="a1"/>
    <w:next w:val="a1"/>
    <w:link w:val="4Char"/>
    <w:uiPriority w:val="9"/>
    <w:unhideWhenUsed/>
    <w:qFormat/>
    <w:rsid w:val="009B6736"/>
    <w:pPr>
      <w:keepNext/>
      <w:keepLines/>
      <w:snapToGrid/>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uiPriority w:val="99"/>
    <w:unhideWhenUsed/>
    <w:rPr>
      <w:sz w:val="21"/>
      <w:szCs w:val="21"/>
    </w:rPr>
  </w:style>
  <w:style w:type="character" w:styleId="a6">
    <w:name w:val="FollowedHyperlink"/>
    <w:uiPriority w:val="99"/>
    <w:unhideWhenUsed/>
    <w:rPr>
      <w:color w:val="136EC2"/>
      <w:u w:val="single"/>
    </w:rPr>
  </w:style>
  <w:style w:type="character" w:styleId="HTML">
    <w:name w:val="HTML Cite"/>
    <w:uiPriority w:val="99"/>
    <w:unhideWhenUsed/>
    <w:rPr>
      <w:i w:val="0"/>
    </w:rPr>
  </w:style>
  <w:style w:type="character" w:styleId="HTML0">
    <w:name w:val="HTML Definition"/>
    <w:uiPriority w:val="99"/>
    <w:unhideWhenUsed/>
    <w:rPr>
      <w:i w:val="0"/>
    </w:rPr>
  </w:style>
  <w:style w:type="character" w:styleId="HTML1">
    <w:name w:val="HTML Keyboard"/>
    <w:uiPriority w:val="99"/>
    <w:unhideWhenUsed/>
    <w:rPr>
      <w:rFonts w:ascii="Courier New" w:eastAsia="Courier New" w:hAnsi="Courier New" w:cs="Courier New"/>
      <w:sz w:val="20"/>
    </w:rPr>
  </w:style>
  <w:style w:type="character" w:styleId="HTML2">
    <w:name w:val="HTML Code"/>
    <w:uiPriority w:val="99"/>
    <w:unhideWhenUsed/>
    <w:rPr>
      <w:rFonts w:ascii="Courier New" w:eastAsia="Courier New" w:hAnsi="Courier New" w:cs="Courier New"/>
      <w:sz w:val="20"/>
    </w:rPr>
  </w:style>
  <w:style w:type="character" w:styleId="a7">
    <w:name w:val="Hyperlink"/>
    <w:uiPriority w:val="99"/>
    <w:unhideWhenUsed/>
    <w:rPr>
      <w:color w:val="136EC2"/>
      <w:u w:val="single"/>
    </w:rPr>
  </w:style>
  <w:style w:type="character" w:styleId="a8">
    <w:name w:val="Emphasis"/>
    <w:uiPriority w:val="20"/>
    <w:qFormat/>
    <w:rPr>
      <w:i w:val="0"/>
    </w:rPr>
  </w:style>
  <w:style w:type="character" w:styleId="HTML3">
    <w:name w:val="HTML Sample"/>
    <w:uiPriority w:val="99"/>
    <w:unhideWhenUsed/>
    <w:rPr>
      <w:rFonts w:ascii="Courier New" w:eastAsia="Courier New" w:hAnsi="Courier New" w:cs="Courier New"/>
    </w:rPr>
  </w:style>
  <w:style w:type="character" w:styleId="HTML4">
    <w:name w:val="HTML Variable"/>
    <w:uiPriority w:val="99"/>
    <w:unhideWhenUsed/>
    <w:rPr>
      <w:i w:val="0"/>
    </w:rPr>
  </w:style>
  <w:style w:type="character" w:customStyle="1" w:styleId="lemmatitleh12">
    <w:name w:val="lemmatitleh12"/>
    <w:basedOn w:val="a2"/>
  </w:style>
  <w:style w:type="character" w:customStyle="1" w:styleId="Char">
    <w:name w:val="批注文字 Char"/>
    <w:link w:val="a9"/>
    <w:uiPriority w:val="99"/>
    <w:semiHidden/>
    <w:rPr>
      <w:rFonts w:ascii="Consolas" w:eastAsia="微软雅黑" w:hAnsi="Consolas"/>
      <w:kern w:val="2"/>
      <w:sz w:val="21"/>
      <w:szCs w:val="21"/>
    </w:rPr>
  </w:style>
  <w:style w:type="character" w:customStyle="1" w:styleId="desc">
    <w:name w:val="desc"/>
    <w:rPr>
      <w:color w:val="000000"/>
      <w:sz w:val="18"/>
      <w:szCs w:val="18"/>
    </w:rPr>
  </w:style>
  <w:style w:type="character" w:customStyle="1" w:styleId="Char0">
    <w:name w:val="标题 Char"/>
    <w:link w:val="aa"/>
    <w:uiPriority w:val="10"/>
    <w:rPr>
      <w:rFonts w:ascii="Cambria" w:hAnsi="Cambria" w:cs="Times New Roman"/>
      <w:b/>
      <w:bCs/>
      <w:kern w:val="2"/>
      <w:sz w:val="32"/>
      <w:szCs w:val="32"/>
    </w:rPr>
  </w:style>
  <w:style w:type="character" w:customStyle="1" w:styleId="1Char">
    <w:name w:val="标题 1 Char"/>
    <w:link w:val="1"/>
    <w:uiPriority w:val="9"/>
    <w:rsid w:val="00F274EB"/>
    <w:rPr>
      <w:rFonts w:ascii="Consolas" w:eastAsia="微软雅黑" w:hAnsi="Consolas"/>
      <w:b/>
      <w:bCs/>
      <w:kern w:val="44"/>
      <w:sz w:val="44"/>
      <w:szCs w:val="44"/>
    </w:rPr>
  </w:style>
  <w:style w:type="character" w:customStyle="1" w:styleId="sort">
    <w:name w:val="sort"/>
    <w:rPr>
      <w:color w:val="FFFFFF"/>
      <w:bdr w:val="single" w:sz="24" w:space="0" w:color="auto"/>
    </w:rPr>
  </w:style>
  <w:style w:type="character" w:customStyle="1" w:styleId="Char1">
    <w:name w:val="批注框文本 Char"/>
    <w:link w:val="ab"/>
    <w:uiPriority w:val="99"/>
    <w:semiHidden/>
    <w:rPr>
      <w:rFonts w:ascii="Consolas" w:eastAsia="微软雅黑" w:hAnsi="Consolas"/>
      <w:kern w:val="2"/>
      <w:sz w:val="18"/>
      <w:szCs w:val="18"/>
    </w:rPr>
  </w:style>
  <w:style w:type="character" w:customStyle="1" w:styleId="sidecatalog-dot">
    <w:name w:val="sidecatalog-dot"/>
    <w:basedOn w:val="a2"/>
  </w:style>
  <w:style w:type="character" w:customStyle="1" w:styleId="sidecatalog-dot1">
    <w:name w:val="sidecatalog-dot1"/>
    <w:basedOn w:val="a2"/>
  </w:style>
  <w:style w:type="character" w:customStyle="1" w:styleId="sidecatalog-index2">
    <w:name w:val="sidecatalog-index2"/>
    <w:rPr>
      <w:rFonts w:ascii="Arail" w:eastAsia="Arail" w:hAnsi="Arail" w:cs="Arail"/>
      <w:color w:val="999999"/>
      <w:sz w:val="21"/>
      <w:szCs w:val="21"/>
    </w:rPr>
  </w:style>
  <w:style w:type="character" w:customStyle="1" w:styleId="bdsnopic">
    <w:name w:val="bds_nopic"/>
    <w:basedOn w:val="a2"/>
  </w:style>
  <w:style w:type="character" w:customStyle="1" w:styleId="polysemyexp">
    <w:name w:val="polysemyexp"/>
    <w:rPr>
      <w:color w:val="AAAAAA"/>
      <w:sz w:val="18"/>
      <w:szCs w:val="18"/>
    </w:rPr>
  </w:style>
  <w:style w:type="character" w:customStyle="1" w:styleId="bdsmore2">
    <w:name w:val="bds_more2"/>
    <w:basedOn w:val="a2"/>
  </w:style>
  <w:style w:type="character" w:customStyle="1" w:styleId="sidecatalog-index1">
    <w:name w:val="sidecatalog-index1"/>
    <w:rPr>
      <w:rFonts w:ascii="Arial" w:hAnsi="Arial" w:cs="Arial"/>
      <w:b/>
      <w:color w:val="999999"/>
      <w:sz w:val="21"/>
      <w:szCs w:val="21"/>
    </w:rPr>
  </w:style>
  <w:style w:type="character" w:customStyle="1" w:styleId="2Char">
    <w:name w:val="标题 2 Char"/>
    <w:link w:val="2"/>
    <w:uiPriority w:val="9"/>
    <w:rsid w:val="00F274EB"/>
    <w:rPr>
      <w:rFonts w:ascii="Calibri Light" w:eastAsia="微软雅黑" w:hAnsi="Calibri Light"/>
      <w:b/>
      <w:bCs/>
      <w:kern w:val="2"/>
      <w:sz w:val="28"/>
      <w:szCs w:val="32"/>
    </w:rPr>
  </w:style>
  <w:style w:type="character" w:customStyle="1" w:styleId="morelink-item">
    <w:name w:val="morelink-item"/>
    <w:rPr>
      <w:b w:val="0"/>
    </w:rPr>
  </w:style>
  <w:style w:type="character" w:customStyle="1" w:styleId="polysemyred">
    <w:name w:val="polysemyred"/>
    <w:rPr>
      <w:color w:val="FF6666"/>
      <w:sz w:val="18"/>
      <w:szCs w:val="18"/>
    </w:rPr>
  </w:style>
  <w:style w:type="character" w:customStyle="1" w:styleId="bdsnopic1">
    <w:name w:val="bds_nopic1"/>
    <w:basedOn w:val="a2"/>
  </w:style>
  <w:style w:type="character" w:customStyle="1" w:styleId="Char2">
    <w:name w:val="代码 Char"/>
    <w:link w:val="ac"/>
    <w:rPr>
      <w:rFonts w:ascii="Consolas" w:eastAsia="微软雅黑" w:hAnsi="Consolas"/>
      <w:kern w:val="2"/>
      <w:sz w:val="21"/>
      <w:szCs w:val="21"/>
      <w:shd w:val="clear" w:color="auto" w:fill="D9D9D9"/>
    </w:rPr>
  </w:style>
  <w:style w:type="character" w:customStyle="1" w:styleId="bdsmore4">
    <w:name w:val="bds_more4"/>
    <w:basedOn w:val="a2"/>
  </w:style>
  <w:style w:type="character" w:customStyle="1" w:styleId="plus">
    <w:name w:val="plus"/>
    <w:rPr>
      <w:b/>
      <w:vanish/>
      <w:color w:val="1F8DEF"/>
      <w:sz w:val="24"/>
      <w:szCs w:val="24"/>
    </w:rPr>
  </w:style>
  <w:style w:type="character" w:customStyle="1" w:styleId="bdsmore3">
    <w:name w:val="bds_more3"/>
    <w:basedOn w:val="a2"/>
  </w:style>
  <w:style w:type="character" w:customStyle="1" w:styleId="Char3">
    <w:name w:val="批注主题 Char"/>
    <w:link w:val="ad"/>
    <w:uiPriority w:val="99"/>
    <w:semiHidden/>
    <w:rPr>
      <w:rFonts w:ascii="Consolas" w:eastAsia="微软雅黑" w:hAnsi="Consolas"/>
      <w:b/>
      <w:bCs/>
      <w:kern w:val="2"/>
      <w:sz w:val="21"/>
      <w:szCs w:val="21"/>
    </w:rPr>
  </w:style>
  <w:style w:type="character" w:customStyle="1" w:styleId="sort1">
    <w:name w:val="sort1"/>
    <w:basedOn w:val="a2"/>
  </w:style>
  <w:style w:type="character" w:customStyle="1" w:styleId="3Char">
    <w:name w:val="标题 3 Char"/>
    <w:link w:val="3"/>
    <w:uiPriority w:val="9"/>
    <w:rsid w:val="00F274EB"/>
    <w:rPr>
      <w:rFonts w:ascii="Consolas" w:eastAsia="微软雅黑" w:hAnsi="Consolas"/>
      <w:b/>
      <w:kern w:val="2"/>
      <w:sz w:val="21"/>
      <w:szCs w:val="21"/>
    </w:rPr>
  </w:style>
  <w:style w:type="character" w:customStyle="1" w:styleId="bdsmore1">
    <w:name w:val="bds_more1"/>
    <w:basedOn w:val="a2"/>
  </w:style>
  <w:style w:type="character" w:customStyle="1" w:styleId="bdsnopic2">
    <w:name w:val="bds_nopic2"/>
    <w:basedOn w:val="a2"/>
  </w:style>
  <w:style w:type="character" w:customStyle="1" w:styleId="bdsmore">
    <w:name w:val="bds_more"/>
    <w:rPr>
      <w:rFonts w:ascii="宋体" w:eastAsia="宋体" w:hAnsi="宋体" w:cs="宋体" w:hint="eastAsia"/>
    </w:rPr>
  </w:style>
  <w:style w:type="paragraph" w:styleId="ae">
    <w:name w:val="footer"/>
    <w:basedOn w:val="a1"/>
    <w:link w:val="Char4"/>
    <w:uiPriority w:val="99"/>
    <w:pPr>
      <w:tabs>
        <w:tab w:val="center" w:pos="4153"/>
        <w:tab w:val="right" w:pos="8306"/>
      </w:tabs>
      <w:jc w:val="left"/>
    </w:pPr>
    <w:rPr>
      <w:sz w:val="18"/>
    </w:rPr>
  </w:style>
  <w:style w:type="paragraph" w:styleId="ab">
    <w:name w:val="Balloon Text"/>
    <w:basedOn w:val="a1"/>
    <w:link w:val="Char1"/>
    <w:uiPriority w:val="99"/>
    <w:unhideWhenUsed/>
    <w:rPr>
      <w:sz w:val="18"/>
      <w:szCs w:val="18"/>
    </w:rPr>
  </w:style>
  <w:style w:type="paragraph" w:styleId="af">
    <w:name w:val="header"/>
    <w:basedOn w:val="a1"/>
    <w:link w:val="Char5"/>
    <w:uiPriority w:val="99"/>
    <w:pPr>
      <w:pBdr>
        <w:top w:val="none" w:sz="0" w:space="1" w:color="auto"/>
        <w:left w:val="none" w:sz="0" w:space="4" w:color="auto"/>
        <w:bottom w:val="none" w:sz="0" w:space="1" w:color="auto"/>
        <w:right w:val="none" w:sz="0" w:space="4" w:color="auto"/>
      </w:pBdr>
      <w:tabs>
        <w:tab w:val="center" w:pos="4153"/>
        <w:tab w:val="right" w:pos="8306"/>
      </w:tabs>
    </w:pPr>
    <w:rPr>
      <w:rFonts w:ascii="Times New Roman" w:hAnsi="Times New Roman"/>
      <w:sz w:val="18"/>
    </w:rPr>
  </w:style>
  <w:style w:type="paragraph" w:styleId="ad">
    <w:name w:val="annotation subject"/>
    <w:basedOn w:val="a9"/>
    <w:next w:val="a9"/>
    <w:link w:val="Char3"/>
    <w:uiPriority w:val="99"/>
    <w:unhideWhenUsed/>
    <w:rPr>
      <w:b/>
      <w:bCs/>
    </w:rPr>
  </w:style>
  <w:style w:type="paragraph" w:styleId="af0">
    <w:name w:val="caption"/>
    <w:basedOn w:val="a1"/>
    <w:next w:val="a1"/>
    <w:uiPriority w:val="35"/>
    <w:qFormat/>
    <w:rPr>
      <w:rFonts w:ascii="Arial" w:eastAsia="黑体" w:hAnsi="Arial"/>
      <w:sz w:val="20"/>
    </w:rPr>
  </w:style>
  <w:style w:type="paragraph" w:styleId="a9">
    <w:name w:val="annotation text"/>
    <w:basedOn w:val="a1"/>
    <w:link w:val="Char"/>
    <w:uiPriority w:val="99"/>
    <w:unhideWhenUsed/>
    <w:pPr>
      <w:jc w:val="left"/>
    </w:pPr>
  </w:style>
  <w:style w:type="paragraph" w:styleId="aa">
    <w:name w:val="Title"/>
    <w:basedOn w:val="a1"/>
    <w:next w:val="a1"/>
    <w:link w:val="Char0"/>
    <w:uiPriority w:val="10"/>
    <w:qFormat/>
    <w:pPr>
      <w:spacing w:before="240" w:after="60"/>
      <w:jc w:val="center"/>
      <w:outlineLvl w:val="0"/>
    </w:pPr>
    <w:rPr>
      <w:rFonts w:ascii="Cambria" w:eastAsia="宋体" w:hAnsi="Cambria"/>
      <w:b/>
      <w:bCs/>
      <w:sz w:val="32"/>
      <w:szCs w:val="32"/>
    </w:rPr>
  </w:style>
  <w:style w:type="paragraph" w:styleId="af1">
    <w:name w:val="Normal (Web)"/>
    <w:basedOn w:val="a1"/>
    <w:uiPriority w:val="99"/>
    <w:unhideWhenUsed/>
    <w:pPr>
      <w:spacing w:before="100" w:beforeAutospacing="1" w:after="100" w:afterAutospacing="1"/>
      <w:jc w:val="left"/>
    </w:pPr>
    <w:rPr>
      <w:kern w:val="0"/>
      <w:sz w:val="24"/>
    </w:rPr>
  </w:style>
  <w:style w:type="paragraph" w:customStyle="1" w:styleId="ac">
    <w:name w:val="代码"/>
    <w:basedOn w:val="a1"/>
    <w:link w:val="Char2"/>
    <w:qFormat/>
    <w:pPr>
      <w:shd w:val="clear" w:color="auto" w:fill="D9D9D9"/>
    </w:pPr>
  </w:style>
  <w:style w:type="paragraph" w:styleId="af2">
    <w:name w:val="List Paragraph"/>
    <w:basedOn w:val="a1"/>
    <w:uiPriority w:val="34"/>
    <w:qFormat/>
  </w:style>
  <w:style w:type="paragraph" w:customStyle="1" w:styleId="af3">
    <w:name w:val="图示"/>
    <w:basedOn w:val="a1"/>
    <w:link w:val="Char6"/>
    <w:qFormat/>
    <w:pPr>
      <w:widowControl/>
      <w:spacing w:beforeLines="50" w:afterLines="50"/>
      <w:jc w:val="center"/>
    </w:pPr>
    <w:rPr>
      <w:rFonts w:cs="Consolas"/>
      <w:color w:val="464646"/>
      <w:kern w:val="0"/>
      <w:sz w:val="18"/>
    </w:rPr>
  </w:style>
  <w:style w:type="character" w:customStyle="1" w:styleId="Char6">
    <w:name w:val="图示 Char"/>
    <w:link w:val="af3"/>
    <w:rsid w:val="00D840DD"/>
    <w:rPr>
      <w:rFonts w:ascii="Consolas" w:eastAsia="微软雅黑" w:hAnsi="Consolas" w:cs="Consolas"/>
      <w:color w:val="464646"/>
      <w:sz w:val="18"/>
      <w:szCs w:val="21"/>
      <w:lang w:val="en-US" w:eastAsia="zh-CN"/>
    </w:rPr>
  </w:style>
  <w:style w:type="character" w:customStyle="1" w:styleId="Char5">
    <w:name w:val="页眉 Char"/>
    <w:basedOn w:val="a2"/>
    <w:link w:val="af"/>
    <w:uiPriority w:val="99"/>
    <w:rsid w:val="00C0768B"/>
    <w:rPr>
      <w:rFonts w:eastAsia="微软雅黑"/>
      <w:kern w:val="2"/>
      <w:sz w:val="18"/>
      <w:szCs w:val="21"/>
    </w:rPr>
  </w:style>
  <w:style w:type="character" w:customStyle="1" w:styleId="Char4">
    <w:name w:val="页脚 Char"/>
    <w:basedOn w:val="a2"/>
    <w:link w:val="ae"/>
    <w:uiPriority w:val="99"/>
    <w:rsid w:val="00C0768B"/>
    <w:rPr>
      <w:rFonts w:ascii="Consolas" w:eastAsia="微软雅黑" w:hAnsi="Consolas"/>
      <w:kern w:val="2"/>
      <w:sz w:val="18"/>
      <w:szCs w:val="21"/>
    </w:rPr>
  </w:style>
  <w:style w:type="paragraph" w:customStyle="1" w:styleId="af4">
    <w:name w:val="正文（编号）"/>
    <w:basedOn w:val="a1"/>
    <w:link w:val="Char7"/>
    <w:qFormat/>
    <w:rsid w:val="00C0768B"/>
    <w:pPr>
      <w:spacing w:beforeLines="20" w:before="20" w:afterLines="20" w:after="20"/>
      <w:ind w:leftChars="200" w:left="200"/>
      <w:contextualSpacing/>
    </w:pPr>
    <w:rPr>
      <w:b/>
    </w:rPr>
  </w:style>
  <w:style w:type="character" w:customStyle="1" w:styleId="Char7">
    <w:name w:val="正文（编号） Char"/>
    <w:basedOn w:val="a2"/>
    <w:link w:val="af4"/>
    <w:rsid w:val="00C0768B"/>
    <w:rPr>
      <w:rFonts w:ascii="Consolas" w:eastAsia="微软雅黑" w:hAnsi="Consolas"/>
      <w:b/>
      <w:kern w:val="2"/>
      <w:sz w:val="21"/>
      <w:szCs w:val="21"/>
    </w:rPr>
  </w:style>
  <w:style w:type="paragraph" w:customStyle="1" w:styleId="a0">
    <w:name w:val="有序列表"/>
    <w:basedOn w:val="a1"/>
    <w:link w:val="Char8"/>
    <w:qFormat/>
    <w:rsid w:val="00C0768B"/>
    <w:pPr>
      <w:numPr>
        <w:numId w:val="2"/>
      </w:numPr>
      <w:spacing w:beforeLines="50" w:before="156" w:afterLines="50" w:after="156"/>
      <w:ind w:leftChars="400" w:left="840" w:firstLineChars="0" w:firstLine="0"/>
      <w:contextualSpacing/>
    </w:pPr>
    <w:rPr>
      <w:rFonts w:ascii="微软雅黑" w:hAnsi="微软雅黑"/>
      <w:szCs w:val="22"/>
    </w:rPr>
  </w:style>
  <w:style w:type="character" w:customStyle="1" w:styleId="Char8">
    <w:name w:val="有序列表 Char"/>
    <w:basedOn w:val="a2"/>
    <w:link w:val="a0"/>
    <w:rsid w:val="00C0768B"/>
    <w:rPr>
      <w:rFonts w:ascii="微软雅黑" w:eastAsia="微软雅黑" w:hAnsi="微软雅黑"/>
      <w:kern w:val="2"/>
      <w:sz w:val="21"/>
      <w:szCs w:val="22"/>
    </w:rPr>
  </w:style>
  <w:style w:type="paragraph" w:customStyle="1" w:styleId="a">
    <w:name w:val="无序列表"/>
    <w:basedOn w:val="a1"/>
    <w:link w:val="Char9"/>
    <w:qFormat/>
    <w:rsid w:val="00C0768B"/>
    <w:pPr>
      <w:numPr>
        <w:numId w:val="1"/>
      </w:numPr>
      <w:spacing w:beforeLines="50" w:before="50" w:afterLines="50" w:after="50"/>
      <w:ind w:leftChars="400" w:left="400" w:firstLineChars="0" w:firstLine="0"/>
      <w:contextualSpacing/>
    </w:pPr>
    <w:rPr>
      <w:rFonts w:ascii="微软雅黑" w:hAnsi="微软雅黑"/>
      <w:szCs w:val="22"/>
    </w:rPr>
  </w:style>
  <w:style w:type="character" w:customStyle="1" w:styleId="Char9">
    <w:name w:val="无序列表 Char"/>
    <w:basedOn w:val="a2"/>
    <w:link w:val="a"/>
    <w:rsid w:val="00C0768B"/>
    <w:rPr>
      <w:rFonts w:ascii="微软雅黑" w:eastAsia="微软雅黑" w:hAnsi="微软雅黑"/>
      <w:kern w:val="2"/>
      <w:sz w:val="21"/>
      <w:szCs w:val="22"/>
    </w:rPr>
  </w:style>
  <w:style w:type="paragraph" w:customStyle="1" w:styleId="af5">
    <w:name w:val="步骤"/>
    <w:basedOn w:val="a1"/>
    <w:qFormat/>
    <w:rsid w:val="00C0768B"/>
    <w:pPr>
      <w:snapToGrid/>
      <w:spacing w:beforeLines="50" w:afterLines="50"/>
      <w:ind w:left="1260" w:firstLineChars="0" w:firstLine="0"/>
      <w:contextualSpacing/>
    </w:pPr>
    <w:rPr>
      <w:rFonts w:ascii="微软雅黑" w:hAnsi="微软雅黑"/>
      <w:szCs w:val="22"/>
    </w:rPr>
  </w:style>
  <w:style w:type="paragraph" w:customStyle="1" w:styleId="af6">
    <w:name w:val="表题"/>
    <w:basedOn w:val="a1"/>
    <w:link w:val="Chara"/>
    <w:qFormat/>
    <w:rsid w:val="00C0768B"/>
    <w:pPr>
      <w:spacing w:beforeLines="100" w:before="100"/>
      <w:ind w:firstLine="200"/>
      <w:jc w:val="center"/>
    </w:pPr>
    <w:rPr>
      <w:rFonts w:ascii="Calibri" w:hAnsi="Calibri"/>
      <w:color w:val="464646"/>
      <w:sz w:val="18"/>
      <w:szCs w:val="22"/>
    </w:rPr>
  </w:style>
  <w:style w:type="character" w:customStyle="1" w:styleId="Chara">
    <w:name w:val="表题 Char"/>
    <w:link w:val="af6"/>
    <w:rsid w:val="00C0768B"/>
    <w:rPr>
      <w:rFonts w:ascii="Calibri" w:eastAsia="微软雅黑" w:hAnsi="Calibri"/>
      <w:color w:val="464646"/>
      <w:kern w:val="2"/>
      <w:sz w:val="18"/>
      <w:szCs w:val="22"/>
    </w:rPr>
  </w:style>
  <w:style w:type="paragraph" w:customStyle="1" w:styleId="af7">
    <w:name w:val="表格标题"/>
    <w:basedOn w:val="a1"/>
    <w:qFormat/>
    <w:rsid w:val="00C0768B"/>
    <w:pPr>
      <w:ind w:firstLineChars="0" w:firstLine="0"/>
      <w:jc w:val="center"/>
    </w:pPr>
    <w:rPr>
      <w:rFonts w:ascii="微软雅黑" w:hAnsi="微软雅黑"/>
      <w:b/>
      <w:bCs/>
      <w:color w:val="000000"/>
      <w:sz w:val="18"/>
      <w:szCs w:val="18"/>
    </w:rPr>
  </w:style>
  <w:style w:type="paragraph" w:customStyle="1" w:styleId="af8">
    <w:name w:val="表格正文"/>
    <w:basedOn w:val="a1"/>
    <w:qFormat/>
    <w:rsid w:val="00C0768B"/>
    <w:pPr>
      <w:ind w:firstLineChars="0" w:firstLine="0"/>
      <w:jc w:val="center"/>
    </w:pPr>
    <w:rPr>
      <w:rFonts w:ascii="微软雅黑" w:hAnsi="微软雅黑"/>
      <w:sz w:val="18"/>
      <w:szCs w:val="18"/>
    </w:rPr>
  </w:style>
  <w:style w:type="paragraph" w:customStyle="1" w:styleId="af9">
    <w:name w:val="强调代码"/>
    <w:basedOn w:val="ac"/>
    <w:link w:val="Charb"/>
    <w:qFormat/>
    <w:rsid w:val="00C0768B"/>
    <w:pPr>
      <w:shd w:val="clear" w:color="auto" w:fill="D9D9D9" w:themeFill="background1" w:themeFillShade="D9"/>
      <w:spacing w:beforeLines="50" w:before="163" w:afterLines="50" w:after="163"/>
      <w:ind w:firstLine="360"/>
      <w:contextualSpacing/>
      <w:jc w:val="left"/>
    </w:pPr>
    <w:rPr>
      <w:b/>
      <w:iCs/>
      <w:color w:val="000000" w:themeColor="text1"/>
      <w:sz w:val="18"/>
    </w:rPr>
  </w:style>
  <w:style w:type="character" w:customStyle="1" w:styleId="Charb">
    <w:name w:val="强调代码 Char"/>
    <w:basedOn w:val="Char2"/>
    <w:link w:val="af9"/>
    <w:rsid w:val="00C0768B"/>
    <w:rPr>
      <w:rFonts w:ascii="Consolas" w:eastAsia="微软雅黑" w:hAnsi="Consolas"/>
      <w:b/>
      <w:iCs/>
      <w:color w:val="000000" w:themeColor="text1"/>
      <w:kern w:val="2"/>
      <w:sz w:val="18"/>
      <w:szCs w:val="21"/>
      <w:shd w:val="clear" w:color="auto" w:fill="D9D9D9" w:themeFill="background1" w:themeFillShade="D9"/>
    </w:rPr>
  </w:style>
  <w:style w:type="paragraph" w:customStyle="1" w:styleId="afa">
    <w:name w:val="隐藏代码"/>
    <w:basedOn w:val="ac"/>
    <w:link w:val="Charc"/>
    <w:qFormat/>
    <w:rsid w:val="00C0768B"/>
    <w:pPr>
      <w:shd w:val="clear" w:color="auto" w:fill="D9D9D9" w:themeFill="background1" w:themeFillShade="D9"/>
      <w:spacing w:beforeLines="100" w:before="326" w:afterLines="100" w:after="326"/>
      <w:ind w:firstLine="360"/>
      <w:contextualSpacing/>
      <w:jc w:val="left"/>
    </w:pPr>
    <w:rPr>
      <w:rFonts w:ascii="Courier New" w:eastAsia="Courier New" w:hAnsi="Courier New"/>
      <w:color w:val="000000" w:themeColor="text1"/>
      <w:sz w:val="18"/>
    </w:rPr>
  </w:style>
  <w:style w:type="character" w:customStyle="1" w:styleId="Charc">
    <w:name w:val="隐藏代码 Char"/>
    <w:basedOn w:val="Char2"/>
    <w:link w:val="afa"/>
    <w:rsid w:val="00C0768B"/>
    <w:rPr>
      <w:rFonts w:ascii="Courier New" w:eastAsia="Courier New" w:hAnsi="Courier New"/>
      <w:color w:val="000000" w:themeColor="text1"/>
      <w:kern w:val="2"/>
      <w:sz w:val="18"/>
      <w:szCs w:val="21"/>
      <w:shd w:val="clear" w:color="auto" w:fill="D9D9D9" w:themeFill="background1" w:themeFillShade="D9"/>
    </w:rPr>
  </w:style>
  <w:style w:type="table" w:styleId="afb">
    <w:name w:val="Table Grid"/>
    <w:basedOn w:val="a3"/>
    <w:uiPriority w:val="59"/>
    <w:rsid w:val="00C0768B"/>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c">
    <w:name w:val="如图所示"/>
    <w:basedOn w:val="a1"/>
    <w:next w:val="a1"/>
    <w:qFormat/>
    <w:rsid w:val="00C83A16"/>
    <w:pPr>
      <w:ind w:firstLine="200"/>
    </w:pPr>
  </w:style>
  <w:style w:type="character" w:customStyle="1" w:styleId="4Char">
    <w:name w:val="标题 4 Char"/>
    <w:basedOn w:val="a2"/>
    <w:link w:val="4"/>
    <w:uiPriority w:val="9"/>
    <w:rsid w:val="009B6736"/>
    <w:rPr>
      <w:rFonts w:asciiTheme="majorHAnsi" w:eastAsiaTheme="majorEastAsia" w:hAnsiTheme="majorHAnsi" w:cstheme="majorBidi"/>
      <w:b/>
      <w:bCs/>
      <w:kern w:val="2"/>
      <w:sz w:val="28"/>
      <w:szCs w:val="28"/>
    </w:rPr>
  </w:style>
  <w:style w:type="character" w:customStyle="1" w:styleId="opdicttext23">
    <w:name w:val="op_dict_text23"/>
    <w:basedOn w:val="a2"/>
    <w:rsid w:val="009B6736"/>
  </w:style>
  <w:style w:type="character" w:styleId="afd">
    <w:name w:val="Strong"/>
    <w:basedOn w:val="a2"/>
    <w:uiPriority w:val="22"/>
    <w:qFormat/>
    <w:rsid w:val="0022704F"/>
    <w:rPr>
      <w:b/>
      <w:bCs/>
    </w:rPr>
  </w:style>
  <w:style w:type="paragraph" w:styleId="HTML5">
    <w:name w:val="HTML Preformatted"/>
    <w:basedOn w:val="a1"/>
    <w:link w:val="HTMLChar"/>
    <w:uiPriority w:val="99"/>
    <w:semiHidden/>
    <w:unhideWhenUsed/>
    <w:rsid w:val="00AB1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2"/>
    <w:link w:val="HTML5"/>
    <w:uiPriority w:val="99"/>
    <w:semiHidden/>
    <w:rsid w:val="00AB1C80"/>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nhideWhenUsed="0"/>
    <w:lsdException w:name="footer" w:semiHidden="0" w:unhideWhenUsed="0"/>
    <w:lsdException w:name="caption" w:semiHidden="0" w:uiPriority="35" w:unhideWhenUsed="0" w:qFormat="1"/>
    <w:lsdException w:name="annotation reference" w:semiHidden="0"/>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semiHidden="0"/>
    <w:lsdException w:name="HTML Cite" w:semiHidden="0"/>
    <w:lsdException w:name="HTML Code" w:semiHidden="0"/>
    <w:lsdException w:name="HTML Definition" w:semiHidden="0"/>
    <w:lsdException w:name="HTML Keyboard" w:semiHidden="0"/>
    <w:lsdException w:name="HTML Sample" w:semiHidden="0"/>
    <w:lsdException w:name="HTML Variable" w:semiHidden="0"/>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0768B"/>
    <w:pPr>
      <w:widowControl w:val="0"/>
      <w:snapToGrid w:val="0"/>
      <w:ind w:firstLineChars="200" w:firstLine="420"/>
      <w:jc w:val="both"/>
    </w:pPr>
    <w:rPr>
      <w:rFonts w:ascii="Consolas" w:eastAsia="微软雅黑" w:hAnsi="Consolas"/>
      <w:kern w:val="2"/>
      <w:sz w:val="21"/>
      <w:szCs w:val="21"/>
    </w:rPr>
  </w:style>
  <w:style w:type="paragraph" w:styleId="1">
    <w:name w:val="heading 1"/>
    <w:basedOn w:val="a1"/>
    <w:next w:val="a1"/>
    <w:link w:val="1Char"/>
    <w:uiPriority w:val="9"/>
    <w:qFormat/>
    <w:rsid w:val="00F274EB"/>
    <w:pPr>
      <w:keepNext/>
      <w:keepLines/>
      <w:numPr>
        <w:numId w:val="3"/>
      </w:numPr>
      <w:spacing w:before="340" w:after="330" w:line="480" w:lineRule="auto"/>
      <w:ind w:left="0" w:firstLineChars="0" w:firstLine="0"/>
      <w:outlineLvl w:val="0"/>
    </w:pPr>
    <w:rPr>
      <w:b/>
      <w:bCs/>
      <w:kern w:val="44"/>
      <w:sz w:val="44"/>
      <w:szCs w:val="44"/>
    </w:rPr>
  </w:style>
  <w:style w:type="paragraph" w:styleId="2">
    <w:name w:val="heading 2"/>
    <w:basedOn w:val="a1"/>
    <w:next w:val="a1"/>
    <w:link w:val="2Char"/>
    <w:uiPriority w:val="9"/>
    <w:qFormat/>
    <w:rsid w:val="00F274EB"/>
    <w:pPr>
      <w:keepNext/>
      <w:keepLines/>
      <w:numPr>
        <w:ilvl w:val="1"/>
        <w:numId w:val="3"/>
      </w:numPr>
      <w:spacing w:before="260" w:after="260" w:line="360" w:lineRule="auto"/>
      <w:ind w:left="0" w:firstLineChars="0" w:firstLine="0"/>
      <w:outlineLvl w:val="1"/>
    </w:pPr>
    <w:rPr>
      <w:rFonts w:ascii="Calibri Light" w:hAnsi="Calibri Light"/>
      <w:b/>
      <w:bCs/>
      <w:sz w:val="28"/>
      <w:szCs w:val="32"/>
    </w:rPr>
  </w:style>
  <w:style w:type="paragraph" w:styleId="3">
    <w:name w:val="heading 3"/>
    <w:basedOn w:val="a1"/>
    <w:next w:val="a1"/>
    <w:link w:val="3Char"/>
    <w:uiPriority w:val="9"/>
    <w:qFormat/>
    <w:rsid w:val="00F274EB"/>
    <w:pPr>
      <w:keepNext/>
      <w:keepLines/>
      <w:numPr>
        <w:ilvl w:val="2"/>
        <w:numId w:val="3"/>
      </w:numPr>
      <w:spacing w:before="260" w:after="260" w:line="415" w:lineRule="auto"/>
      <w:ind w:firstLineChars="0" w:firstLine="0"/>
      <w:outlineLvl w:val="2"/>
    </w:pPr>
    <w:rPr>
      <w:b/>
    </w:rPr>
  </w:style>
  <w:style w:type="paragraph" w:styleId="4">
    <w:name w:val="heading 4"/>
    <w:basedOn w:val="a1"/>
    <w:next w:val="a1"/>
    <w:link w:val="4Char"/>
    <w:uiPriority w:val="9"/>
    <w:unhideWhenUsed/>
    <w:qFormat/>
    <w:rsid w:val="009B6736"/>
    <w:pPr>
      <w:keepNext/>
      <w:keepLines/>
      <w:snapToGrid/>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uiPriority w:val="99"/>
    <w:unhideWhenUsed/>
    <w:rPr>
      <w:sz w:val="21"/>
      <w:szCs w:val="21"/>
    </w:rPr>
  </w:style>
  <w:style w:type="character" w:styleId="a6">
    <w:name w:val="FollowedHyperlink"/>
    <w:uiPriority w:val="99"/>
    <w:unhideWhenUsed/>
    <w:rPr>
      <w:color w:val="136EC2"/>
      <w:u w:val="single"/>
    </w:rPr>
  </w:style>
  <w:style w:type="character" w:styleId="HTML">
    <w:name w:val="HTML Cite"/>
    <w:uiPriority w:val="99"/>
    <w:unhideWhenUsed/>
    <w:rPr>
      <w:i w:val="0"/>
    </w:rPr>
  </w:style>
  <w:style w:type="character" w:styleId="HTML0">
    <w:name w:val="HTML Definition"/>
    <w:uiPriority w:val="99"/>
    <w:unhideWhenUsed/>
    <w:rPr>
      <w:i w:val="0"/>
    </w:rPr>
  </w:style>
  <w:style w:type="character" w:styleId="HTML1">
    <w:name w:val="HTML Keyboard"/>
    <w:uiPriority w:val="99"/>
    <w:unhideWhenUsed/>
    <w:rPr>
      <w:rFonts w:ascii="Courier New" w:eastAsia="Courier New" w:hAnsi="Courier New" w:cs="Courier New"/>
      <w:sz w:val="20"/>
    </w:rPr>
  </w:style>
  <w:style w:type="character" w:styleId="HTML2">
    <w:name w:val="HTML Code"/>
    <w:uiPriority w:val="99"/>
    <w:unhideWhenUsed/>
    <w:rPr>
      <w:rFonts w:ascii="Courier New" w:eastAsia="Courier New" w:hAnsi="Courier New" w:cs="Courier New"/>
      <w:sz w:val="20"/>
    </w:rPr>
  </w:style>
  <w:style w:type="character" w:styleId="a7">
    <w:name w:val="Hyperlink"/>
    <w:uiPriority w:val="99"/>
    <w:unhideWhenUsed/>
    <w:rPr>
      <w:color w:val="136EC2"/>
      <w:u w:val="single"/>
    </w:rPr>
  </w:style>
  <w:style w:type="character" w:styleId="a8">
    <w:name w:val="Emphasis"/>
    <w:uiPriority w:val="20"/>
    <w:qFormat/>
    <w:rPr>
      <w:i w:val="0"/>
    </w:rPr>
  </w:style>
  <w:style w:type="character" w:styleId="HTML3">
    <w:name w:val="HTML Sample"/>
    <w:uiPriority w:val="99"/>
    <w:unhideWhenUsed/>
    <w:rPr>
      <w:rFonts w:ascii="Courier New" w:eastAsia="Courier New" w:hAnsi="Courier New" w:cs="Courier New"/>
    </w:rPr>
  </w:style>
  <w:style w:type="character" w:styleId="HTML4">
    <w:name w:val="HTML Variable"/>
    <w:uiPriority w:val="99"/>
    <w:unhideWhenUsed/>
    <w:rPr>
      <w:i w:val="0"/>
    </w:rPr>
  </w:style>
  <w:style w:type="character" w:customStyle="1" w:styleId="lemmatitleh12">
    <w:name w:val="lemmatitleh12"/>
    <w:basedOn w:val="a2"/>
  </w:style>
  <w:style w:type="character" w:customStyle="1" w:styleId="Char">
    <w:name w:val="批注文字 Char"/>
    <w:link w:val="a9"/>
    <w:uiPriority w:val="99"/>
    <w:semiHidden/>
    <w:rPr>
      <w:rFonts w:ascii="Consolas" w:eastAsia="微软雅黑" w:hAnsi="Consolas"/>
      <w:kern w:val="2"/>
      <w:sz w:val="21"/>
      <w:szCs w:val="21"/>
    </w:rPr>
  </w:style>
  <w:style w:type="character" w:customStyle="1" w:styleId="desc">
    <w:name w:val="desc"/>
    <w:rPr>
      <w:color w:val="000000"/>
      <w:sz w:val="18"/>
      <w:szCs w:val="18"/>
    </w:rPr>
  </w:style>
  <w:style w:type="character" w:customStyle="1" w:styleId="Char0">
    <w:name w:val="标题 Char"/>
    <w:link w:val="aa"/>
    <w:uiPriority w:val="10"/>
    <w:rPr>
      <w:rFonts w:ascii="Cambria" w:hAnsi="Cambria" w:cs="Times New Roman"/>
      <w:b/>
      <w:bCs/>
      <w:kern w:val="2"/>
      <w:sz w:val="32"/>
      <w:szCs w:val="32"/>
    </w:rPr>
  </w:style>
  <w:style w:type="character" w:customStyle="1" w:styleId="1Char">
    <w:name w:val="标题 1 Char"/>
    <w:link w:val="1"/>
    <w:uiPriority w:val="9"/>
    <w:rsid w:val="00F274EB"/>
    <w:rPr>
      <w:rFonts w:ascii="Consolas" w:eastAsia="微软雅黑" w:hAnsi="Consolas"/>
      <w:b/>
      <w:bCs/>
      <w:kern w:val="44"/>
      <w:sz w:val="44"/>
      <w:szCs w:val="44"/>
    </w:rPr>
  </w:style>
  <w:style w:type="character" w:customStyle="1" w:styleId="sort">
    <w:name w:val="sort"/>
    <w:rPr>
      <w:color w:val="FFFFFF"/>
      <w:bdr w:val="single" w:sz="24" w:space="0" w:color="auto"/>
    </w:rPr>
  </w:style>
  <w:style w:type="character" w:customStyle="1" w:styleId="Char1">
    <w:name w:val="批注框文本 Char"/>
    <w:link w:val="ab"/>
    <w:uiPriority w:val="99"/>
    <w:semiHidden/>
    <w:rPr>
      <w:rFonts w:ascii="Consolas" w:eastAsia="微软雅黑" w:hAnsi="Consolas"/>
      <w:kern w:val="2"/>
      <w:sz w:val="18"/>
      <w:szCs w:val="18"/>
    </w:rPr>
  </w:style>
  <w:style w:type="character" w:customStyle="1" w:styleId="sidecatalog-dot">
    <w:name w:val="sidecatalog-dot"/>
    <w:basedOn w:val="a2"/>
  </w:style>
  <w:style w:type="character" w:customStyle="1" w:styleId="sidecatalog-dot1">
    <w:name w:val="sidecatalog-dot1"/>
    <w:basedOn w:val="a2"/>
  </w:style>
  <w:style w:type="character" w:customStyle="1" w:styleId="sidecatalog-index2">
    <w:name w:val="sidecatalog-index2"/>
    <w:rPr>
      <w:rFonts w:ascii="Arail" w:eastAsia="Arail" w:hAnsi="Arail" w:cs="Arail"/>
      <w:color w:val="999999"/>
      <w:sz w:val="21"/>
      <w:szCs w:val="21"/>
    </w:rPr>
  </w:style>
  <w:style w:type="character" w:customStyle="1" w:styleId="bdsnopic">
    <w:name w:val="bds_nopic"/>
    <w:basedOn w:val="a2"/>
  </w:style>
  <w:style w:type="character" w:customStyle="1" w:styleId="polysemyexp">
    <w:name w:val="polysemyexp"/>
    <w:rPr>
      <w:color w:val="AAAAAA"/>
      <w:sz w:val="18"/>
      <w:szCs w:val="18"/>
    </w:rPr>
  </w:style>
  <w:style w:type="character" w:customStyle="1" w:styleId="bdsmore2">
    <w:name w:val="bds_more2"/>
    <w:basedOn w:val="a2"/>
  </w:style>
  <w:style w:type="character" w:customStyle="1" w:styleId="sidecatalog-index1">
    <w:name w:val="sidecatalog-index1"/>
    <w:rPr>
      <w:rFonts w:ascii="Arial" w:hAnsi="Arial" w:cs="Arial"/>
      <w:b/>
      <w:color w:val="999999"/>
      <w:sz w:val="21"/>
      <w:szCs w:val="21"/>
    </w:rPr>
  </w:style>
  <w:style w:type="character" w:customStyle="1" w:styleId="2Char">
    <w:name w:val="标题 2 Char"/>
    <w:link w:val="2"/>
    <w:uiPriority w:val="9"/>
    <w:rsid w:val="00F274EB"/>
    <w:rPr>
      <w:rFonts w:ascii="Calibri Light" w:eastAsia="微软雅黑" w:hAnsi="Calibri Light"/>
      <w:b/>
      <w:bCs/>
      <w:kern w:val="2"/>
      <w:sz w:val="28"/>
      <w:szCs w:val="32"/>
    </w:rPr>
  </w:style>
  <w:style w:type="character" w:customStyle="1" w:styleId="morelink-item">
    <w:name w:val="morelink-item"/>
    <w:rPr>
      <w:b w:val="0"/>
    </w:rPr>
  </w:style>
  <w:style w:type="character" w:customStyle="1" w:styleId="polysemyred">
    <w:name w:val="polysemyred"/>
    <w:rPr>
      <w:color w:val="FF6666"/>
      <w:sz w:val="18"/>
      <w:szCs w:val="18"/>
    </w:rPr>
  </w:style>
  <w:style w:type="character" w:customStyle="1" w:styleId="bdsnopic1">
    <w:name w:val="bds_nopic1"/>
    <w:basedOn w:val="a2"/>
  </w:style>
  <w:style w:type="character" w:customStyle="1" w:styleId="Char2">
    <w:name w:val="代码 Char"/>
    <w:link w:val="ac"/>
    <w:rPr>
      <w:rFonts w:ascii="Consolas" w:eastAsia="微软雅黑" w:hAnsi="Consolas"/>
      <w:kern w:val="2"/>
      <w:sz w:val="21"/>
      <w:szCs w:val="21"/>
      <w:shd w:val="clear" w:color="auto" w:fill="D9D9D9"/>
    </w:rPr>
  </w:style>
  <w:style w:type="character" w:customStyle="1" w:styleId="bdsmore4">
    <w:name w:val="bds_more4"/>
    <w:basedOn w:val="a2"/>
  </w:style>
  <w:style w:type="character" w:customStyle="1" w:styleId="plus">
    <w:name w:val="plus"/>
    <w:rPr>
      <w:b/>
      <w:vanish/>
      <w:color w:val="1F8DEF"/>
      <w:sz w:val="24"/>
      <w:szCs w:val="24"/>
    </w:rPr>
  </w:style>
  <w:style w:type="character" w:customStyle="1" w:styleId="bdsmore3">
    <w:name w:val="bds_more3"/>
    <w:basedOn w:val="a2"/>
  </w:style>
  <w:style w:type="character" w:customStyle="1" w:styleId="Char3">
    <w:name w:val="批注主题 Char"/>
    <w:link w:val="ad"/>
    <w:uiPriority w:val="99"/>
    <w:semiHidden/>
    <w:rPr>
      <w:rFonts w:ascii="Consolas" w:eastAsia="微软雅黑" w:hAnsi="Consolas"/>
      <w:b/>
      <w:bCs/>
      <w:kern w:val="2"/>
      <w:sz w:val="21"/>
      <w:szCs w:val="21"/>
    </w:rPr>
  </w:style>
  <w:style w:type="character" w:customStyle="1" w:styleId="sort1">
    <w:name w:val="sort1"/>
    <w:basedOn w:val="a2"/>
  </w:style>
  <w:style w:type="character" w:customStyle="1" w:styleId="3Char">
    <w:name w:val="标题 3 Char"/>
    <w:link w:val="3"/>
    <w:uiPriority w:val="9"/>
    <w:rsid w:val="00F274EB"/>
    <w:rPr>
      <w:rFonts w:ascii="Consolas" w:eastAsia="微软雅黑" w:hAnsi="Consolas"/>
      <w:b/>
      <w:kern w:val="2"/>
      <w:sz w:val="21"/>
      <w:szCs w:val="21"/>
    </w:rPr>
  </w:style>
  <w:style w:type="character" w:customStyle="1" w:styleId="bdsmore1">
    <w:name w:val="bds_more1"/>
    <w:basedOn w:val="a2"/>
  </w:style>
  <w:style w:type="character" w:customStyle="1" w:styleId="bdsnopic2">
    <w:name w:val="bds_nopic2"/>
    <w:basedOn w:val="a2"/>
  </w:style>
  <w:style w:type="character" w:customStyle="1" w:styleId="bdsmore">
    <w:name w:val="bds_more"/>
    <w:rPr>
      <w:rFonts w:ascii="宋体" w:eastAsia="宋体" w:hAnsi="宋体" w:cs="宋体" w:hint="eastAsia"/>
    </w:rPr>
  </w:style>
  <w:style w:type="paragraph" w:styleId="ae">
    <w:name w:val="footer"/>
    <w:basedOn w:val="a1"/>
    <w:link w:val="Char4"/>
    <w:uiPriority w:val="99"/>
    <w:pPr>
      <w:tabs>
        <w:tab w:val="center" w:pos="4153"/>
        <w:tab w:val="right" w:pos="8306"/>
      </w:tabs>
      <w:jc w:val="left"/>
    </w:pPr>
    <w:rPr>
      <w:sz w:val="18"/>
    </w:rPr>
  </w:style>
  <w:style w:type="paragraph" w:styleId="ab">
    <w:name w:val="Balloon Text"/>
    <w:basedOn w:val="a1"/>
    <w:link w:val="Char1"/>
    <w:uiPriority w:val="99"/>
    <w:unhideWhenUsed/>
    <w:rPr>
      <w:sz w:val="18"/>
      <w:szCs w:val="18"/>
    </w:rPr>
  </w:style>
  <w:style w:type="paragraph" w:styleId="af">
    <w:name w:val="header"/>
    <w:basedOn w:val="a1"/>
    <w:link w:val="Char5"/>
    <w:uiPriority w:val="99"/>
    <w:pPr>
      <w:pBdr>
        <w:top w:val="none" w:sz="0" w:space="1" w:color="auto"/>
        <w:left w:val="none" w:sz="0" w:space="4" w:color="auto"/>
        <w:bottom w:val="none" w:sz="0" w:space="1" w:color="auto"/>
        <w:right w:val="none" w:sz="0" w:space="4" w:color="auto"/>
      </w:pBdr>
      <w:tabs>
        <w:tab w:val="center" w:pos="4153"/>
        <w:tab w:val="right" w:pos="8306"/>
      </w:tabs>
    </w:pPr>
    <w:rPr>
      <w:rFonts w:ascii="Times New Roman" w:hAnsi="Times New Roman"/>
      <w:sz w:val="18"/>
    </w:rPr>
  </w:style>
  <w:style w:type="paragraph" w:styleId="ad">
    <w:name w:val="annotation subject"/>
    <w:basedOn w:val="a9"/>
    <w:next w:val="a9"/>
    <w:link w:val="Char3"/>
    <w:uiPriority w:val="99"/>
    <w:unhideWhenUsed/>
    <w:rPr>
      <w:b/>
      <w:bCs/>
    </w:rPr>
  </w:style>
  <w:style w:type="paragraph" w:styleId="af0">
    <w:name w:val="caption"/>
    <w:basedOn w:val="a1"/>
    <w:next w:val="a1"/>
    <w:uiPriority w:val="35"/>
    <w:qFormat/>
    <w:rPr>
      <w:rFonts w:ascii="Arial" w:eastAsia="黑体" w:hAnsi="Arial"/>
      <w:sz w:val="20"/>
    </w:rPr>
  </w:style>
  <w:style w:type="paragraph" w:styleId="a9">
    <w:name w:val="annotation text"/>
    <w:basedOn w:val="a1"/>
    <w:link w:val="Char"/>
    <w:uiPriority w:val="99"/>
    <w:unhideWhenUsed/>
    <w:pPr>
      <w:jc w:val="left"/>
    </w:pPr>
  </w:style>
  <w:style w:type="paragraph" w:styleId="aa">
    <w:name w:val="Title"/>
    <w:basedOn w:val="a1"/>
    <w:next w:val="a1"/>
    <w:link w:val="Char0"/>
    <w:uiPriority w:val="10"/>
    <w:qFormat/>
    <w:pPr>
      <w:spacing w:before="240" w:after="60"/>
      <w:jc w:val="center"/>
      <w:outlineLvl w:val="0"/>
    </w:pPr>
    <w:rPr>
      <w:rFonts w:ascii="Cambria" w:eastAsia="宋体" w:hAnsi="Cambria"/>
      <w:b/>
      <w:bCs/>
      <w:sz w:val="32"/>
      <w:szCs w:val="32"/>
    </w:rPr>
  </w:style>
  <w:style w:type="paragraph" w:styleId="af1">
    <w:name w:val="Normal (Web)"/>
    <w:basedOn w:val="a1"/>
    <w:uiPriority w:val="99"/>
    <w:unhideWhenUsed/>
    <w:pPr>
      <w:spacing w:before="100" w:beforeAutospacing="1" w:after="100" w:afterAutospacing="1"/>
      <w:jc w:val="left"/>
    </w:pPr>
    <w:rPr>
      <w:kern w:val="0"/>
      <w:sz w:val="24"/>
    </w:rPr>
  </w:style>
  <w:style w:type="paragraph" w:customStyle="1" w:styleId="ac">
    <w:name w:val="代码"/>
    <w:basedOn w:val="a1"/>
    <w:link w:val="Char2"/>
    <w:qFormat/>
    <w:pPr>
      <w:shd w:val="clear" w:color="auto" w:fill="D9D9D9"/>
    </w:pPr>
  </w:style>
  <w:style w:type="paragraph" w:styleId="af2">
    <w:name w:val="List Paragraph"/>
    <w:basedOn w:val="a1"/>
    <w:uiPriority w:val="34"/>
    <w:qFormat/>
  </w:style>
  <w:style w:type="paragraph" w:customStyle="1" w:styleId="af3">
    <w:name w:val="图示"/>
    <w:basedOn w:val="a1"/>
    <w:link w:val="Char6"/>
    <w:qFormat/>
    <w:pPr>
      <w:widowControl/>
      <w:spacing w:beforeLines="50" w:afterLines="50"/>
      <w:jc w:val="center"/>
    </w:pPr>
    <w:rPr>
      <w:rFonts w:cs="Consolas"/>
      <w:color w:val="464646"/>
      <w:kern w:val="0"/>
      <w:sz w:val="18"/>
    </w:rPr>
  </w:style>
  <w:style w:type="character" w:customStyle="1" w:styleId="Char6">
    <w:name w:val="图示 Char"/>
    <w:link w:val="af3"/>
    <w:rsid w:val="00D840DD"/>
    <w:rPr>
      <w:rFonts w:ascii="Consolas" w:eastAsia="微软雅黑" w:hAnsi="Consolas" w:cs="Consolas"/>
      <w:color w:val="464646"/>
      <w:sz w:val="18"/>
      <w:szCs w:val="21"/>
      <w:lang w:val="en-US" w:eastAsia="zh-CN"/>
    </w:rPr>
  </w:style>
  <w:style w:type="character" w:customStyle="1" w:styleId="Char5">
    <w:name w:val="页眉 Char"/>
    <w:basedOn w:val="a2"/>
    <w:link w:val="af"/>
    <w:uiPriority w:val="99"/>
    <w:rsid w:val="00C0768B"/>
    <w:rPr>
      <w:rFonts w:eastAsia="微软雅黑"/>
      <w:kern w:val="2"/>
      <w:sz w:val="18"/>
      <w:szCs w:val="21"/>
    </w:rPr>
  </w:style>
  <w:style w:type="character" w:customStyle="1" w:styleId="Char4">
    <w:name w:val="页脚 Char"/>
    <w:basedOn w:val="a2"/>
    <w:link w:val="ae"/>
    <w:uiPriority w:val="99"/>
    <w:rsid w:val="00C0768B"/>
    <w:rPr>
      <w:rFonts w:ascii="Consolas" w:eastAsia="微软雅黑" w:hAnsi="Consolas"/>
      <w:kern w:val="2"/>
      <w:sz w:val="18"/>
      <w:szCs w:val="21"/>
    </w:rPr>
  </w:style>
  <w:style w:type="paragraph" w:customStyle="1" w:styleId="af4">
    <w:name w:val="正文（编号）"/>
    <w:basedOn w:val="a1"/>
    <w:link w:val="Char7"/>
    <w:qFormat/>
    <w:rsid w:val="00C0768B"/>
    <w:pPr>
      <w:spacing w:beforeLines="20" w:before="20" w:afterLines="20" w:after="20"/>
      <w:ind w:leftChars="200" w:left="200"/>
      <w:contextualSpacing/>
    </w:pPr>
    <w:rPr>
      <w:b/>
    </w:rPr>
  </w:style>
  <w:style w:type="character" w:customStyle="1" w:styleId="Char7">
    <w:name w:val="正文（编号） Char"/>
    <w:basedOn w:val="a2"/>
    <w:link w:val="af4"/>
    <w:rsid w:val="00C0768B"/>
    <w:rPr>
      <w:rFonts w:ascii="Consolas" w:eastAsia="微软雅黑" w:hAnsi="Consolas"/>
      <w:b/>
      <w:kern w:val="2"/>
      <w:sz w:val="21"/>
      <w:szCs w:val="21"/>
    </w:rPr>
  </w:style>
  <w:style w:type="paragraph" w:customStyle="1" w:styleId="a0">
    <w:name w:val="有序列表"/>
    <w:basedOn w:val="a1"/>
    <w:link w:val="Char8"/>
    <w:qFormat/>
    <w:rsid w:val="00C0768B"/>
    <w:pPr>
      <w:numPr>
        <w:numId w:val="2"/>
      </w:numPr>
      <w:spacing w:beforeLines="50" w:before="156" w:afterLines="50" w:after="156"/>
      <w:ind w:leftChars="400" w:left="840" w:firstLineChars="0" w:firstLine="0"/>
      <w:contextualSpacing/>
    </w:pPr>
    <w:rPr>
      <w:rFonts w:ascii="微软雅黑" w:hAnsi="微软雅黑"/>
      <w:szCs w:val="22"/>
    </w:rPr>
  </w:style>
  <w:style w:type="character" w:customStyle="1" w:styleId="Char8">
    <w:name w:val="有序列表 Char"/>
    <w:basedOn w:val="a2"/>
    <w:link w:val="a0"/>
    <w:rsid w:val="00C0768B"/>
    <w:rPr>
      <w:rFonts w:ascii="微软雅黑" w:eastAsia="微软雅黑" w:hAnsi="微软雅黑"/>
      <w:kern w:val="2"/>
      <w:sz w:val="21"/>
      <w:szCs w:val="22"/>
    </w:rPr>
  </w:style>
  <w:style w:type="paragraph" w:customStyle="1" w:styleId="a">
    <w:name w:val="无序列表"/>
    <w:basedOn w:val="a1"/>
    <w:link w:val="Char9"/>
    <w:qFormat/>
    <w:rsid w:val="00C0768B"/>
    <w:pPr>
      <w:numPr>
        <w:numId w:val="1"/>
      </w:numPr>
      <w:spacing w:beforeLines="50" w:before="50" w:afterLines="50" w:after="50"/>
      <w:ind w:leftChars="400" w:left="400" w:firstLineChars="0" w:firstLine="0"/>
      <w:contextualSpacing/>
    </w:pPr>
    <w:rPr>
      <w:rFonts w:ascii="微软雅黑" w:hAnsi="微软雅黑"/>
      <w:szCs w:val="22"/>
    </w:rPr>
  </w:style>
  <w:style w:type="character" w:customStyle="1" w:styleId="Char9">
    <w:name w:val="无序列表 Char"/>
    <w:basedOn w:val="a2"/>
    <w:link w:val="a"/>
    <w:rsid w:val="00C0768B"/>
    <w:rPr>
      <w:rFonts w:ascii="微软雅黑" w:eastAsia="微软雅黑" w:hAnsi="微软雅黑"/>
      <w:kern w:val="2"/>
      <w:sz w:val="21"/>
      <w:szCs w:val="22"/>
    </w:rPr>
  </w:style>
  <w:style w:type="paragraph" w:customStyle="1" w:styleId="af5">
    <w:name w:val="步骤"/>
    <w:basedOn w:val="a1"/>
    <w:qFormat/>
    <w:rsid w:val="00C0768B"/>
    <w:pPr>
      <w:snapToGrid/>
      <w:spacing w:beforeLines="50" w:afterLines="50"/>
      <w:ind w:left="1260" w:firstLineChars="0" w:firstLine="0"/>
      <w:contextualSpacing/>
    </w:pPr>
    <w:rPr>
      <w:rFonts w:ascii="微软雅黑" w:hAnsi="微软雅黑"/>
      <w:szCs w:val="22"/>
    </w:rPr>
  </w:style>
  <w:style w:type="paragraph" w:customStyle="1" w:styleId="af6">
    <w:name w:val="表题"/>
    <w:basedOn w:val="a1"/>
    <w:link w:val="Chara"/>
    <w:qFormat/>
    <w:rsid w:val="00C0768B"/>
    <w:pPr>
      <w:spacing w:beforeLines="100" w:before="100"/>
      <w:ind w:firstLine="200"/>
      <w:jc w:val="center"/>
    </w:pPr>
    <w:rPr>
      <w:rFonts w:ascii="Calibri" w:hAnsi="Calibri"/>
      <w:color w:val="464646"/>
      <w:sz w:val="18"/>
      <w:szCs w:val="22"/>
    </w:rPr>
  </w:style>
  <w:style w:type="character" w:customStyle="1" w:styleId="Chara">
    <w:name w:val="表题 Char"/>
    <w:link w:val="af6"/>
    <w:rsid w:val="00C0768B"/>
    <w:rPr>
      <w:rFonts w:ascii="Calibri" w:eastAsia="微软雅黑" w:hAnsi="Calibri"/>
      <w:color w:val="464646"/>
      <w:kern w:val="2"/>
      <w:sz w:val="18"/>
      <w:szCs w:val="22"/>
    </w:rPr>
  </w:style>
  <w:style w:type="paragraph" w:customStyle="1" w:styleId="af7">
    <w:name w:val="表格标题"/>
    <w:basedOn w:val="a1"/>
    <w:qFormat/>
    <w:rsid w:val="00C0768B"/>
    <w:pPr>
      <w:ind w:firstLineChars="0" w:firstLine="0"/>
      <w:jc w:val="center"/>
    </w:pPr>
    <w:rPr>
      <w:rFonts w:ascii="微软雅黑" w:hAnsi="微软雅黑"/>
      <w:b/>
      <w:bCs/>
      <w:color w:val="000000"/>
      <w:sz w:val="18"/>
      <w:szCs w:val="18"/>
    </w:rPr>
  </w:style>
  <w:style w:type="paragraph" w:customStyle="1" w:styleId="af8">
    <w:name w:val="表格正文"/>
    <w:basedOn w:val="a1"/>
    <w:qFormat/>
    <w:rsid w:val="00C0768B"/>
    <w:pPr>
      <w:ind w:firstLineChars="0" w:firstLine="0"/>
      <w:jc w:val="center"/>
    </w:pPr>
    <w:rPr>
      <w:rFonts w:ascii="微软雅黑" w:hAnsi="微软雅黑"/>
      <w:sz w:val="18"/>
      <w:szCs w:val="18"/>
    </w:rPr>
  </w:style>
  <w:style w:type="paragraph" w:customStyle="1" w:styleId="af9">
    <w:name w:val="强调代码"/>
    <w:basedOn w:val="ac"/>
    <w:link w:val="Charb"/>
    <w:qFormat/>
    <w:rsid w:val="00C0768B"/>
    <w:pPr>
      <w:shd w:val="clear" w:color="auto" w:fill="D9D9D9" w:themeFill="background1" w:themeFillShade="D9"/>
      <w:spacing w:beforeLines="50" w:before="163" w:afterLines="50" w:after="163"/>
      <w:ind w:firstLine="360"/>
      <w:contextualSpacing/>
      <w:jc w:val="left"/>
    </w:pPr>
    <w:rPr>
      <w:b/>
      <w:iCs/>
      <w:color w:val="000000" w:themeColor="text1"/>
      <w:sz w:val="18"/>
    </w:rPr>
  </w:style>
  <w:style w:type="character" w:customStyle="1" w:styleId="Charb">
    <w:name w:val="强调代码 Char"/>
    <w:basedOn w:val="Char2"/>
    <w:link w:val="af9"/>
    <w:rsid w:val="00C0768B"/>
    <w:rPr>
      <w:rFonts w:ascii="Consolas" w:eastAsia="微软雅黑" w:hAnsi="Consolas"/>
      <w:b/>
      <w:iCs/>
      <w:color w:val="000000" w:themeColor="text1"/>
      <w:kern w:val="2"/>
      <w:sz w:val="18"/>
      <w:szCs w:val="21"/>
      <w:shd w:val="clear" w:color="auto" w:fill="D9D9D9" w:themeFill="background1" w:themeFillShade="D9"/>
    </w:rPr>
  </w:style>
  <w:style w:type="paragraph" w:customStyle="1" w:styleId="afa">
    <w:name w:val="隐藏代码"/>
    <w:basedOn w:val="ac"/>
    <w:link w:val="Charc"/>
    <w:qFormat/>
    <w:rsid w:val="00C0768B"/>
    <w:pPr>
      <w:shd w:val="clear" w:color="auto" w:fill="D9D9D9" w:themeFill="background1" w:themeFillShade="D9"/>
      <w:spacing w:beforeLines="100" w:before="326" w:afterLines="100" w:after="326"/>
      <w:ind w:firstLine="360"/>
      <w:contextualSpacing/>
      <w:jc w:val="left"/>
    </w:pPr>
    <w:rPr>
      <w:rFonts w:ascii="Courier New" w:eastAsia="Courier New" w:hAnsi="Courier New"/>
      <w:color w:val="000000" w:themeColor="text1"/>
      <w:sz w:val="18"/>
    </w:rPr>
  </w:style>
  <w:style w:type="character" w:customStyle="1" w:styleId="Charc">
    <w:name w:val="隐藏代码 Char"/>
    <w:basedOn w:val="Char2"/>
    <w:link w:val="afa"/>
    <w:rsid w:val="00C0768B"/>
    <w:rPr>
      <w:rFonts w:ascii="Courier New" w:eastAsia="Courier New" w:hAnsi="Courier New"/>
      <w:color w:val="000000" w:themeColor="text1"/>
      <w:kern w:val="2"/>
      <w:sz w:val="18"/>
      <w:szCs w:val="21"/>
      <w:shd w:val="clear" w:color="auto" w:fill="D9D9D9" w:themeFill="background1" w:themeFillShade="D9"/>
    </w:rPr>
  </w:style>
  <w:style w:type="table" w:styleId="afb">
    <w:name w:val="Table Grid"/>
    <w:basedOn w:val="a3"/>
    <w:uiPriority w:val="59"/>
    <w:rsid w:val="00C0768B"/>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c">
    <w:name w:val="如图所示"/>
    <w:basedOn w:val="a1"/>
    <w:next w:val="a1"/>
    <w:qFormat/>
    <w:rsid w:val="00C83A16"/>
    <w:pPr>
      <w:ind w:firstLine="200"/>
    </w:pPr>
  </w:style>
  <w:style w:type="character" w:customStyle="1" w:styleId="4Char">
    <w:name w:val="标题 4 Char"/>
    <w:basedOn w:val="a2"/>
    <w:link w:val="4"/>
    <w:uiPriority w:val="9"/>
    <w:rsid w:val="009B6736"/>
    <w:rPr>
      <w:rFonts w:asciiTheme="majorHAnsi" w:eastAsiaTheme="majorEastAsia" w:hAnsiTheme="majorHAnsi" w:cstheme="majorBidi"/>
      <w:b/>
      <w:bCs/>
      <w:kern w:val="2"/>
      <w:sz w:val="28"/>
      <w:szCs w:val="28"/>
    </w:rPr>
  </w:style>
  <w:style w:type="character" w:customStyle="1" w:styleId="opdicttext23">
    <w:name w:val="op_dict_text23"/>
    <w:basedOn w:val="a2"/>
    <w:rsid w:val="009B6736"/>
  </w:style>
  <w:style w:type="character" w:styleId="afd">
    <w:name w:val="Strong"/>
    <w:basedOn w:val="a2"/>
    <w:uiPriority w:val="22"/>
    <w:qFormat/>
    <w:rsid w:val="0022704F"/>
    <w:rPr>
      <w:b/>
      <w:bCs/>
    </w:rPr>
  </w:style>
  <w:style w:type="paragraph" w:styleId="HTML5">
    <w:name w:val="HTML Preformatted"/>
    <w:basedOn w:val="a1"/>
    <w:link w:val="HTMLChar"/>
    <w:uiPriority w:val="99"/>
    <w:semiHidden/>
    <w:unhideWhenUsed/>
    <w:rsid w:val="00AB1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2"/>
    <w:link w:val="HTML5"/>
    <w:uiPriority w:val="99"/>
    <w:semiHidden/>
    <w:rsid w:val="00AB1C8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933303">
      <w:bodyDiv w:val="1"/>
      <w:marLeft w:val="0"/>
      <w:marRight w:val="0"/>
      <w:marTop w:val="0"/>
      <w:marBottom w:val="0"/>
      <w:divBdr>
        <w:top w:val="none" w:sz="0" w:space="0" w:color="auto"/>
        <w:left w:val="none" w:sz="0" w:space="0" w:color="auto"/>
        <w:bottom w:val="none" w:sz="0" w:space="0" w:color="auto"/>
        <w:right w:val="none" w:sz="0" w:space="0" w:color="auto"/>
      </w:divBdr>
    </w:div>
    <w:div w:id="1982689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tarena\JAVA_DOC_.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228B1-0486-4C39-B3A3-7AFE1E0E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JAVA_DOC_.dotx</Template>
  <TotalTime>145</TotalTime>
  <Pages>15</Pages>
  <Words>1800</Words>
  <Characters>10264</Characters>
  <Application>Microsoft Office Word</Application>
  <DocSecurity>0</DocSecurity>
  <PresentationFormat/>
  <Lines>85</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Day01</vt:lpstr>
    </vt:vector>
  </TitlesOfParts>
  <Company>fpc.</Company>
  <LinksUpToDate>false</LinksUpToDate>
  <CharactersWithSpaces>12040</CharactersWithSpaces>
  <SharedDoc>false</SharedDoc>
  <HLinks>
    <vt:vector size="24" baseType="variant">
      <vt:variant>
        <vt:i4>-1421583649</vt:i4>
      </vt:variant>
      <vt:variant>
        <vt:i4>9</vt:i4>
      </vt:variant>
      <vt:variant>
        <vt:i4>0</vt:i4>
      </vt:variant>
      <vt:variant>
        <vt:i4>5</vt:i4>
      </vt:variant>
      <vt:variant>
        <vt:lpwstr>mk:@MSITStore:C:\Users\park\Desktop\java_ee_api_中英文对照版.chm::/javax/servlet/ServletConfig.html</vt:lpwstr>
      </vt:variant>
      <vt:variant>
        <vt:lpwstr/>
      </vt:variant>
      <vt:variant>
        <vt:i4>-1422238985</vt:i4>
      </vt:variant>
      <vt:variant>
        <vt:i4>6</vt:i4>
      </vt:variant>
      <vt:variant>
        <vt:i4>0</vt:i4>
      </vt:variant>
      <vt:variant>
        <vt:i4>5</vt:i4>
      </vt:variant>
      <vt:variant>
        <vt:lpwstr>mk:@MSITStore:C:\Users\park\Desktop\java_ee_api_中英文对照版.chm::/javax/servlet/Servlet.html</vt:lpwstr>
      </vt:variant>
      <vt:variant>
        <vt:lpwstr>init(javax.servlet.ServletConfig)</vt:lpwstr>
      </vt:variant>
      <vt:variant>
        <vt:i4>-1421583649</vt:i4>
      </vt:variant>
      <vt:variant>
        <vt:i4>3</vt:i4>
      </vt:variant>
      <vt:variant>
        <vt:i4>0</vt:i4>
      </vt:variant>
      <vt:variant>
        <vt:i4>5</vt:i4>
      </vt:variant>
      <vt:variant>
        <vt:lpwstr>mk:@MSITStore:C:\Users\park\Desktop\java_ee_api_中英文对照版.chm::/javax/servlet/ServletConfig.html</vt:lpwstr>
      </vt:variant>
      <vt:variant>
        <vt:lpwstr/>
      </vt:variant>
      <vt:variant>
        <vt:i4>-1422238985</vt:i4>
      </vt:variant>
      <vt:variant>
        <vt:i4>0</vt:i4>
      </vt:variant>
      <vt:variant>
        <vt:i4>0</vt:i4>
      </vt:variant>
      <vt:variant>
        <vt:i4>5</vt:i4>
      </vt:variant>
      <vt:variant>
        <vt:lpwstr>mk:@MSITStore:C:\Users\park\Desktop\java_ee_api_中英文对照版.chm::/javax/servlet/Servlet.html</vt:lpwstr>
      </vt:variant>
      <vt:variant>
        <vt:lpwstr>init(javax.servlet.ServletConfig)</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Day01</dc:title>
  <dc:creator>Saman.</dc:creator>
  <cp:lastModifiedBy>lpx</cp:lastModifiedBy>
  <cp:revision>392</cp:revision>
  <dcterms:created xsi:type="dcterms:W3CDTF">2015-08-28T02:47:00Z</dcterms:created>
  <dcterms:modified xsi:type="dcterms:W3CDTF">2015-08-28T05:39:00Z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